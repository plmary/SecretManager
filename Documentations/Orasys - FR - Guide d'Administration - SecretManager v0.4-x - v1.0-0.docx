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D9E79" w14:textId="77777777" w:rsidR="005845AB" w:rsidRPr="00F40FFA" w:rsidRDefault="005845AB" w:rsidP="00F16292"/>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12"/>
      </w:tblGrid>
      <w:tr w:rsidR="005845AB" w:rsidRPr="005F4376" w14:paraId="7E5336A1" w14:textId="77777777">
        <w:trPr>
          <w:trHeight w:val="7765"/>
        </w:trPr>
        <w:tc>
          <w:tcPr>
            <w:tcW w:w="9212" w:type="dxa"/>
            <w:vAlign w:val="center"/>
          </w:tcPr>
          <w:p w14:paraId="08E575F5" w14:textId="77777777" w:rsidR="005845AB" w:rsidRPr="00F16292" w:rsidRDefault="005845AB" w:rsidP="005845AB">
            <w:pPr>
              <w:pStyle w:val="TitrePagedegarde"/>
            </w:pPr>
            <w:r w:rsidRPr="002A7322">
              <w:rPr>
                <w:caps/>
              </w:rPr>
              <w:fldChar w:fldCharType="begin"/>
            </w:r>
            <w:r w:rsidRPr="002A7322">
              <w:rPr>
                <w:caps/>
              </w:rPr>
              <w:instrText xml:space="preserve"> </w:instrText>
            </w:r>
            <w:r w:rsidR="007370EE">
              <w:rPr>
                <w:caps/>
              </w:rPr>
              <w:instrText>TITLE</w:instrText>
            </w:r>
            <w:r w:rsidRPr="002A7322">
              <w:rPr>
                <w:caps/>
              </w:rPr>
              <w:instrText xml:space="preserve">  \* MERGEFORMAT </w:instrText>
            </w:r>
            <w:r w:rsidRPr="002A7322">
              <w:rPr>
                <w:caps/>
              </w:rPr>
              <w:fldChar w:fldCharType="separate"/>
            </w:r>
            <w:r w:rsidR="00B9511F">
              <w:rPr>
                <w:caps/>
              </w:rPr>
              <w:t>Guide d'Administration</w:t>
            </w:r>
            <w:r w:rsidRPr="002A7322">
              <w:rPr>
                <w:caps/>
              </w:rPr>
              <w:fldChar w:fldCharType="end"/>
            </w:r>
          </w:p>
          <w:p w14:paraId="65EADDFE" w14:textId="1718B6D7" w:rsidR="005845AB" w:rsidRPr="009F61EE" w:rsidRDefault="005845AB" w:rsidP="005845AB">
            <w:pPr>
              <w:pStyle w:val="TitrePagedegarde"/>
              <w:rPr>
                <w:smallCaps/>
              </w:rPr>
            </w:pPr>
            <w:r w:rsidRPr="009F61EE">
              <w:rPr>
                <w:smallCaps/>
              </w:rPr>
              <w:fldChar w:fldCharType="begin"/>
            </w:r>
            <w:r w:rsidRPr="009F61EE">
              <w:rPr>
                <w:smallCaps/>
              </w:rPr>
              <w:instrText xml:space="preserve"> </w:instrText>
            </w:r>
            <w:r w:rsidR="007370EE">
              <w:rPr>
                <w:smallCaps/>
              </w:rPr>
              <w:instrText>SUBJECT</w:instrText>
            </w:r>
            <w:r w:rsidRPr="009F61EE">
              <w:rPr>
                <w:smallCaps/>
              </w:rPr>
              <w:instrText xml:space="preserve">  \* MERGEFORMAT </w:instrText>
            </w:r>
            <w:r w:rsidRPr="009F61EE">
              <w:rPr>
                <w:smallCaps/>
              </w:rPr>
              <w:fldChar w:fldCharType="separate"/>
            </w:r>
            <w:r w:rsidR="00B9511F" w:rsidRPr="00B9511F">
              <w:rPr>
                <w:rFonts w:cs="Arial"/>
                <w:smallCaps/>
                <w:color w:val="9BBB59"/>
                <w:szCs w:val="40"/>
              </w:rPr>
              <w:t>Secret</w:t>
            </w:r>
            <w:r w:rsidR="00B9511F" w:rsidRPr="00265DD2">
              <w:rPr>
                <w:rFonts w:cs="Arial"/>
                <w:smallCaps/>
                <w:color w:val="4F81BD"/>
                <w:szCs w:val="40"/>
              </w:rPr>
              <w:t>Manager</w:t>
            </w:r>
            <w:r w:rsidR="00B9511F" w:rsidRPr="00B9511F">
              <w:rPr>
                <w:rFonts w:cs="Arial"/>
                <w:smallCaps/>
                <w:color w:val="9BBB59"/>
                <w:szCs w:val="40"/>
              </w:rPr>
              <w:t xml:space="preserve"> </w:t>
            </w:r>
            <w:r w:rsidR="00B9511F" w:rsidRPr="00B9511F">
              <w:rPr>
                <w:rFonts w:cs="Arial"/>
                <w:smallCaps/>
                <w:color w:val="A6A6A6"/>
                <w:szCs w:val="40"/>
              </w:rPr>
              <w:t>v0.</w:t>
            </w:r>
            <w:r w:rsidR="006F45B7">
              <w:rPr>
                <w:smallCaps/>
                <w:color w:val="A6A6A6"/>
              </w:rPr>
              <w:t>5</w:t>
            </w:r>
            <w:r w:rsidR="00B9511F" w:rsidRPr="00B9511F">
              <w:rPr>
                <w:smallCaps/>
                <w:color w:val="A6A6A6"/>
              </w:rPr>
              <w:t>-x</w:t>
            </w:r>
            <w:r w:rsidRPr="009F61EE">
              <w:rPr>
                <w:smallCaps/>
              </w:rPr>
              <w:fldChar w:fldCharType="end"/>
            </w:r>
          </w:p>
        </w:tc>
      </w:tr>
    </w:tbl>
    <w:p w14:paraId="5963CB21" w14:textId="77777777" w:rsidR="005845AB" w:rsidRDefault="005845AB" w:rsidP="00ED00E4"/>
    <w:p w14:paraId="64748894" w14:textId="77777777" w:rsidR="005845AB" w:rsidRDefault="005845AB" w:rsidP="0003042D"/>
    <w:p w14:paraId="65A87C91" w14:textId="77777777" w:rsidR="005845AB" w:rsidRPr="005A1E47" w:rsidRDefault="005845AB" w:rsidP="00F162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7970"/>
      </w:tblGrid>
      <w:tr w:rsidR="005845AB" w14:paraId="64FBB4B4" w14:textId="77777777">
        <w:tc>
          <w:tcPr>
            <w:tcW w:w="1242" w:type="dxa"/>
          </w:tcPr>
          <w:p w14:paraId="0BBFA89C" w14:textId="77777777" w:rsidR="005845AB" w:rsidRPr="00085132" w:rsidRDefault="005845AB" w:rsidP="009D4B13">
            <w:pPr>
              <w:pStyle w:val="Titrecolonne"/>
            </w:pPr>
            <w:r w:rsidRPr="00085132">
              <w:t>Résumé :</w:t>
            </w:r>
          </w:p>
        </w:tc>
        <w:tc>
          <w:tcPr>
            <w:tcW w:w="7970" w:type="dxa"/>
          </w:tcPr>
          <w:p w14:paraId="52B42BA8" w14:textId="77777777" w:rsidR="005845AB" w:rsidRDefault="00767843" w:rsidP="00CF6F17">
            <w:pPr>
              <w:pStyle w:val="Textetableau"/>
              <w:tabs>
                <w:tab w:val="left" w:pos="2586"/>
              </w:tabs>
            </w:pPr>
            <w:r>
              <w:t xml:space="preserve">Ce guide </w:t>
            </w:r>
            <w:r w:rsidR="00CF4C9D">
              <w:t>explique comment paramétrer et administrer</w:t>
            </w:r>
            <w:r>
              <w:t xml:space="preserve"> </w:t>
            </w:r>
            <w:r w:rsidR="00CF4C9D">
              <w:t xml:space="preserve">l’outil </w:t>
            </w:r>
            <w:r>
              <w:t>« </w:t>
            </w:r>
            <w:r w:rsidR="00CF4C9D" w:rsidRPr="00C218A4">
              <w:rPr>
                <w:rFonts w:cs="Arial"/>
                <w:smallCaps/>
                <w:color w:val="9BBB59"/>
                <w:szCs w:val="40"/>
              </w:rPr>
              <w:t>Secret</w:t>
            </w:r>
            <w:r w:rsidR="00CF6F17">
              <w:rPr>
                <w:rFonts w:cs="Arial"/>
                <w:smallCaps/>
                <w:color w:val="4F81BD"/>
                <w:szCs w:val="40"/>
              </w:rPr>
              <w:t>M</w:t>
            </w:r>
            <w:r w:rsidR="00CF4C9D" w:rsidRPr="00C218A4">
              <w:rPr>
                <w:rFonts w:cs="Arial"/>
                <w:smallCaps/>
                <w:color w:val="4F81BD"/>
                <w:szCs w:val="40"/>
              </w:rPr>
              <w:t>anager</w:t>
            </w:r>
            <w:r>
              <w:t> »</w:t>
            </w:r>
            <w:r w:rsidR="00CF4C9D">
              <w:t xml:space="preserve"> et son serveur interne le « </w:t>
            </w:r>
            <w:r w:rsidR="00EE46DF" w:rsidRPr="00C218A4">
              <w:rPr>
                <w:rFonts w:cs="Arial"/>
                <w:smallCaps/>
                <w:color w:val="9BBB59"/>
                <w:szCs w:val="40"/>
              </w:rPr>
              <w:t>Secret</w:t>
            </w:r>
            <w:r w:rsidR="00EE46DF" w:rsidRPr="00C218A4">
              <w:rPr>
                <w:rFonts w:cs="Arial"/>
                <w:smallCaps/>
                <w:color w:val="4F81BD"/>
                <w:szCs w:val="40"/>
              </w:rPr>
              <w:t>Server</w:t>
            </w:r>
            <w:r w:rsidR="00CF4C9D">
              <w:t> »</w:t>
            </w:r>
            <w:r>
              <w:t>.</w:t>
            </w:r>
          </w:p>
        </w:tc>
      </w:tr>
    </w:tbl>
    <w:p w14:paraId="27505414" w14:textId="77777777" w:rsidR="005845AB" w:rsidRDefault="005845AB" w:rsidP="00545A85">
      <w:pPr>
        <w:sectPr w:rsidR="005845AB" w:rsidSect="001D63C8">
          <w:headerReference w:type="default" r:id="rId9"/>
          <w:footerReference w:type="default" r:id="rId10"/>
          <w:pgSz w:w="11906" w:h="16838" w:code="9"/>
          <w:pgMar w:top="1418" w:right="1418" w:bottom="1418" w:left="1418" w:header="709" w:footer="709" w:gutter="0"/>
          <w:cols w:space="708"/>
          <w:docGrid w:linePitch="360"/>
        </w:sectPr>
      </w:pPr>
    </w:p>
    <w:p w14:paraId="4FB65250" w14:textId="77777777" w:rsidR="005845AB" w:rsidRPr="00F5248F" w:rsidRDefault="005845AB" w:rsidP="00545A85">
      <w:pPr>
        <w:pStyle w:val="Titreparagraphe"/>
      </w:pPr>
      <w:r w:rsidRPr="00F5248F">
        <w:lastRenderedPageBreak/>
        <w:t>HISTORIQUE DU DOCUMENT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842"/>
        <w:gridCol w:w="5702"/>
      </w:tblGrid>
      <w:tr w:rsidR="005845AB" w:rsidRPr="009D4B13" w14:paraId="1213099C" w14:textId="77777777">
        <w:tc>
          <w:tcPr>
            <w:tcW w:w="1668" w:type="dxa"/>
            <w:shd w:val="clear" w:color="auto" w:fill="BFBFBF"/>
            <w:vAlign w:val="center"/>
          </w:tcPr>
          <w:p w14:paraId="2080B91B" w14:textId="77777777" w:rsidR="005845AB" w:rsidRPr="009D4B13" w:rsidRDefault="005845AB" w:rsidP="005566D7">
            <w:pPr>
              <w:pStyle w:val="StyleTitrecolonneAutomatique"/>
            </w:pPr>
            <w:r w:rsidRPr="009D4B13">
              <w:t>Version</w:t>
            </w:r>
          </w:p>
        </w:tc>
        <w:tc>
          <w:tcPr>
            <w:tcW w:w="1842" w:type="dxa"/>
            <w:shd w:val="clear" w:color="auto" w:fill="BFBFBF"/>
            <w:vAlign w:val="center"/>
          </w:tcPr>
          <w:p w14:paraId="054A05D2" w14:textId="77777777" w:rsidR="005845AB" w:rsidRPr="009D4B13" w:rsidRDefault="005845AB" w:rsidP="005566D7">
            <w:pPr>
              <w:pStyle w:val="StyleTitrecolonneAutomatique"/>
            </w:pPr>
            <w:r w:rsidRPr="009D4B13">
              <w:t>Date</w:t>
            </w:r>
          </w:p>
        </w:tc>
        <w:tc>
          <w:tcPr>
            <w:tcW w:w="5702" w:type="dxa"/>
            <w:shd w:val="clear" w:color="auto" w:fill="BFBFBF"/>
            <w:vAlign w:val="center"/>
          </w:tcPr>
          <w:p w14:paraId="03CE07EF" w14:textId="77777777" w:rsidR="005845AB" w:rsidRPr="009D4B13" w:rsidRDefault="005845AB" w:rsidP="005566D7">
            <w:pPr>
              <w:pStyle w:val="StyleTitrecolonneAutomatique"/>
            </w:pPr>
            <w:r w:rsidRPr="009D4B13">
              <w:t>Modifications</w:t>
            </w:r>
          </w:p>
        </w:tc>
      </w:tr>
      <w:tr w:rsidR="005845AB" w:rsidRPr="00F5248F" w14:paraId="5D6EB763" w14:textId="77777777">
        <w:tc>
          <w:tcPr>
            <w:tcW w:w="1668" w:type="dxa"/>
          </w:tcPr>
          <w:p w14:paraId="7F645878" w14:textId="77777777" w:rsidR="005845AB" w:rsidRPr="00F5248F" w:rsidRDefault="0054323F" w:rsidP="00C70802">
            <w:pPr>
              <w:pStyle w:val="Textetableau"/>
            </w:pPr>
            <w:r>
              <w:t>1.0</w:t>
            </w:r>
            <w:r w:rsidR="009C5166">
              <w:t>-0</w:t>
            </w:r>
          </w:p>
        </w:tc>
        <w:tc>
          <w:tcPr>
            <w:tcW w:w="1842" w:type="dxa"/>
          </w:tcPr>
          <w:p w14:paraId="47A2F9A4" w14:textId="77777777" w:rsidR="005845AB" w:rsidRPr="00F5248F" w:rsidRDefault="00796A9A" w:rsidP="00C70802">
            <w:pPr>
              <w:pStyle w:val="Textetableau"/>
            </w:pPr>
            <w:r>
              <w:t>02/07</w:t>
            </w:r>
            <w:r w:rsidR="00756941">
              <w:t>/201</w:t>
            </w:r>
            <w:r w:rsidR="00CF4C9D">
              <w:t>3</w:t>
            </w:r>
          </w:p>
        </w:tc>
        <w:tc>
          <w:tcPr>
            <w:tcW w:w="5702" w:type="dxa"/>
          </w:tcPr>
          <w:p w14:paraId="524FE0C5" w14:textId="77777777" w:rsidR="005845AB" w:rsidRPr="00F5248F" w:rsidRDefault="005845AB" w:rsidP="00C70802">
            <w:pPr>
              <w:pStyle w:val="Textetableau"/>
            </w:pPr>
            <w:r>
              <w:t>Création</w:t>
            </w:r>
          </w:p>
        </w:tc>
      </w:tr>
      <w:tr w:rsidR="006F45B7" w:rsidRPr="00F5248F" w14:paraId="76FCCCB8" w14:textId="77777777">
        <w:tc>
          <w:tcPr>
            <w:tcW w:w="1668" w:type="dxa"/>
          </w:tcPr>
          <w:p w14:paraId="2F2E0D55" w14:textId="5B46932C" w:rsidR="006F45B7" w:rsidRDefault="006F45B7" w:rsidP="00C70802">
            <w:pPr>
              <w:pStyle w:val="Textetableau"/>
            </w:pPr>
            <w:r>
              <w:t>1.1-0</w:t>
            </w:r>
          </w:p>
        </w:tc>
        <w:tc>
          <w:tcPr>
            <w:tcW w:w="1842" w:type="dxa"/>
          </w:tcPr>
          <w:p w14:paraId="14C2356C" w14:textId="3D88E137" w:rsidR="006F45B7" w:rsidRDefault="006F45B7" w:rsidP="00C70802">
            <w:pPr>
              <w:pStyle w:val="Textetableau"/>
            </w:pPr>
            <w:r>
              <w:t>18/08/2013</w:t>
            </w:r>
          </w:p>
        </w:tc>
        <w:tc>
          <w:tcPr>
            <w:tcW w:w="5702" w:type="dxa"/>
          </w:tcPr>
          <w:p w14:paraId="798824E8" w14:textId="7855A799" w:rsidR="006F45B7" w:rsidRDefault="006F45B7" w:rsidP="00C70802">
            <w:pPr>
              <w:pStyle w:val="Textetableau"/>
            </w:pPr>
            <w:r>
              <w:t>Précision des droits sur certains fichiers et précisions sur la localisation des ressources.</w:t>
            </w:r>
          </w:p>
        </w:tc>
      </w:tr>
    </w:tbl>
    <w:p w14:paraId="7B7E384A" w14:textId="77777777" w:rsidR="005845AB" w:rsidRPr="00F5248F" w:rsidRDefault="005845AB" w:rsidP="00545A85">
      <w:pPr>
        <w:pStyle w:val="Titreparagraphe"/>
      </w:pPr>
      <w:r w:rsidRPr="00F5248F">
        <w:t>DOCUMENTS DE REFERENCE</w:t>
      </w:r>
    </w:p>
    <w:tbl>
      <w:tblPr>
        <w:tblW w:w="9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4500"/>
        <w:gridCol w:w="3674"/>
      </w:tblGrid>
      <w:tr w:rsidR="004A2FAF" w:rsidRPr="009D4B13" w14:paraId="4BF2653A" w14:textId="77777777" w:rsidTr="004A2FAF">
        <w:tc>
          <w:tcPr>
            <w:tcW w:w="1008" w:type="dxa"/>
            <w:shd w:val="clear" w:color="auto" w:fill="BFBFBF"/>
            <w:vAlign w:val="center"/>
          </w:tcPr>
          <w:p w14:paraId="34425B3B" w14:textId="77777777" w:rsidR="004A2FAF" w:rsidRPr="009D4B13" w:rsidRDefault="004A2FAF" w:rsidP="005566D7">
            <w:pPr>
              <w:pStyle w:val="StyleTitrecolonneAutomatique"/>
            </w:pPr>
            <w:r w:rsidRPr="009D4B13">
              <w:t>Index</w:t>
            </w:r>
          </w:p>
        </w:tc>
        <w:tc>
          <w:tcPr>
            <w:tcW w:w="4500" w:type="dxa"/>
            <w:shd w:val="clear" w:color="auto" w:fill="BFBFBF"/>
            <w:vAlign w:val="center"/>
          </w:tcPr>
          <w:p w14:paraId="70B2B315" w14:textId="77777777" w:rsidR="004A2FAF" w:rsidRPr="009D4B13" w:rsidRDefault="004A2FAF" w:rsidP="005566D7">
            <w:pPr>
              <w:pStyle w:val="StyleTitrecolonneAutomatique"/>
            </w:pPr>
            <w:r w:rsidRPr="009D4B13">
              <w:t>Titre</w:t>
            </w:r>
          </w:p>
        </w:tc>
        <w:tc>
          <w:tcPr>
            <w:tcW w:w="3674" w:type="dxa"/>
            <w:shd w:val="clear" w:color="auto" w:fill="BFBFBF"/>
            <w:vAlign w:val="center"/>
          </w:tcPr>
          <w:p w14:paraId="128D25DE" w14:textId="77777777" w:rsidR="004A2FAF" w:rsidRPr="009D4B13" w:rsidRDefault="00620A5F" w:rsidP="005566D7">
            <w:pPr>
              <w:pStyle w:val="StyleTitrecolonneAutomatique"/>
            </w:pPr>
            <w:r w:rsidRPr="009D4B13">
              <w:t>Référenc</w:t>
            </w:r>
            <w:r w:rsidR="004A2FAF" w:rsidRPr="009D4B13">
              <w:t>e</w:t>
            </w:r>
          </w:p>
        </w:tc>
      </w:tr>
      <w:tr w:rsidR="004A2FAF" w:rsidRPr="00F5248F" w14:paraId="04DC42A4" w14:textId="77777777" w:rsidTr="004A2FAF">
        <w:tc>
          <w:tcPr>
            <w:tcW w:w="1008" w:type="dxa"/>
          </w:tcPr>
          <w:p w14:paraId="2D224906" w14:textId="77777777" w:rsidR="004A2FAF" w:rsidRPr="00F5248F" w:rsidRDefault="00FE3CC0" w:rsidP="00983965">
            <w:pPr>
              <w:pStyle w:val="Textetableau"/>
            </w:pPr>
            <w:bookmarkStart w:id="0" w:name="DR01"/>
            <w:r>
              <w:t>DR01</w:t>
            </w:r>
            <w:bookmarkEnd w:id="0"/>
          </w:p>
        </w:tc>
        <w:tc>
          <w:tcPr>
            <w:tcW w:w="4500" w:type="dxa"/>
          </w:tcPr>
          <w:p w14:paraId="175834B0" w14:textId="77777777" w:rsidR="004A2FAF" w:rsidRPr="00F5248F" w:rsidRDefault="00FE3CC0" w:rsidP="00C70802">
            <w:pPr>
              <w:pStyle w:val="Textetableau"/>
            </w:pPr>
            <w:r>
              <w:t>Guide d’</w:t>
            </w:r>
            <w:r w:rsidR="0068395B">
              <w:t>Installation – SecretManager</w:t>
            </w:r>
          </w:p>
        </w:tc>
        <w:tc>
          <w:tcPr>
            <w:tcW w:w="3674" w:type="dxa"/>
          </w:tcPr>
          <w:p w14:paraId="2DE9FEAF" w14:textId="77777777" w:rsidR="004A2FAF" w:rsidRPr="00F5248F" w:rsidRDefault="00CF4C9D" w:rsidP="00796A9A">
            <w:pPr>
              <w:pStyle w:val="Textetableau"/>
            </w:pPr>
            <w:r w:rsidRPr="00CF4C9D">
              <w:t>Orasys - FR - Guide Installati</w:t>
            </w:r>
            <w:r w:rsidR="00796A9A">
              <w:t>on - SecretManager v0.4</w:t>
            </w:r>
            <w:r w:rsidR="00E279B7">
              <w:t>-x - v0.1</w:t>
            </w:r>
            <w:r w:rsidRPr="00CF4C9D">
              <w:t>-0</w:t>
            </w:r>
            <w:r w:rsidR="00E279B7">
              <w:t>.</w:t>
            </w:r>
            <w:r w:rsidR="00796A9A">
              <w:t>doc</w:t>
            </w:r>
          </w:p>
        </w:tc>
      </w:tr>
    </w:tbl>
    <w:p w14:paraId="10F5307F" w14:textId="77777777" w:rsidR="005845AB" w:rsidRPr="00F5248F" w:rsidRDefault="005845AB" w:rsidP="005845AB"/>
    <w:p w14:paraId="29524457" w14:textId="77777777" w:rsidR="005845AB" w:rsidRPr="00F5248F" w:rsidRDefault="005845AB" w:rsidP="005845AB">
      <w:pPr>
        <w:pStyle w:val="Titre8"/>
        <w:sectPr w:rsidR="005845AB" w:rsidRPr="00F5248F" w:rsidSect="005845AB">
          <w:pgSz w:w="11906" w:h="16838" w:code="9"/>
          <w:pgMar w:top="1418" w:right="1418" w:bottom="1418" w:left="1418" w:header="709" w:footer="284" w:gutter="0"/>
          <w:cols w:space="708"/>
          <w:docGrid w:linePitch="360"/>
        </w:sectPr>
      </w:pPr>
    </w:p>
    <w:p w14:paraId="54148D07" w14:textId="77777777" w:rsidR="005845AB" w:rsidRPr="00F5248F" w:rsidRDefault="005845AB" w:rsidP="00545A85">
      <w:pPr>
        <w:pStyle w:val="Titreparagraphe"/>
      </w:pPr>
      <w:r w:rsidRPr="00F5248F">
        <w:lastRenderedPageBreak/>
        <w:t>TABLE DES MATIERES</w:t>
      </w:r>
    </w:p>
    <w:p w14:paraId="63CA5641" w14:textId="77777777" w:rsidR="00617EB0" w:rsidRDefault="005845AB">
      <w:pPr>
        <w:pStyle w:val="TM1"/>
        <w:tabs>
          <w:tab w:val="right" w:leader="dot" w:pos="9060"/>
        </w:tabs>
        <w:rPr>
          <w:rFonts w:asciiTheme="minorHAnsi" w:eastAsiaTheme="minorEastAsia" w:hAnsiTheme="minorHAnsi" w:cstheme="minorBidi"/>
          <w:b w:val="0"/>
          <w:bCs w:val="0"/>
          <w:iCs w:val="0"/>
          <w:caps w:val="0"/>
          <w:noProof/>
          <w:lang w:eastAsia="ja-JP"/>
        </w:rPr>
      </w:pPr>
      <w:r>
        <w:fldChar w:fldCharType="begin"/>
      </w:r>
      <w:r>
        <w:instrText xml:space="preserve"> </w:instrText>
      </w:r>
      <w:r w:rsidR="007370EE">
        <w:instrText>TOC</w:instrText>
      </w:r>
      <w:r>
        <w:instrText xml:space="preserve"> \o "1-4" \h \z \u </w:instrText>
      </w:r>
      <w:r>
        <w:fldChar w:fldCharType="separate"/>
      </w:r>
      <w:r w:rsidR="00617EB0">
        <w:rPr>
          <w:noProof/>
        </w:rPr>
        <w:t>1. Mise en garde</w:t>
      </w:r>
      <w:r w:rsidR="00617EB0">
        <w:rPr>
          <w:noProof/>
        </w:rPr>
        <w:tab/>
      </w:r>
      <w:r w:rsidR="00617EB0">
        <w:rPr>
          <w:noProof/>
        </w:rPr>
        <w:fldChar w:fldCharType="begin"/>
      </w:r>
      <w:r w:rsidR="00617EB0">
        <w:rPr>
          <w:noProof/>
        </w:rPr>
        <w:instrText xml:space="preserve"> PAGEREF _Toc234513530 \h </w:instrText>
      </w:r>
      <w:r w:rsidR="00617EB0">
        <w:rPr>
          <w:noProof/>
        </w:rPr>
      </w:r>
      <w:r w:rsidR="00617EB0">
        <w:rPr>
          <w:noProof/>
        </w:rPr>
        <w:fldChar w:fldCharType="separate"/>
      </w:r>
      <w:r w:rsidR="00617EB0">
        <w:rPr>
          <w:noProof/>
        </w:rPr>
        <w:t>9</w:t>
      </w:r>
      <w:r w:rsidR="00617EB0">
        <w:rPr>
          <w:noProof/>
        </w:rPr>
        <w:fldChar w:fldCharType="end"/>
      </w:r>
    </w:p>
    <w:p w14:paraId="645BF61F"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2. Pré-requis</w:t>
      </w:r>
      <w:r>
        <w:rPr>
          <w:noProof/>
        </w:rPr>
        <w:tab/>
      </w:r>
      <w:r>
        <w:rPr>
          <w:noProof/>
        </w:rPr>
        <w:fldChar w:fldCharType="begin"/>
      </w:r>
      <w:r>
        <w:rPr>
          <w:noProof/>
        </w:rPr>
        <w:instrText xml:space="preserve"> PAGEREF _Toc234513531 \h </w:instrText>
      </w:r>
      <w:r>
        <w:rPr>
          <w:noProof/>
        </w:rPr>
      </w:r>
      <w:r>
        <w:rPr>
          <w:noProof/>
        </w:rPr>
        <w:fldChar w:fldCharType="separate"/>
      </w:r>
      <w:r>
        <w:rPr>
          <w:noProof/>
        </w:rPr>
        <w:t>9</w:t>
      </w:r>
      <w:r>
        <w:rPr>
          <w:noProof/>
        </w:rPr>
        <w:fldChar w:fldCharType="end"/>
      </w:r>
    </w:p>
    <w:p w14:paraId="36FDDC6D"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3. Fonctionnement global</w:t>
      </w:r>
      <w:r>
        <w:rPr>
          <w:noProof/>
        </w:rPr>
        <w:tab/>
      </w:r>
      <w:r>
        <w:rPr>
          <w:noProof/>
        </w:rPr>
        <w:fldChar w:fldCharType="begin"/>
      </w:r>
      <w:r>
        <w:rPr>
          <w:noProof/>
        </w:rPr>
        <w:instrText xml:space="preserve"> PAGEREF _Toc234513532 \h </w:instrText>
      </w:r>
      <w:r>
        <w:rPr>
          <w:noProof/>
        </w:rPr>
      </w:r>
      <w:r>
        <w:rPr>
          <w:noProof/>
        </w:rPr>
        <w:fldChar w:fldCharType="separate"/>
      </w:r>
      <w:r>
        <w:rPr>
          <w:noProof/>
        </w:rPr>
        <w:t>9</w:t>
      </w:r>
      <w:r>
        <w:rPr>
          <w:noProof/>
        </w:rPr>
        <w:fldChar w:fldCharType="end"/>
      </w:r>
    </w:p>
    <w:p w14:paraId="43FE2148"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4. Première connexion à l’outil « </w:t>
      </w:r>
      <w:r w:rsidRPr="00925B4E">
        <w:rPr>
          <w:noProof/>
          <w:color w:val="9EC630"/>
        </w:rPr>
        <w:t>Secret</w:t>
      </w:r>
      <w:r w:rsidRPr="00925B4E">
        <w:rPr>
          <w:noProof/>
          <w:color w:val="568EB6"/>
        </w:rPr>
        <w:t>Manager </w:t>
      </w:r>
      <w:r>
        <w:rPr>
          <w:noProof/>
        </w:rPr>
        <w:t>»</w:t>
      </w:r>
      <w:r>
        <w:rPr>
          <w:noProof/>
        </w:rPr>
        <w:tab/>
      </w:r>
      <w:r>
        <w:rPr>
          <w:noProof/>
        </w:rPr>
        <w:fldChar w:fldCharType="begin"/>
      </w:r>
      <w:r>
        <w:rPr>
          <w:noProof/>
        </w:rPr>
        <w:instrText xml:space="preserve"> PAGEREF _Toc234513533 \h </w:instrText>
      </w:r>
      <w:r>
        <w:rPr>
          <w:noProof/>
        </w:rPr>
      </w:r>
      <w:r>
        <w:rPr>
          <w:noProof/>
        </w:rPr>
        <w:fldChar w:fldCharType="separate"/>
      </w:r>
      <w:r>
        <w:rPr>
          <w:noProof/>
        </w:rPr>
        <w:t>9</w:t>
      </w:r>
      <w:r>
        <w:rPr>
          <w:noProof/>
        </w:rPr>
        <w:fldChar w:fldCharType="end"/>
      </w:r>
    </w:p>
    <w:p w14:paraId="074F9F47"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5. Ergonomie des écrans</w:t>
      </w:r>
      <w:r>
        <w:rPr>
          <w:noProof/>
        </w:rPr>
        <w:tab/>
      </w:r>
      <w:r>
        <w:rPr>
          <w:noProof/>
        </w:rPr>
        <w:fldChar w:fldCharType="begin"/>
      </w:r>
      <w:r>
        <w:rPr>
          <w:noProof/>
        </w:rPr>
        <w:instrText xml:space="preserve"> PAGEREF _Toc234513534 \h </w:instrText>
      </w:r>
      <w:r>
        <w:rPr>
          <w:noProof/>
        </w:rPr>
      </w:r>
      <w:r>
        <w:rPr>
          <w:noProof/>
        </w:rPr>
        <w:fldChar w:fldCharType="separate"/>
      </w:r>
      <w:r>
        <w:rPr>
          <w:noProof/>
        </w:rPr>
        <w:t>11</w:t>
      </w:r>
      <w:r>
        <w:rPr>
          <w:noProof/>
        </w:rPr>
        <w:fldChar w:fldCharType="end"/>
      </w:r>
    </w:p>
    <w:p w14:paraId="149E0B49"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5.1. Entête des écrans</w:t>
      </w:r>
      <w:r>
        <w:rPr>
          <w:noProof/>
        </w:rPr>
        <w:tab/>
      </w:r>
      <w:r>
        <w:rPr>
          <w:noProof/>
        </w:rPr>
        <w:fldChar w:fldCharType="begin"/>
      </w:r>
      <w:r>
        <w:rPr>
          <w:noProof/>
        </w:rPr>
        <w:instrText xml:space="preserve"> PAGEREF _Toc234513535 \h </w:instrText>
      </w:r>
      <w:r>
        <w:rPr>
          <w:noProof/>
        </w:rPr>
      </w:r>
      <w:r>
        <w:rPr>
          <w:noProof/>
        </w:rPr>
        <w:fldChar w:fldCharType="separate"/>
      </w:r>
      <w:r>
        <w:rPr>
          <w:noProof/>
        </w:rPr>
        <w:t>11</w:t>
      </w:r>
      <w:r>
        <w:rPr>
          <w:noProof/>
        </w:rPr>
        <w:fldChar w:fldCharType="end"/>
      </w:r>
    </w:p>
    <w:p w14:paraId="0E23B49B"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5.2. Zone titre</w:t>
      </w:r>
      <w:r>
        <w:rPr>
          <w:noProof/>
        </w:rPr>
        <w:tab/>
      </w:r>
      <w:r>
        <w:rPr>
          <w:noProof/>
        </w:rPr>
        <w:fldChar w:fldCharType="begin"/>
      </w:r>
      <w:r>
        <w:rPr>
          <w:noProof/>
        </w:rPr>
        <w:instrText xml:space="preserve"> PAGEREF _Toc234513536 \h </w:instrText>
      </w:r>
      <w:r>
        <w:rPr>
          <w:noProof/>
        </w:rPr>
      </w:r>
      <w:r>
        <w:rPr>
          <w:noProof/>
        </w:rPr>
        <w:fldChar w:fldCharType="separate"/>
      </w:r>
      <w:r>
        <w:rPr>
          <w:noProof/>
        </w:rPr>
        <w:t>11</w:t>
      </w:r>
      <w:r>
        <w:rPr>
          <w:noProof/>
        </w:rPr>
        <w:fldChar w:fldCharType="end"/>
      </w:r>
    </w:p>
    <w:p w14:paraId="0AD463EC"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5.3. Zone corps</w:t>
      </w:r>
      <w:r>
        <w:rPr>
          <w:noProof/>
        </w:rPr>
        <w:tab/>
      </w:r>
      <w:r>
        <w:rPr>
          <w:noProof/>
        </w:rPr>
        <w:fldChar w:fldCharType="begin"/>
      </w:r>
      <w:r>
        <w:rPr>
          <w:noProof/>
        </w:rPr>
        <w:instrText xml:space="preserve"> PAGEREF _Toc234513537 \h </w:instrText>
      </w:r>
      <w:r>
        <w:rPr>
          <w:noProof/>
        </w:rPr>
      </w:r>
      <w:r>
        <w:rPr>
          <w:noProof/>
        </w:rPr>
        <w:fldChar w:fldCharType="separate"/>
      </w:r>
      <w:r>
        <w:rPr>
          <w:noProof/>
        </w:rPr>
        <w:t>12</w:t>
      </w:r>
      <w:r>
        <w:rPr>
          <w:noProof/>
        </w:rPr>
        <w:fldChar w:fldCharType="end"/>
      </w:r>
    </w:p>
    <w:p w14:paraId="1109FE66"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5.4. Zone pied de page</w:t>
      </w:r>
      <w:r>
        <w:rPr>
          <w:noProof/>
        </w:rPr>
        <w:tab/>
      </w:r>
      <w:r>
        <w:rPr>
          <w:noProof/>
        </w:rPr>
        <w:fldChar w:fldCharType="begin"/>
      </w:r>
      <w:r>
        <w:rPr>
          <w:noProof/>
        </w:rPr>
        <w:instrText xml:space="preserve"> PAGEREF _Toc234513538 \h </w:instrText>
      </w:r>
      <w:r>
        <w:rPr>
          <w:noProof/>
        </w:rPr>
      </w:r>
      <w:r>
        <w:rPr>
          <w:noProof/>
        </w:rPr>
        <w:fldChar w:fldCharType="separate"/>
      </w:r>
      <w:r>
        <w:rPr>
          <w:noProof/>
        </w:rPr>
        <w:t>12</w:t>
      </w:r>
      <w:r>
        <w:rPr>
          <w:noProof/>
        </w:rPr>
        <w:fldChar w:fldCharType="end"/>
      </w:r>
    </w:p>
    <w:p w14:paraId="4771423B"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6. Fonctionnement global de l’outil « </w:t>
      </w:r>
      <w:r w:rsidRPr="00925B4E">
        <w:rPr>
          <w:noProof/>
          <w:color w:val="9EC630"/>
        </w:rPr>
        <w:t>Secret</w:t>
      </w:r>
      <w:r w:rsidRPr="00925B4E">
        <w:rPr>
          <w:noProof/>
          <w:color w:val="568EB6"/>
        </w:rPr>
        <w:t>Manager</w:t>
      </w:r>
      <w:r>
        <w:rPr>
          <w:noProof/>
        </w:rPr>
        <w:t> »</w:t>
      </w:r>
      <w:r>
        <w:rPr>
          <w:noProof/>
        </w:rPr>
        <w:tab/>
      </w:r>
      <w:r>
        <w:rPr>
          <w:noProof/>
        </w:rPr>
        <w:fldChar w:fldCharType="begin"/>
      </w:r>
      <w:r>
        <w:rPr>
          <w:noProof/>
        </w:rPr>
        <w:instrText xml:space="preserve"> PAGEREF _Toc234513539 \h </w:instrText>
      </w:r>
      <w:r>
        <w:rPr>
          <w:noProof/>
        </w:rPr>
      </w:r>
      <w:r>
        <w:rPr>
          <w:noProof/>
        </w:rPr>
        <w:fldChar w:fldCharType="separate"/>
      </w:r>
      <w:r>
        <w:rPr>
          <w:noProof/>
        </w:rPr>
        <w:t>12</w:t>
      </w:r>
      <w:r>
        <w:rPr>
          <w:noProof/>
        </w:rPr>
        <w:fldChar w:fldCharType="end"/>
      </w:r>
    </w:p>
    <w:p w14:paraId="5F06AD98"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7. Gestion des utilisateurs</w:t>
      </w:r>
      <w:r>
        <w:rPr>
          <w:noProof/>
        </w:rPr>
        <w:tab/>
      </w:r>
      <w:r>
        <w:rPr>
          <w:noProof/>
        </w:rPr>
        <w:fldChar w:fldCharType="begin"/>
      </w:r>
      <w:r>
        <w:rPr>
          <w:noProof/>
        </w:rPr>
        <w:instrText xml:space="preserve"> PAGEREF _Toc234513540 \h </w:instrText>
      </w:r>
      <w:r>
        <w:rPr>
          <w:noProof/>
        </w:rPr>
      </w:r>
      <w:r>
        <w:rPr>
          <w:noProof/>
        </w:rPr>
        <w:fldChar w:fldCharType="separate"/>
      </w:r>
      <w:r>
        <w:rPr>
          <w:noProof/>
        </w:rPr>
        <w:t>13</w:t>
      </w:r>
      <w:r>
        <w:rPr>
          <w:noProof/>
        </w:rPr>
        <w:fldChar w:fldCharType="end"/>
      </w:r>
    </w:p>
    <w:p w14:paraId="1E3E8A18"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 Ecran liste des utilisateurs</w:t>
      </w:r>
      <w:r>
        <w:rPr>
          <w:noProof/>
        </w:rPr>
        <w:tab/>
      </w:r>
      <w:r>
        <w:rPr>
          <w:noProof/>
        </w:rPr>
        <w:fldChar w:fldCharType="begin"/>
      </w:r>
      <w:r>
        <w:rPr>
          <w:noProof/>
        </w:rPr>
        <w:instrText xml:space="preserve"> PAGEREF _Toc234513541 \h </w:instrText>
      </w:r>
      <w:r>
        <w:rPr>
          <w:noProof/>
        </w:rPr>
      </w:r>
      <w:r>
        <w:rPr>
          <w:noProof/>
        </w:rPr>
        <w:fldChar w:fldCharType="separate"/>
      </w:r>
      <w:r>
        <w:rPr>
          <w:noProof/>
        </w:rPr>
        <w:t>13</w:t>
      </w:r>
      <w:r>
        <w:rPr>
          <w:noProof/>
        </w:rPr>
        <w:fldChar w:fldCharType="end"/>
      </w:r>
    </w:p>
    <w:p w14:paraId="60448772" w14:textId="77777777" w:rsidR="00617EB0" w:rsidRDefault="00617EB0">
      <w:pPr>
        <w:pStyle w:val="TM3"/>
        <w:rPr>
          <w:rFonts w:asciiTheme="minorHAnsi" w:eastAsiaTheme="minorEastAsia" w:hAnsiTheme="minorHAnsi" w:cstheme="minorBidi"/>
          <w:b w:val="0"/>
          <w:noProof/>
          <w:sz w:val="24"/>
          <w:szCs w:val="24"/>
          <w:lang w:eastAsia="ja-JP"/>
        </w:rPr>
      </w:pPr>
      <w:r>
        <w:rPr>
          <w:noProof/>
        </w:rPr>
        <w:t>7.1.1. Colonne « Entité »</w:t>
      </w:r>
      <w:r>
        <w:rPr>
          <w:noProof/>
        </w:rPr>
        <w:tab/>
      </w:r>
      <w:r>
        <w:rPr>
          <w:noProof/>
        </w:rPr>
        <w:fldChar w:fldCharType="begin"/>
      </w:r>
      <w:r>
        <w:rPr>
          <w:noProof/>
        </w:rPr>
        <w:instrText xml:space="preserve"> PAGEREF _Toc234513542 \h </w:instrText>
      </w:r>
      <w:r>
        <w:rPr>
          <w:noProof/>
        </w:rPr>
      </w:r>
      <w:r>
        <w:rPr>
          <w:noProof/>
        </w:rPr>
        <w:fldChar w:fldCharType="separate"/>
      </w:r>
      <w:r>
        <w:rPr>
          <w:noProof/>
        </w:rPr>
        <w:t>13</w:t>
      </w:r>
      <w:r>
        <w:rPr>
          <w:noProof/>
        </w:rPr>
        <w:fldChar w:fldCharType="end"/>
      </w:r>
    </w:p>
    <w:p w14:paraId="400CFA41" w14:textId="77777777" w:rsidR="00617EB0" w:rsidRDefault="00617EB0">
      <w:pPr>
        <w:pStyle w:val="TM3"/>
        <w:rPr>
          <w:rFonts w:asciiTheme="minorHAnsi" w:eastAsiaTheme="minorEastAsia" w:hAnsiTheme="minorHAnsi" w:cstheme="minorBidi"/>
          <w:b w:val="0"/>
          <w:noProof/>
          <w:sz w:val="24"/>
          <w:szCs w:val="24"/>
          <w:lang w:eastAsia="ja-JP"/>
        </w:rPr>
      </w:pPr>
      <w:r>
        <w:rPr>
          <w:noProof/>
        </w:rPr>
        <w:t>7.1.2. Colonne « Prénom »</w:t>
      </w:r>
      <w:r>
        <w:rPr>
          <w:noProof/>
        </w:rPr>
        <w:tab/>
      </w:r>
      <w:r>
        <w:rPr>
          <w:noProof/>
        </w:rPr>
        <w:fldChar w:fldCharType="begin"/>
      </w:r>
      <w:r>
        <w:rPr>
          <w:noProof/>
        </w:rPr>
        <w:instrText xml:space="preserve"> PAGEREF _Toc234513543 \h </w:instrText>
      </w:r>
      <w:r>
        <w:rPr>
          <w:noProof/>
        </w:rPr>
      </w:r>
      <w:r>
        <w:rPr>
          <w:noProof/>
        </w:rPr>
        <w:fldChar w:fldCharType="separate"/>
      </w:r>
      <w:r>
        <w:rPr>
          <w:noProof/>
        </w:rPr>
        <w:t>13</w:t>
      </w:r>
      <w:r>
        <w:rPr>
          <w:noProof/>
        </w:rPr>
        <w:fldChar w:fldCharType="end"/>
      </w:r>
    </w:p>
    <w:p w14:paraId="4CE96149" w14:textId="77777777" w:rsidR="00617EB0" w:rsidRDefault="00617EB0">
      <w:pPr>
        <w:pStyle w:val="TM3"/>
        <w:rPr>
          <w:rFonts w:asciiTheme="minorHAnsi" w:eastAsiaTheme="minorEastAsia" w:hAnsiTheme="minorHAnsi" w:cstheme="minorBidi"/>
          <w:b w:val="0"/>
          <w:noProof/>
          <w:sz w:val="24"/>
          <w:szCs w:val="24"/>
          <w:lang w:eastAsia="ja-JP"/>
        </w:rPr>
      </w:pPr>
      <w:r>
        <w:rPr>
          <w:noProof/>
        </w:rPr>
        <w:t>7.1.3. Colonne « Nom »</w:t>
      </w:r>
      <w:r>
        <w:rPr>
          <w:noProof/>
        </w:rPr>
        <w:tab/>
      </w:r>
      <w:r>
        <w:rPr>
          <w:noProof/>
        </w:rPr>
        <w:fldChar w:fldCharType="begin"/>
      </w:r>
      <w:r>
        <w:rPr>
          <w:noProof/>
        </w:rPr>
        <w:instrText xml:space="preserve"> PAGEREF _Toc234513544 \h </w:instrText>
      </w:r>
      <w:r>
        <w:rPr>
          <w:noProof/>
        </w:rPr>
      </w:r>
      <w:r>
        <w:rPr>
          <w:noProof/>
        </w:rPr>
        <w:fldChar w:fldCharType="separate"/>
      </w:r>
      <w:r>
        <w:rPr>
          <w:noProof/>
        </w:rPr>
        <w:t>14</w:t>
      </w:r>
      <w:r>
        <w:rPr>
          <w:noProof/>
        </w:rPr>
        <w:fldChar w:fldCharType="end"/>
      </w:r>
    </w:p>
    <w:p w14:paraId="304606E9" w14:textId="77777777" w:rsidR="00617EB0" w:rsidRDefault="00617EB0">
      <w:pPr>
        <w:pStyle w:val="TM3"/>
        <w:rPr>
          <w:rFonts w:asciiTheme="minorHAnsi" w:eastAsiaTheme="minorEastAsia" w:hAnsiTheme="minorHAnsi" w:cstheme="minorBidi"/>
          <w:b w:val="0"/>
          <w:noProof/>
          <w:sz w:val="24"/>
          <w:szCs w:val="24"/>
          <w:lang w:eastAsia="ja-JP"/>
        </w:rPr>
      </w:pPr>
      <w:r>
        <w:rPr>
          <w:noProof/>
        </w:rPr>
        <w:t>7.1.4. Colonne « Nom de l’utilisateur »</w:t>
      </w:r>
      <w:r>
        <w:rPr>
          <w:noProof/>
        </w:rPr>
        <w:tab/>
      </w:r>
      <w:r>
        <w:rPr>
          <w:noProof/>
        </w:rPr>
        <w:fldChar w:fldCharType="begin"/>
      </w:r>
      <w:r>
        <w:rPr>
          <w:noProof/>
        </w:rPr>
        <w:instrText xml:space="preserve"> PAGEREF _Toc234513545 \h </w:instrText>
      </w:r>
      <w:r>
        <w:rPr>
          <w:noProof/>
        </w:rPr>
      </w:r>
      <w:r>
        <w:rPr>
          <w:noProof/>
        </w:rPr>
        <w:fldChar w:fldCharType="separate"/>
      </w:r>
      <w:r>
        <w:rPr>
          <w:noProof/>
        </w:rPr>
        <w:t>14</w:t>
      </w:r>
      <w:r>
        <w:rPr>
          <w:noProof/>
        </w:rPr>
        <w:fldChar w:fldCharType="end"/>
      </w:r>
    </w:p>
    <w:p w14:paraId="0983E6E0" w14:textId="77777777" w:rsidR="00617EB0" w:rsidRDefault="00617EB0">
      <w:pPr>
        <w:pStyle w:val="TM3"/>
        <w:rPr>
          <w:rFonts w:asciiTheme="minorHAnsi" w:eastAsiaTheme="minorEastAsia" w:hAnsiTheme="minorHAnsi" w:cstheme="minorBidi"/>
          <w:b w:val="0"/>
          <w:noProof/>
          <w:sz w:val="24"/>
          <w:szCs w:val="24"/>
          <w:lang w:eastAsia="ja-JP"/>
        </w:rPr>
      </w:pPr>
      <w:r>
        <w:rPr>
          <w:noProof/>
        </w:rPr>
        <w:t>7.1.5. Colonne « Dernière connexion »</w:t>
      </w:r>
      <w:r>
        <w:rPr>
          <w:noProof/>
        </w:rPr>
        <w:tab/>
      </w:r>
      <w:r>
        <w:rPr>
          <w:noProof/>
        </w:rPr>
        <w:fldChar w:fldCharType="begin"/>
      </w:r>
      <w:r>
        <w:rPr>
          <w:noProof/>
        </w:rPr>
        <w:instrText xml:space="preserve"> PAGEREF _Toc234513546 \h </w:instrText>
      </w:r>
      <w:r>
        <w:rPr>
          <w:noProof/>
        </w:rPr>
      </w:r>
      <w:r>
        <w:rPr>
          <w:noProof/>
        </w:rPr>
        <w:fldChar w:fldCharType="separate"/>
      </w:r>
      <w:r>
        <w:rPr>
          <w:noProof/>
        </w:rPr>
        <w:t>14</w:t>
      </w:r>
      <w:r>
        <w:rPr>
          <w:noProof/>
        </w:rPr>
        <w:fldChar w:fldCharType="end"/>
      </w:r>
    </w:p>
    <w:p w14:paraId="243CC4C4" w14:textId="77777777" w:rsidR="00617EB0" w:rsidRDefault="00617EB0">
      <w:pPr>
        <w:pStyle w:val="TM3"/>
        <w:rPr>
          <w:rFonts w:asciiTheme="minorHAnsi" w:eastAsiaTheme="minorEastAsia" w:hAnsiTheme="minorHAnsi" w:cstheme="minorBidi"/>
          <w:b w:val="0"/>
          <w:noProof/>
          <w:sz w:val="24"/>
          <w:szCs w:val="24"/>
          <w:lang w:eastAsia="ja-JP"/>
        </w:rPr>
      </w:pPr>
      <w:r>
        <w:rPr>
          <w:noProof/>
        </w:rPr>
        <w:t>7.1.6. Colonne « Administrateur »</w:t>
      </w:r>
      <w:r>
        <w:rPr>
          <w:noProof/>
        </w:rPr>
        <w:tab/>
      </w:r>
      <w:r>
        <w:rPr>
          <w:noProof/>
        </w:rPr>
        <w:fldChar w:fldCharType="begin"/>
      </w:r>
      <w:r>
        <w:rPr>
          <w:noProof/>
        </w:rPr>
        <w:instrText xml:space="preserve"> PAGEREF _Toc234513547 \h </w:instrText>
      </w:r>
      <w:r>
        <w:rPr>
          <w:noProof/>
        </w:rPr>
      </w:r>
      <w:r>
        <w:rPr>
          <w:noProof/>
        </w:rPr>
        <w:fldChar w:fldCharType="separate"/>
      </w:r>
      <w:r>
        <w:rPr>
          <w:noProof/>
        </w:rPr>
        <w:t>14</w:t>
      </w:r>
      <w:r>
        <w:rPr>
          <w:noProof/>
        </w:rPr>
        <w:fldChar w:fldCharType="end"/>
      </w:r>
    </w:p>
    <w:p w14:paraId="4A555F2E" w14:textId="77777777" w:rsidR="00617EB0" w:rsidRDefault="00617EB0">
      <w:pPr>
        <w:pStyle w:val="TM3"/>
        <w:rPr>
          <w:rFonts w:asciiTheme="minorHAnsi" w:eastAsiaTheme="minorEastAsia" w:hAnsiTheme="minorHAnsi" w:cstheme="minorBidi"/>
          <w:b w:val="0"/>
          <w:noProof/>
          <w:sz w:val="24"/>
          <w:szCs w:val="24"/>
          <w:lang w:eastAsia="ja-JP"/>
        </w:rPr>
      </w:pPr>
      <w:r>
        <w:rPr>
          <w:noProof/>
        </w:rPr>
        <w:t>7.1.7. Colonne « Statut »</w:t>
      </w:r>
      <w:r>
        <w:rPr>
          <w:noProof/>
        </w:rPr>
        <w:tab/>
      </w:r>
      <w:r>
        <w:rPr>
          <w:noProof/>
        </w:rPr>
        <w:fldChar w:fldCharType="begin"/>
      </w:r>
      <w:r>
        <w:rPr>
          <w:noProof/>
        </w:rPr>
        <w:instrText xml:space="preserve"> PAGEREF _Toc234513548 \h </w:instrText>
      </w:r>
      <w:r>
        <w:rPr>
          <w:noProof/>
        </w:rPr>
      </w:r>
      <w:r>
        <w:rPr>
          <w:noProof/>
        </w:rPr>
        <w:fldChar w:fldCharType="separate"/>
      </w:r>
      <w:r>
        <w:rPr>
          <w:noProof/>
        </w:rPr>
        <w:t>14</w:t>
      </w:r>
      <w:r>
        <w:rPr>
          <w:noProof/>
        </w:rPr>
        <w:fldChar w:fldCharType="end"/>
      </w:r>
    </w:p>
    <w:p w14:paraId="48314898" w14:textId="77777777" w:rsidR="00617EB0" w:rsidRDefault="00617EB0">
      <w:pPr>
        <w:pStyle w:val="TM3"/>
        <w:rPr>
          <w:rFonts w:asciiTheme="minorHAnsi" w:eastAsiaTheme="minorEastAsia" w:hAnsiTheme="minorHAnsi" w:cstheme="minorBidi"/>
          <w:b w:val="0"/>
          <w:noProof/>
          <w:sz w:val="24"/>
          <w:szCs w:val="24"/>
          <w:lang w:eastAsia="ja-JP"/>
        </w:rPr>
      </w:pPr>
      <w:r>
        <w:rPr>
          <w:noProof/>
        </w:rPr>
        <w:t>7.1.8. Colonne « Actions »</w:t>
      </w:r>
      <w:r>
        <w:rPr>
          <w:noProof/>
        </w:rPr>
        <w:tab/>
      </w:r>
      <w:r>
        <w:rPr>
          <w:noProof/>
        </w:rPr>
        <w:fldChar w:fldCharType="begin"/>
      </w:r>
      <w:r>
        <w:rPr>
          <w:noProof/>
        </w:rPr>
        <w:instrText xml:space="preserve"> PAGEREF _Toc234513549 \h </w:instrText>
      </w:r>
      <w:r>
        <w:rPr>
          <w:noProof/>
        </w:rPr>
      </w:r>
      <w:r>
        <w:rPr>
          <w:noProof/>
        </w:rPr>
        <w:fldChar w:fldCharType="separate"/>
      </w:r>
      <w:r>
        <w:rPr>
          <w:noProof/>
        </w:rPr>
        <w:t>14</w:t>
      </w:r>
      <w:r>
        <w:rPr>
          <w:noProof/>
        </w:rPr>
        <w:fldChar w:fldCharType="end"/>
      </w:r>
    </w:p>
    <w:p w14:paraId="25BAC3BD"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7.2. Règles sur les données des « Utilisateurs »</w:t>
      </w:r>
      <w:r>
        <w:rPr>
          <w:noProof/>
        </w:rPr>
        <w:tab/>
      </w:r>
      <w:r>
        <w:rPr>
          <w:noProof/>
        </w:rPr>
        <w:fldChar w:fldCharType="begin"/>
      </w:r>
      <w:r>
        <w:rPr>
          <w:noProof/>
        </w:rPr>
        <w:instrText xml:space="preserve"> PAGEREF _Toc234513550 \h </w:instrText>
      </w:r>
      <w:r>
        <w:rPr>
          <w:noProof/>
        </w:rPr>
      </w:r>
      <w:r>
        <w:rPr>
          <w:noProof/>
        </w:rPr>
        <w:fldChar w:fldCharType="separate"/>
      </w:r>
      <w:r>
        <w:rPr>
          <w:noProof/>
        </w:rPr>
        <w:t>14</w:t>
      </w:r>
      <w:r>
        <w:rPr>
          <w:noProof/>
        </w:rPr>
        <w:fldChar w:fldCharType="end"/>
      </w:r>
    </w:p>
    <w:p w14:paraId="08F3FF4F"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7.3. Création d’un utilisateur</w:t>
      </w:r>
      <w:r>
        <w:rPr>
          <w:noProof/>
        </w:rPr>
        <w:tab/>
      </w:r>
      <w:r>
        <w:rPr>
          <w:noProof/>
        </w:rPr>
        <w:fldChar w:fldCharType="begin"/>
      </w:r>
      <w:r>
        <w:rPr>
          <w:noProof/>
        </w:rPr>
        <w:instrText xml:space="preserve"> PAGEREF _Toc234513551 \h </w:instrText>
      </w:r>
      <w:r>
        <w:rPr>
          <w:noProof/>
        </w:rPr>
      </w:r>
      <w:r>
        <w:rPr>
          <w:noProof/>
        </w:rPr>
        <w:fldChar w:fldCharType="separate"/>
      </w:r>
      <w:r>
        <w:rPr>
          <w:noProof/>
        </w:rPr>
        <w:t>15</w:t>
      </w:r>
      <w:r>
        <w:rPr>
          <w:noProof/>
        </w:rPr>
        <w:fldChar w:fldCharType="end"/>
      </w:r>
    </w:p>
    <w:p w14:paraId="13961E6B" w14:textId="77777777" w:rsidR="00617EB0" w:rsidRDefault="00617EB0">
      <w:pPr>
        <w:pStyle w:val="TM3"/>
        <w:rPr>
          <w:rFonts w:asciiTheme="minorHAnsi" w:eastAsiaTheme="minorEastAsia" w:hAnsiTheme="minorHAnsi" w:cstheme="minorBidi"/>
          <w:b w:val="0"/>
          <w:noProof/>
          <w:sz w:val="24"/>
          <w:szCs w:val="24"/>
          <w:lang w:eastAsia="ja-JP"/>
        </w:rPr>
      </w:pPr>
      <w:r>
        <w:rPr>
          <w:noProof/>
        </w:rPr>
        <w:t>7.3.1. Liste déroulante « Entité »</w:t>
      </w:r>
      <w:r>
        <w:rPr>
          <w:noProof/>
        </w:rPr>
        <w:tab/>
      </w:r>
      <w:r>
        <w:rPr>
          <w:noProof/>
        </w:rPr>
        <w:fldChar w:fldCharType="begin"/>
      </w:r>
      <w:r>
        <w:rPr>
          <w:noProof/>
        </w:rPr>
        <w:instrText xml:space="preserve"> PAGEREF _Toc234513552 \h </w:instrText>
      </w:r>
      <w:r>
        <w:rPr>
          <w:noProof/>
        </w:rPr>
      </w:r>
      <w:r>
        <w:rPr>
          <w:noProof/>
        </w:rPr>
        <w:fldChar w:fldCharType="separate"/>
      </w:r>
      <w:r>
        <w:rPr>
          <w:noProof/>
        </w:rPr>
        <w:t>15</w:t>
      </w:r>
      <w:r>
        <w:rPr>
          <w:noProof/>
        </w:rPr>
        <w:fldChar w:fldCharType="end"/>
      </w:r>
    </w:p>
    <w:p w14:paraId="0119A280" w14:textId="77777777" w:rsidR="00617EB0" w:rsidRDefault="00617EB0">
      <w:pPr>
        <w:pStyle w:val="TM3"/>
        <w:rPr>
          <w:rFonts w:asciiTheme="minorHAnsi" w:eastAsiaTheme="minorEastAsia" w:hAnsiTheme="minorHAnsi" w:cstheme="minorBidi"/>
          <w:b w:val="0"/>
          <w:noProof/>
          <w:sz w:val="24"/>
          <w:szCs w:val="24"/>
          <w:lang w:eastAsia="ja-JP"/>
        </w:rPr>
      </w:pPr>
      <w:r>
        <w:rPr>
          <w:noProof/>
        </w:rPr>
        <w:t>7.3.2. Bouton « Gestion des entités »</w:t>
      </w:r>
      <w:r>
        <w:rPr>
          <w:noProof/>
        </w:rPr>
        <w:tab/>
      </w:r>
      <w:r>
        <w:rPr>
          <w:noProof/>
        </w:rPr>
        <w:fldChar w:fldCharType="begin"/>
      </w:r>
      <w:r>
        <w:rPr>
          <w:noProof/>
        </w:rPr>
        <w:instrText xml:space="preserve"> PAGEREF _Toc234513553 \h </w:instrText>
      </w:r>
      <w:r>
        <w:rPr>
          <w:noProof/>
        </w:rPr>
      </w:r>
      <w:r>
        <w:rPr>
          <w:noProof/>
        </w:rPr>
        <w:fldChar w:fldCharType="separate"/>
      </w:r>
      <w:r>
        <w:rPr>
          <w:noProof/>
        </w:rPr>
        <w:t>15</w:t>
      </w:r>
      <w:r>
        <w:rPr>
          <w:noProof/>
        </w:rPr>
        <w:fldChar w:fldCharType="end"/>
      </w:r>
    </w:p>
    <w:p w14:paraId="4F7BC1BF" w14:textId="77777777" w:rsidR="00617EB0" w:rsidRDefault="00617EB0">
      <w:pPr>
        <w:pStyle w:val="TM3"/>
        <w:rPr>
          <w:rFonts w:asciiTheme="minorHAnsi" w:eastAsiaTheme="minorEastAsia" w:hAnsiTheme="minorHAnsi" w:cstheme="minorBidi"/>
          <w:b w:val="0"/>
          <w:noProof/>
          <w:sz w:val="24"/>
          <w:szCs w:val="24"/>
          <w:lang w:eastAsia="ja-JP"/>
        </w:rPr>
      </w:pPr>
      <w:r>
        <w:rPr>
          <w:noProof/>
        </w:rPr>
        <w:t>7.3.3. Liste déroulante « Civilité »</w:t>
      </w:r>
      <w:r>
        <w:rPr>
          <w:noProof/>
        </w:rPr>
        <w:tab/>
      </w:r>
      <w:r>
        <w:rPr>
          <w:noProof/>
        </w:rPr>
        <w:fldChar w:fldCharType="begin"/>
      </w:r>
      <w:r>
        <w:rPr>
          <w:noProof/>
        </w:rPr>
        <w:instrText xml:space="preserve"> PAGEREF _Toc234513554 \h </w:instrText>
      </w:r>
      <w:r>
        <w:rPr>
          <w:noProof/>
        </w:rPr>
      </w:r>
      <w:r>
        <w:rPr>
          <w:noProof/>
        </w:rPr>
        <w:fldChar w:fldCharType="separate"/>
      </w:r>
      <w:r>
        <w:rPr>
          <w:noProof/>
        </w:rPr>
        <w:t>15</w:t>
      </w:r>
      <w:r>
        <w:rPr>
          <w:noProof/>
        </w:rPr>
        <w:fldChar w:fldCharType="end"/>
      </w:r>
    </w:p>
    <w:p w14:paraId="59C48D89" w14:textId="77777777" w:rsidR="00617EB0" w:rsidRDefault="00617EB0">
      <w:pPr>
        <w:pStyle w:val="TM3"/>
        <w:rPr>
          <w:rFonts w:asciiTheme="minorHAnsi" w:eastAsiaTheme="minorEastAsia" w:hAnsiTheme="minorHAnsi" w:cstheme="minorBidi"/>
          <w:b w:val="0"/>
          <w:noProof/>
          <w:sz w:val="24"/>
          <w:szCs w:val="24"/>
          <w:lang w:eastAsia="ja-JP"/>
        </w:rPr>
      </w:pPr>
      <w:r>
        <w:rPr>
          <w:noProof/>
        </w:rPr>
        <w:t>7.3.4. Bouton « Gestion des civilités »</w:t>
      </w:r>
      <w:r>
        <w:rPr>
          <w:noProof/>
        </w:rPr>
        <w:tab/>
      </w:r>
      <w:r>
        <w:rPr>
          <w:noProof/>
        </w:rPr>
        <w:fldChar w:fldCharType="begin"/>
      </w:r>
      <w:r>
        <w:rPr>
          <w:noProof/>
        </w:rPr>
        <w:instrText xml:space="preserve"> PAGEREF _Toc234513555 \h </w:instrText>
      </w:r>
      <w:r>
        <w:rPr>
          <w:noProof/>
        </w:rPr>
      </w:r>
      <w:r>
        <w:rPr>
          <w:noProof/>
        </w:rPr>
        <w:fldChar w:fldCharType="separate"/>
      </w:r>
      <w:r>
        <w:rPr>
          <w:noProof/>
        </w:rPr>
        <w:t>15</w:t>
      </w:r>
      <w:r>
        <w:rPr>
          <w:noProof/>
        </w:rPr>
        <w:fldChar w:fldCharType="end"/>
      </w:r>
    </w:p>
    <w:p w14:paraId="64769B35" w14:textId="77777777" w:rsidR="00617EB0" w:rsidRDefault="00617EB0">
      <w:pPr>
        <w:pStyle w:val="TM3"/>
        <w:rPr>
          <w:rFonts w:asciiTheme="minorHAnsi" w:eastAsiaTheme="minorEastAsia" w:hAnsiTheme="minorHAnsi" w:cstheme="minorBidi"/>
          <w:b w:val="0"/>
          <w:noProof/>
          <w:sz w:val="24"/>
          <w:szCs w:val="24"/>
          <w:lang w:eastAsia="ja-JP"/>
        </w:rPr>
      </w:pPr>
      <w:r>
        <w:rPr>
          <w:noProof/>
        </w:rPr>
        <w:t>7.3.5. Champ « Nom d’utilisateur »</w:t>
      </w:r>
      <w:r>
        <w:rPr>
          <w:noProof/>
        </w:rPr>
        <w:tab/>
      </w:r>
      <w:r>
        <w:rPr>
          <w:noProof/>
        </w:rPr>
        <w:fldChar w:fldCharType="begin"/>
      </w:r>
      <w:r>
        <w:rPr>
          <w:noProof/>
        </w:rPr>
        <w:instrText xml:space="preserve"> PAGEREF _Toc234513556 \h </w:instrText>
      </w:r>
      <w:r>
        <w:rPr>
          <w:noProof/>
        </w:rPr>
      </w:r>
      <w:r>
        <w:rPr>
          <w:noProof/>
        </w:rPr>
        <w:fldChar w:fldCharType="separate"/>
      </w:r>
      <w:r>
        <w:rPr>
          <w:noProof/>
        </w:rPr>
        <w:t>15</w:t>
      </w:r>
      <w:r>
        <w:rPr>
          <w:noProof/>
        </w:rPr>
        <w:fldChar w:fldCharType="end"/>
      </w:r>
    </w:p>
    <w:p w14:paraId="352D234F" w14:textId="77777777" w:rsidR="00617EB0" w:rsidRDefault="00617EB0">
      <w:pPr>
        <w:pStyle w:val="TM3"/>
        <w:rPr>
          <w:rFonts w:asciiTheme="minorHAnsi" w:eastAsiaTheme="minorEastAsia" w:hAnsiTheme="minorHAnsi" w:cstheme="minorBidi"/>
          <w:b w:val="0"/>
          <w:noProof/>
          <w:sz w:val="24"/>
          <w:szCs w:val="24"/>
          <w:lang w:eastAsia="ja-JP"/>
        </w:rPr>
      </w:pPr>
      <w:r>
        <w:rPr>
          <w:noProof/>
        </w:rPr>
        <w:t>7.3.6. Boîte à cocher « Administrateur »</w:t>
      </w:r>
      <w:r>
        <w:rPr>
          <w:noProof/>
        </w:rPr>
        <w:tab/>
      </w:r>
      <w:r>
        <w:rPr>
          <w:noProof/>
        </w:rPr>
        <w:fldChar w:fldCharType="begin"/>
      </w:r>
      <w:r>
        <w:rPr>
          <w:noProof/>
        </w:rPr>
        <w:instrText xml:space="preserve"> PAGEREF _Toc234513557 \h </w:instrText>
      </w:r>
      <w:r>
        <w:rPr>
          <w:noProof/>
        </w:rPr>
      </w:r>
      <w:r>
        <w:rPr>
          <w:noProof/>
        </w:rPr>
        <w:fldChar w:fldCharType="separate"/>
      </w:r>
      <w:r>
        <w:rPr>
          <w:noProof/>
        </w:rPr>
        <w:t>15</w:t>
      </w:r>
      <w:r>
        <w:rPr>
          <w:noProof/>
        </w:rPr>
        <w:fldChar w:fldCharType="end"/>
      </w:r>
    </w:p>
    <w:p w14:paraId="1FB06C7C"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7.4. Modification d’un utilisateur</w:t>
      </w:r>
      <w:r>
        <w:rPr>
          <w:noProof/>
        </w:rPr>
        <w:tab/>
      </w:r>
      <w:r>
        <w:rPr>
          <w:noProof/>
        </w:rPr>
        <w:fldChar w:fldCharType="begin"/>
      </w:r>
      <w:r>
        <w:rPr>
          <w:noProof/>
        </w:rPr>
        <w:instrText xml:space="preserve"> PAGEREF _Toc234513558 \h </w:instrText>
      </w:r>
      <w:r>
        <w:rPr>
          <w:noProof/>
        </w:rPr>
      </w:r>
      <w:r>
        <w:rPr>
          <w:noProof/>
        </w:rPr>
        <w:fldChar w:fldCharType="separate"/>
      </w:r>
      <w:r>
        <w:rPr>
          <w:noProof/>
        </w:rPr>
        <w:t>15</w:t>
      </w:r>
      <w:r>
        <w:rPr>
          <w:noProof/>
        </w:rPr>
        <w:fldChar w:fldCharType="end"/>
      </w:r>
    </w:p>
    <w:p w14:paraId="4E3EA245" w14:textId="77777777" w:rsidR="00617EB0" w:rsidRDefault="00617EB0">
      <w:pPr>
        <w:pStyle w:val="TM3"/>
        <w:rPr>
          <w:rFonts w:asciiTheme="minorHAnsi" w:eastAsiaTheme="minorEastAsia" w:hAnsiTheme="minorHAnsi" w:cstheme="minorBidi"/>
          <w:b w:val="0"/>
          <w:noProof/>
          <w:sz w:val="24"/>
          <w:szCs w:val="24"/>
          <w:lang w:eastAsia="ja-JP"/>
        </w:rPr>
      </w:pPr>
      <w:r>
        <w:rPr>
          <w:noProof/>
        </w:rPr>
        <w:lastRenderedPageBreak/>
        <w:t>7.4.1. Liste déroulante « Entité »</w:t>
      </w:r>
      <w:r>
        <w:rPr>
          <w:noProof/>
        </w:rPr>
        <w:tab/>
      </w:r>
      <w:r>
        <w:rPr>
          <w:noProof/>
        </w:rPr>
        <w:fldChar w:fldCharType="begin"/>
      </w:r>
      <w:r>
        <w:rPr>
          <w:noProof/>
        </w:rPr>
        <w:instrText xml:space="preserve"> PAGEREF _Toc234513559 \h </w:instrText>
      </w:r>
      <w:r>
        <w:rPr>
          <w:noProof/>
        </w:rPr>
      </w:r>
      <w:r>
        <w:rPr>
          <w:noProof/>
        </w:rPr>
        <w:fldChar w:fldCharType="separate"/>
      </w:r>
      <w:r>
        <w:rPr>
          <w:noProof/>
        </w:rPr>
        <w:t>16</w:t>
      </w:r>
      <w:r>
        <w:rPr>
          <w:noProof/>
        </w:rPr>
        <w:fldChar w:fldCharType="end"/>
      </w:r>
    </w:p>
    <w:p w14:paraId="53E40702" w14:textId="77777777" w:rsidR="00617EB0" w:rsidRDefault="00617EB0">
      <w:pPr>
        <w:pStyle w:val="TM3"/>
        <w:rPr>
          <w:rFonts w:asciiTheme="minorHAnsi" w:eastAsiaTheme="minorEastAsia" w:hAnsiTheme="minorHAnsi" w:cstheme="minorBidi"/>
          <w:b w:val="0"/>
          <w:noProof/>
          <w:sz w:val="24"/>
          <w:szCs w:val="24"/>
          <w:lang w:eastAsia="ja-JP"/>
        </w:rPr>
      </w:pPr>
      <w:r>
        <w:rPr>
          <w:noProof/>
        </w:rPr>
        <w:t>7.4.2. Bouton « Gestion des entités »</w:t>
      </w:r>
      <w:r>
        <w:rPr>
          <w:noProof/>
        </w:rPr>
        <w:tab/>
      </w:r>
      <w:r>
        <w:rPr>
          <w:noProof/>
        </w:rPr>
        <w:fldChar w:fldCharType="begin"/>
      </w:r>
      <w:r>
        <w:rPr>
          <w:noProof/>
        </w:rPr>
        <w:instrText xml:space="preserve"> PAGEREF _Toc234513560 \h </w:instrText>
      </w:r>
      <w:r>
        <w:rPr>
          <w:noProof/>
        </w:rPr>
      </w:r>
      <w:r>
        <w:rPr>
          <w:noProof/>
        </w:rPr>
        <w:fldChar w:fldCharType="separate"/>
      </w:r>
      <w:r>
        <w:rPr>
          <w:noProof/>
        </w:rPr>
        <w:t>16</w:t>
      </w:r>
      <w:r>
        <w:rPr>
          <w:noProof/>
        </w:rPr>
        <w:fldChar w:fldCharType="end"/>
      </w:r>
    </w:p>
    <w:p w14:paraId="6DEDBEAD" w14:textId="77777777" w:rsidR="00617EB0" w:rsidRDefault="00617EB0">
      <w:pPr>
        <w:pStyle w:val="TM3"/>
        <w:rPr>
          <w:rFonts w:asciiTheme="minorHAnsi" w:eastAsiaTheme="minorEastAsia" w:hAnsiTheme="minorHAnsi" w:cstheme="minorBidi"/>
          <w:b w:val="0"/>
          <w:noProof/>
          <w:sz w:val="24"/>
          <w:szCs w:val="24"/>
          <w:lang w:eastAsia="ja-JP"/>
        </w:rPr>
      </w:pPr>
      <w:r>
        <w:rPr>
          <w:noProof/>
        </w:rPr>
        <w:t>7.4.3. Champ « Civilité »</w:t>
      </w:r>
      <w:r>
        <w:rPr>
          <w:noProof/>
        </w:rPr>
        <w:tab/>
      </w:r>
      <w:r>
        <w:rPr>
          <w:noProof/>
        </w:rPr>
        <w:fldChar w:fldCharType="begin"/>
      </w:r>
      <w:r>
        <w:rPr>
          <w:noProof/>
        </w:rPr>
        <w:instrText xml:space="preserve"> PAGEREF _Toc234513561 \h </w:instrText>
      </w:r>
      <w:r>
        <w:rPr>
          <w:noProof/>
        </w:rPr>
      </w:r>
      <w:r>
        <w:rPr>
          <w:noProof/>
        </w:rPr>
        <w:fldChar w:fldCharType="separate"/>
      </w:r>
      <w:r>
        <w:rPr>
          <w:noProof/>
        </w:rPr>
        <w:t>16</w:t>
      </w:r>
      <w:r>
        <w:rPr>
          <w:noProof/>
        </w:rPr>
        <w:fldChar w:fldCharType="end"/>
      </w:r>
    </w:p>
    <w:p w14:paraId="54B8E2B7" w14:textId="77777777" w:rsidR="00617EB0" w:rsidRDefault="00617EB0">
      <w:pPr>
        <w:pStyle w:val="TM3"/>
        <w:rPr>
          <w:rFonts w:asciiTheme="minorHAnsi" w:eastAsiaTheme="minorEastAsia" w:hAnsiTheme="minorHAnsi" w:cstheme="minorBidi"/>
          <w:b w:val="0"/>
          <w:noProof/>
          <w:sz w:val="24"/>
          <w:szCs w:val="24"/>
          <w:lang w:eastAsia="ja-JP"/>
        </w:rPr>
      </w:pPr>
      <w:r>
        <w:rPr>
          <w:noProof/>
        </w:rPr>
        <w:t>7.4.4. Bouton « Gestion des civilités »</w:t>
      </w:r>
      <w:r>
        <w:rPr>
          <w:noProof/>
        </w:rPr>
        <w:tab/>
      </w:r>
      <w:r>
        <w:rPr>
          <w:noProof/>
        </w:rPr>
        <w:fldChar w:fldCharType="begin"/>
      </w:r>
      <w:r>
        <w:rPr>
          <w:noProof/>
        </w:rPr>
        <w:instrText xml:space="preserve"> PAGEREF _Toc234513562 \h </w:instrText>
      </w:r>
      <w:r>
        <w:rPr>
          <w:noProof/>
        </w:rPr>
      </w:r>
      <w:r>
        <w:rPr>
          <w:noProof/>
        </w:rPr>
        <w:fldChar w:fldCharType="separate"/>
      </w:r>
      <w:r>
        <w:rPr>
          <w:noProof/>
        </w:rPr>
        <w:t>16</w:t>
      </w:r>
      <w:r>
        <w:rPr>
          <w:noProof/>
        </w:rPr>
        <w:fldChar w:fldCharType="end"/>
      </w:r>
    </w:p>
    <w:p w14:paraId="53DE67A9" w14:textId="77777777" w:rsidR="00617EB0" w:rsidRDefault="00617EB0">
      <w:pPr>
        <w:pStyle w:val="TM3"/>
        <w:rPr>
          <w:rFonts w:asciiTheme="minorHAnsi" w:eastAsiaTheme="minorEastAsia" w:hAnsiTheme="minorHAnsi" w:cstheme="minorBidi"/>
          <w:b w:val="0"/>
          <w:noProof/>
          <w:sz w:val="24"/>
          <w:szCs w:val="24"/>
          <w:lang w:eastAsia="ja-JP"/>
        </w:rPr>
      </w:pPr>
      <w:r>
        <w:rPr>
          <w:noProof/>
        </w:rPr>
        <w:t>7.4.5. Champ « Nom d’utilisateur »</w:t>
      </w:r>
      <w:r>
        <w:rPr>
          <w:noProof/>
        </w:rPr>
        <w:tab/>
      </w:r>
      <w:r>
        <w:rPr>
          <w:noProof/>
        </w:rPr>
        <w:fldChar w:fldCharType="begin"/>
      </w:r>
      <w:r>
        <w:rPr>
          <w:noProof/>
        </w:rPr>
        <w:instrText xml:space="preserve"> PAGEREF _Toc234513563 \h </w:instrText>
      </w:r>
      <w:r>
        <w:rPr>
          <w:noProof/>
        </w:rPr>
      </w:r>
      <w:r>
        <w:rPr>
          <w:noProof/>
        </w:rPr>
        <w:fldChar w:fldCharType="separate"/>
      </w:r>
      <w:r>
        <w:rPr>
          <w:noProof/>
        </w:rPr>
        <w:t>16</w:t>
      </w:r>
      <w:r>
        <w:rPr>
          <w:noProof/>
        </w:rPr>
        <w:fldChar w:fldCharType="end"/>
      </w:r>
    </w:p>
    <w:p w14:paraId="163BAECA" w14:textId="77777777" w:rsidR="00617EB0" w:rsidRDefault="00617EB0">
      <w:pPr>
        <w:pStyle w:val="TM3"/>
        <w:rPr>
          <w:rFonts w:asciiTheme="minorHAnsi" w:eastAsiaTheme="minorEastAsia" w:hAnsiTheme="minorHAnsi" w:cstheme="minorBidi"/>
          <w:b w:val="0"/>
          <w:noProof/>
          <w:sz w:val="24"/>
          <w:szCs w:val="24"/>
          <w:lang w:eastAsia="ja-JP"/>
        </w:rPr>
      </w:pPr>
      <w:r>
        <w:rPr>
          <w:noProof/>
        </w:rPr>
        <w:t>7.4.6. Boîte à cocher « Administrateur »</w:t>
      </w:r>
      <w:r>
        <w:rPr>
          <w:noProof/>
        </w:rPr>
        <w:tab/>
      </w:r>
      <w:r>
        <w:rPr>
          <w:noProof/>
        </w:rPr>
        <w:fldChar w:fldCharType="begin"/>
      </w:r>
      <w:r>
        <w:rPr>
          <w:noProof/>
        </w:rPr>
        <w:instrText xml:space="preserve"> PAGEREF _Toc234513564 \h </w:instrText>
      </w:r>
      <w:r>
        <w:rPr>
          <w:noProof/>
        </w:rPr>
      </w:r>
      <w:r>
        <w:rPr>
          <w:noProof/>
        </w:rPr>
        <w:fldChar w:fldCharType="separate"/>
      </w:r>
      <w:r>
        <w:rPr>
          <w:noProof/>
        </w:rPr>
        <w:t>16</w:t>
      </w:r>
      <w:r>
        <w:rPr>
          <w:noProof/>
        </w:rPr>
        <w:fldChar w:fldCharType="end"/>
      </w:r>
    </w:p>
    <w:p w14:paraId="0AAD408C" w14:textId="77777777" w:rsidR="00617EB0" w:rsidRDefault="00617EB0">
      <w:pPr>
        <w:pStyle w:val="TM3"/>
        <w:rPr>
          <w:rFonts w:asciiTheme="minorHAnsi" w:eastAsiaTheme="minorEastAsia" w:hAnsiTheme="minorHAnsi" w:cstheme="minorBidi"/>
          <w:b w:val="0"/>
          <w:noProof/>
          <w:sz w:val="24"/>
          <w:szCs w:val="24"/>
          <w:lang w:eastAsia="ja-JP"/>
        </w:rPr>
      </w:pPr>
      <w:r>
        <w:rPr>
          <w:noProof/>
        </w:rPr>
        <w:t>7.4.7. Bouton « Réinitialiser le mot de passe »</w:t>
      </w:r>
      <w:r>
        <w:rPr>
          <w:noProof/>
        </w:rPr>
        <w:tab/>
      </w:r>
      <w:r>
        <w:rPr>
          <w:noProof/>
        </w:rPr>
        <w:fldChar w:fldCharType="begin"/>
      </w:r>
      <w:r>
        <w:rPr>
          <w:noProof/>
        </w:rPr>
        <w:instrText xml:space="preserve"> PAGEREF _Toc234513565 \h </w:instrText>
      </w:r>
      <w:r>
        <w:rPr>
          <w:noProof/>
        </w:rPr>
      </w:r>
      <w:r>
        <w:rPr>
          <w:noProof/>
        </w:rPr>
        <w:fldChar w:fldCharType="separate"/>
      </w:r>
      <w:r>
        <w:rPr>
          <w:noProof/>
        </w:rPr>
        <w:t>16</w:t>
      </w:r>
      <w:r>
        <w:rPr>
          <w:noProof/>
        </w:rPr>
        <w:fldChar w:fldCharType="end"/>
      </w:r>
    </w:p>
    <w:p w14:paraId="3391E113" w14:textId="77777777" w:rsidR="00617EB0" w:rsidRDefault="00617EB0">
      <w:pPr>
        <w:pStyle w:val="TM3"/>
        <w:rPr>
          <w:rFonts w:asciiTheme="minorHAnsi" w:eastAsiaTheme="minorEastAsia" w:hAnsiTheme="minorHAnsi" w:cstheme="minorBidi"/>
          <w:b w:val="0"/>
          <w:noProof/>
          <w:sz w:val="24"/>
          <w:szCs w:val="24"/>
          <w:lang w:eastAsia="ja-JP"/>
        </w:rPr>
      </w:pPr>
      <w:r>
        <w:rPr>
          <w:noProof/>
        </w:rPr>
        <w:t>7.4.8. Bouton « Réinitialiser le nombre de tentative »</w:t>
      </w:r>
      <w:r>
        <w:rPr>
          <w:noProof/>
        </w:rPr>
        <w:tab/>
      </w:r>
      <w:r>
        <w:rPr>
          <w:noProof/>
        </w:rPr>
        <w:fldChar w:fldCharType="begin"/>
      </w:r>
      <w:r>
        <w:rPr>
          <w:noProof/>
        </w:rPr>
        <w:instrText xml:space="preserve"> PAGEREF _Toc234513566 \h </w:instrText>
      </w:r>
      <w:r>
        <w:rPr>
          <w:noProof/>
        </w:rPr>
      </w:r>
      <w:r>
        <w:rPr>
          <w:noProof/>
        </w:rPr>
        <w:fldChar w:fldCharType="separate"/>
      </w:r>
      <w:r>
        <w:rPr>
          <w:noProof/>
        </w:rPr>
        <w:t>17</w:t>
      </w:r>
      <w:r>
        <w:rPr>
          <w:noProof/>
        </w:rPr>
        <w:fldChar w:fldCharType="end"/>
      </w:r>
    </w:p>
    <w:p w14:paraId="7E7461CD" w14:textId="77777777" w:rsidR="00617EB0" w:rsidRDefault="00617EB0">
      <w:pPr>
        <w:pStyle w:val="TM3"/>
        <w:rPr>
          <w:rFonts w:asciiTheme="minorHAnsi" w:eastAsiaTheme="minorEastAsia" w:hAnsiTheme="minorHAnsi" w:cstheme="minorBidi"/>
          <w:b w:val="0"/>
          <w:noProof/>
          <w:sz w:val="24"/>
          <w:szCs w:val="24"/>
          <w:lang w:eastAsia="ja-JP"/>
        </w:rPr>
      </w:pPr>
      <w:r>
        <w:rPr>
          <w:noProof/>
        </w:rPr>
        <w:t>7.4.9. Bouton « Réinitialiser la date d’expiration »</w:t>
      </w:r>
      <w:r>
        <w:rPr>
          <w:noProof/>
        </w:rPr>
        <w:tab/>
      </w:r>
      <w:r>
        <w:rPr>
          <w:noProof/>
        </w:rPr>
        <w:fldChar w:fldCharType="begin"/>
      </w:r>
      <w:r>
        <w:rPr>
          <w:noProof/>
        </w:rPr>
        <w:instrText xml:space="preserve"> PAGEREF _Toc234513567 \h </w:instrText>
      </w:r>
      <w:r>
        <w:rPr>
          <w:noProof/>
        </w:rPr>
      </w:r>
      <w:r>
        <w:rPr>
          <w:noProof/>
        </w:rPr>
        <w:fldChar w:fldCharType="separate"/>
      </w:r>
      <w:r>
        <w:rPr>
          <w:noProof/>
        </w:rPr>
        <w:t>17</w:t>
      </w:r>
      <w:r>
        <w:rPr>
          <w:noProof/>
        </w:rPr>
        <w:fldChar w:fldCharType="end"/>
      </w:r>
    </w:p>
    <w:p w14:paraId="51D8F5C0" w14:textId="77777777" w:rsidR="00617EB0" w:rsidRDefault="00617EB0">
      <w:pPr>
        <w:pStyle w:val="TM3"/>
        <w:rPr>
          <w:rFonts w:asciiTheme="minorHAnsi" w:eastAsiaTheme="minorEastAsia" w:hAnsiTheme="minorHAnsi" w:cstheme="minorBidi"/>
          <w:b w:val="0"/>
          <w:noProof/>
          <w:sz w:val="24"/>
          <w:szCs w:val="24"/>
          <w:lang w:eastAsia="ja-JP"/>
        </w:rPr>
      </w:pPr>
      <w:r>
        <w:rPr>
          <w:noProof/>
        </w:rPr>
        <w:t>7.4.10. Bouton « Désactiver l’utilisateur » « Activer l’utilisateur »</w:t>
      </w:r>
      <w:r>
        <w:rPr>
          <w:noProof/>
        </w:rPr>
        <w:tab/>
      </w:r>
      <w:r>
        <w:rPr>
          <w:noProof/>
        </w:rPr>
        <w:fldChar w:fldCharType="begin"/>
      </w:r>
      <w:r>
        <w:rPr>
          <w:noProof/>
        </w:rPr>
        <w:instrText xml:space="preserve"> PAGEREF _Toc234513568 \h </w:instrText>
      </w:r>
      <w:r>
        <w:rPr>
          <w:noProof/>
        </w:rPr>
      </w:r>
      <w:r>
        <w:rPr>
          <w:noProof/>
        </w:rPr>
        <w:fldChar w:fldCharType="separate"/>
      </w:r>
      <w:r>
        <w:rPr>
          <w:noProof/>
        </w:rPr>
        <w:t>17</w:t>
      </w:r>
      <w:r>
        <w:rPr>
          <w:noProof/>
        </w:rPr>
        <w:fldChar w:fldCharType="end"/>
      </w:r>
    </w:p>
    <w:p w14:paraId="0B589F65" w14:textId="77777777" w:rsidR="00617EB0" w:rsidRDefault="00617EB0">
      <w:pPr>
        <w:pStyle w:val="TM3"/>
        <w:rPr>
          <w:rFonts w:asciiTheme="minorHAnsi" w:eastAsiaTheme="minorEastAsia" w:hAnsiTheme="minorHAnsi" w:cstheme="minorBidi"/>
          <w:b w:val="0"/>
          <w:noProof/>
          <w:sz w:val="24"/>
          <w:szCs w:val="24"/>
          <w:lang w:eastAsia="ja-JP"/>
        </w:rPr>
      </w:pPr>
      <w:r>
        <w:rPr>
          <w:noProof/>
        </w:rPr>
        <w:t>7.4.11. Bouton « Modifier »</w:t>
      </w:r>
      <w:r>
        <w:rPr>
          <w:noProof/>
        </w:rPr>
        <w:tab/>
      </w:r>
      <w:r>
        <w:rPr>
          <w:noProof/>
        </w:rPr>
        <w:fldChar w:fldCharType="begin"/>
      </w:r>
      <w:r>
        <w:rPr>
          <w:noProof/>
        </w:rPr>
        <w:instrText xml:space="preserve"> PAGEREF _Toc234513569 \h </w:instrText>
      </w:r>
      <w:r>
        <w:rPr>
          <w:noProof/>
        </w:rPr>
      </w:r>
      <w:r>
        <w:rPr>
          <w:noProof/>
        </w:rPr>
        <w:fldChar w:fldCharType="separate"/>
      </w:r>
      <w:r>
        <w:rPr>
          <w:noProof/>
        </w:rPr>
        <w:t>17</w:t>
      </w:r>
      <w:r>
        <w:rPr>
          <w:noProof/>
        </w:rPr>
        <w:fldChar w:fldCharType="end"/>
      </w:r>
    </w:p>
    <w:p w14:paraId="61E79498" w14:textId="77777777" w:rsidR="00617EB0" w:rsidRDefault="00617EB0">
      <w:pPr>
        <w:pStyle w:val="TM3"/>
        <w:rPr>
          <w:rFonts w:asciiTheme="minorHAnsi" w:eastAsiaTheme="minorEastAsia" w:hAnsiTheme="minorHAnsi" w:cstheme="minorBidi"/>
          <w:b w:val="0"/>
          <w:noProof/>
          <w:sz w:val="24"/>
          <w:szCs w:val="24"/>
          <w:lang w:eastAsia="ja-JP"/>
        </w:rPr>
      </w:pPr>
      <w:r>
        <w:rPr>
          <w:noProof/>
        </w:rPr>
        <w:t>7.4.12. Bouton « Annuler »</w:t>
      </w:r>
      <w:r>
        <w:rPr>
          <w:noProof/>
        </w:rPr>
        <w:tab/>
      </w:r>
      <w:r>
        <w:rPr>
          <w:noProof/>
        </w:rPr>
        <w:fldChar w:fldCharType="begin"/>
      </w:r>
      <w:r>
        <w:rPr>
          <w:noProof/>
        </w:rPr>
        <w:instrText xml:space="preserve"> PAGEREF _Toc234513570 \h </w:instrText>
      </w:r>
      <w:r>
        <w:rPr>
          <w:noProof/>
        </w:rPr>
      </w:r>
      <w:r>
        <w:rPr>
          <w:noProof/>
        </w:rPr>
        <w:fldChar w:fldCharType="separate"/>
      </w:r>
      <w:r>
        <w:rPr>
          <w:noProof/>
        </w:rPr>
        <w:t>17</w:t>
      </w:r>
      <w:r>
        <w:rPr>
          <w:noProof/>
        </w:rPr>
        <w:fldChar w:fldCharType="end"/>
      </w:r>
    </w:p>
    <w:p w14:paraId="0C3C802F"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7.5. Suppression d’un utilisateur</w:t>
      </w:r>
      <w:r>
        <w:rPr>
          <w:noProof/>
        </w:rPr>
        <w:tab/>
      </w:r>
      <w:r>
        <w:rPr>
          <w:noProof/>
        </w:rPr>
        <w:fldChar w:fldCharType="begin"/>
      </w:r>
      <w:r>
        <w:rPr>
          <w:noProof/>
        </w:rPr>
        <w:instrText xml:space="preserve"> PAGEREF _Toc234513571 \h </w:instrText>
      </w:r>
      <w:r>
        <w:rPr>
          <w:noProof/>
        </w:rPr>
      </w:r>
      <w:r>
        <w:rPr>
          <w:noProof/>
        </w:rPr>
        <w:fldChar w:fldCharType="separate"/>
      </w:r>
      <w:r>
        <w:rPr>
          <w:noProof/>
        </w:rPr>
        <w:t>17</w:t>
      </w:r>
      <w:r>
        <w:rPr>
          <w:noProof/>
        </w:rPr>
        <w:fldChar w:fldCharType="end"/>
      </w:r>
    </w:p>
    <w:p w14:paraId="080E534F" w14:textId="77777777" w:rsidR="00617EB0" w:rsidRDefault="00617EB0">
      <w:pPr>
        <w:pStyle w:val="TM3"/>
        <w:rPr>
          <w:rFonts w:asciiTheme="minorHAnsi" w:eastAsiaTheme="minorEastAsia" w:hAnsiTheme="minorHAnsi" w:cstheme="minorBidi"/>
          <w:b w:val="0"/>
          <w:noProof/>
          <w:sz w:val="24"/>
          <w:szCs w:val="24"/>
          <w:lang w:eastAsia="ja-JP"/>
        </w:rPr>
      </w:pPr>
      <w:r>
        <w:rPr>
          <w:noProof/>
        </w:rPr>
        <w:t>7.5.1. Bouton « Supprimer »</w:t>
      </w:r>
      <w:r>
        <w:rPr>
          <w:noProof/>
        </w:rPr>
        <w:tab/>
      </w:r>
      <w:r>
        <w:rPr>
          <w:noProof/>
        </w:rPr>
        <w:fldChar w:fldCharType="begin"/>
      </w:r>
      <w:r>
        <w:rPr>
          <w:noProof/>
        </w:rPr>
        <w:instrText xml:space="preserve"> PAGEREF _Toc234513572 \h </w:instrText>
      </w:r>
      <w:r>
        <w:rPr>
          <w:noProof/>
        </w:rPr>
      </w:r>
      <w:r>
        <w:rPr>
          <w:noProof/>
        </w:rPr>
        <w:fldChar w:fldCharType="separate"/>
      </w:r>
      <w:r>
        <w:rPr>
          <w:noProof/>
        </w:rPr>
        <w:t>17</w:t>
      </w:r>
      <w:r>
        <w:rPr>
          <w:noProof/>
        </w:rPr>
        <w:fldChar w:fldCharType="end"/>
      </w:r>
    </w:p>
    <w:p w14:paraId="289EB513" w14:textId="77777777" w:rsidR="00617EB0" w:rsidRDefault="00617EB0">
      <w:pPr>
        <w:pStyle w:val="TM3"/>
        <w:rPr>
          <w:rFonts w:asciiTheme="minorHAnsi" w:eastAsiaTheme="minorEastAsia" w:hAnsiTheme="minorHAnsi" w:cstheme="minorBidi"/>
          <w:b w:val="0"/>
          <w:noProof/>
          <w:sz w:val="24"/>
          <w:szCs w:val="24"/>
          <w:lang w:eastAsia="ja-JP"/>
        </w:rPr>
      </w:pPr>
      <w:r>
        <w:rPr>
          <w:noProof/>
        </w:rPr>
        <w:t>7.5.2. Bouton « Annuler »</w:t>
      </w:r>
      <w:r>
        <w:rPr>
          <w:noProof/>
        </w:rPr>
        <w:tab/>
      </w:r>
      <w:r>
        <w:rPr>
          <w:noProof/>
        </w:rPr>
        <w:fldChar w:fldCharType="begin"/>
      </w:r>
      <w:r>
        <w:rPr>
          <w:noProof/>
        </w:rPr>
        <w:instrText xml:space="preserve"> PAGEREF _Toc234513573 \h </w:instrText>
      </w:r>
      <w:r>
        <w:rPr>
          <w:noProof/>
        </w:rPr>
      </w:r>
      <w:r>
        <w:rPr>
          <w:noProof/>
        </w:rPr>
        <w:fldChar w:fldCharType="separate"/>
      </w:r>
      <w:r>
        <w:rPr>
          <w:noProof/>
        </w:rPr>
        <w:t>17</w:t>
      </w:r>
      <w:r>
        <w:rPr>
          <w:noProof/>
        </w:rPr>
        <w:fldChar w:fldCharType="end"/>
      </w:r>
    </w:p>
    <w:p w14:paraId="6B95564B"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7.6. Visualisation d’un utilisateur</w:t>
      </w:r>
      <w:r>
        <w:rPr>
          <w:noProof/>
        </w:rPr>
        <w:tab/>
      </w:r>
      <w:r>
        <w:rPr>
          <w:noProof/>
        </w:rPr>
        <w:fldChar w:fldCharType="begin"/>
      </w:r>
      <w:r>
        <w:rPr>
          <w:noProof/>
        </w:rPr>
        <w:instrText xml:space="preserve"> PAGEREF _Toc234513574 \h </w:instrText>
      </w:r>
      <w:r>
        <w:rPr>
          <w:noProof/>
        </w:rPr>
      </w:r>
      <w:r>
        <w:rPr>
          <w:noProof/>
        </w:rPr>
        <w:fldChar w:fldCharType="separate"/>
      </w:r>
      <w:r>
        <w:rPr>
          <w:noProof/>
        </w:rPr>
        <w:t>17</w:t>
      </w:r>
      <w:r>
        <w:rPr>
          <w:noProof/>
        </w:rPr>
        <w:fldChar w:fldCharType="end"/>
      </w:r>
    </w:p>
    <w:p w14:paraId="5B1C6485" w14:textId="77777777" w:rsidR="00617EB0" w:rsidRDefault="00617EB0">
      <w:pPr>
        <w:pStyle w:val="TM3"/>
        <w:rPr>
          <w:rFonts w:asciiTheme="minorHAnsi" w:eastAsiaTheme="minorEastAsia" w:hAnsiTheme="minorHAnsi" w:cstheme="minorBidi"/>
          <w:b w:val="0"/>
          <w:noProof/>
          <w:sz w:val="24"/>
          <w:szCs w:val="24"/>
          <w:lang w:eastAsia="ja-JP"/>
        </w:rPr>
      </w:pPr>
      <w:r>
        <w:rPr>
          <w:noProof/>
        </w:rPr>
        <w:t>7.6.1. Bouton « Retour »</w:t>
      </w:r>
      <w:r>
        <w:rPr>
          <w:noProof/>
        </w:rPr>
        <w:tab/>
      </w:r>
      <w:r>
        <w:rPr>
          <w:noProof/>
        </w:rPr>
        <w:fldChar w:fldCharType="begin"/>
      </w:r>
      <w:r>
        <w:rPr>
          <w:noProof/>
        </w:rPr>
        <w:instrText xml:space="preserve"> PAGEREF _Toc234513575 \h </w:instrText>
      </w:r>
      <w:r>
        <w:rPr>
          <w:noProof/>
        </w:rPr>
      </w:r>
      <w:r>
        <w:rPr>
          <w:noProof/>
        </w:rPr>
        <w:fldChar w:fldCharType="separate"/>
      </w:r>
      <w:r>
        <w:rPr>
          <w:noProof/>
        </w:rPr>
        <w:t>18</w:t>
      </w:r>
      <w:r>
        <w:rPr>
          <w:noProof/>
        </w:rPr>
        <w:fldChar w:fldCharType="end"/>
      </w:r>
    </w:p>
    <w:p w14:paraId="6B492418"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7.7. Association des Profils à une Identité</w:t>
      </w:r>
      <w:r>
        <w:rPr>
          <w:noProof/>
        </w:rPr>
        <w:tab/>
      </w:r>
      <w:r>
        <w:rPr>
          <w:noProof/>
        </w:rPr>
        <w:fldChar w:fldCharType="begin"/>
      </w:r>
      <w:r>
        <w:rPr>
          <w:noProof/>
        </w:rPr>
        <w:instrText xml:space="preserve"> PAGEREF _Toc234513576 \h </w:instrText>
      </w:r>
      <w:r>
        <w:rPr>
          <w:noProof/>
        </w:rPr>
      </w:r>
      <w:r>
        <w:rPr>
          <w:noProof/>
        </w:rPr>
        <w:fldChar w:fldCharType="separate"/>
      </w:r>
      <w:r>
        <w:rPr>
          <w:noProof/>
        </w:rPr>
        <w:t>18</w:t>
      </w:r>
      <w:r>
        <w:rPr>
          <w:noProof/>
        </w:rPr>
        <w:fldChar w:fldCharType="end"/>
      </w:r>
    </w:p>
    <w:p w14:paraId="6FFAAE7E" w14:textId="77777777" w:rsidR="00617EB0" w:rsidRDefault="00617EB0">
      <w:pPr>
        <w:pStyle w:val="TM3"/>
        <w:rPr>
          <w:rFonts w:asciiTheme="minorHAnsi" w:eastAsiaTheme="minorEastAsia" w:hAnsiTheme="minorHAnsi" w:cstheme="minorBidi"/>
          <w:b w:val="0"/>
          <w:noProof/>
          <w:sz w:val="24"/>
          <w:szCs w:val="24"/>
          <w:lang w:eastAsia="ja-JP"/>
        </w:rPr>
      </w:pPr>
      <w:r>
        <w:rPr>
          <w:noProof/>
        </w:rPr>
        <w:t>7.7.1. Boîtes à cocher</w:t>
      </w:r>
      <w:r>
        <w:rPr>
          <w:noProof/>
        </w:rPr>
        <w:tab/>
      </w:r>
      <w:r>
        <w:rPr>
          <w:noProof/>
        </w:rPr>
        <w:fldChar w:fldCharType="begin"/>
      </w:r>
      <w:r>
        <w:rPr>
          <w:noProof/>
        </w:rPr>
        <w:instrText xml:space="preserve"> PAGEREF _Toc234513577 \h </w:instrText>
      </w:r>
      <w:r>
        <w:rPr>
          <w:noProof/>
        </w:rPr>
      </w:r>
      <w:r>
        <w:rPr>
          <w:noProof/>
        </w:rPr>
        <w:fldChar w:fldCharType="separate"/>
      </w:r>
      <w:r>
        <w:rPr>
          <w:noProof/>
        </w:rPr>
        <w:t>18</w:t>
      </w:r>
      <w:r>
        <w:rPr>
          <w:noProof/>
        </w:rPr>
        <w:fldChar w:fldCharType="end"/>
      </w:r>
    </w:p>
    <w:p w14:paraId="7F0508B0" w14:textId="77777777" w:rsidR="00617EB0" w:rsidRDefault="00617EB0">
      <w:pPr>
        <w:pStyle w:val="TM3"/>
        <w:rPr>
          <w:rFonts w:asciiTheme="minorHAnsi" w:eastAsiaTheme="minorEastAsia" w:hAnsiTheme="minorHAnsi" w:cstheme="minorBidi"/>
          <w:b w:val="0"/>
          <w:noProof/>
          <w:sz w:val="24"/>
          <w:szCs w:val="24"/>
          <w:lang w:eastAsia="ja-JP"/>
        </w:rPr>
      </w:pPr>
      <w:r>
        <w:rPr>
          <w:noProof/>
        </w:rPr>
        <w:t>7.7.2. Bouton « Gestion des Profils »</w:t>
      </w:r>
      <w:r>
        <w:rPr>
          <w:noProof/>
        </w:rPr>
        <w:tab/>
      </w:r>
      <w:r>
        <w:rPr>
          <w:noProof/>
        </w:rPr>
        <w:fldChar w:fldCharType="begin"/>
      </w:r>
      <w:r>
        <w:rPr>
          <w:noProof/>
        </w:rPr>
        <w:instrText xml:space="preserve"> PAGEREF _Toc234513578 \h </w:instrText>
      </w:r>
      <w:r>
        <w:rPr>
          <w:noProof/>
        </w:rPr>
      </w:r>
      <w:r>
        <w:rPr>
          <w:noProof/>
        </w:rPr>
        <w:fldChar w:fldCharType="separate"/>
      </w:r>
      <w:r>
        <w:rPr>
          <w:noProof/>
        </w:rPr>
        <w:t>18</w:t>
      </w:r>
      <w:r>
        <w:rPr>
          <w:noProof/>
        </w:rPr>
        <w:fldChar w:fldCharType="end"/>
      </w:r>
    </w:p>
    <w:p w14:paraId="7F2B3DF2" w14:textId="77777777" w:rsidR="00617EB0" w:rsidRDefault="00617EB0">
      <w:pPr>
        <w:pStyle w:val="TM3"/>
        <w:rPr>
          <w:rFonts w:asciiTheme="minorHAnsi" w:eastAsiaTheme="minorEastAsia" w:hAnsiTheme="minorHAnsi" w:cstheme="minorBidi"/>
          <w:b w:val="0"/>
          <w:noProof/>
          <w:sz w:val="24"/>
          <w:szCs w:val="24"/>
          <w:lang w:eastAsia="ja-JP"/>
        </w:rPr>
      </w:pPr>
      <w:r>
        <w:rPr>
          <w:noProof/>
        </w:rPr>
        <w:t>7.7.3. Bouton « Associer des Groupes de Secrets »</w:t>
      </w:r>
      <w:r>
        <w:rPr>
          <w:noProof/>
        </w:rPr>
        <w:tab/>
      </w:r>
      <w:r>
        <w:rPr>
          <w:noProof/>
        </w:rPr>
        <w:fldChar w:fldCharType="begin"/>
      </w:r>
      <w:r>
        <w:rPr>
          <w:noProof/>
        </w:rPr>
        <w:instrText xml:space="preserve"> PAGEREF _Toc234513579 \h </w:instrText>
      </w:r>
      <w:r>
        <w:rPr>
          <w:noProof/>
        </w:rPr>
      </w:r>
      <w:r>
        <w:rPr>
          <w:noProof/>
        </w:rPr>
        <w:fldChar w:fldCharType="separate"/>
      </w:r>
      <w:r>
        <w:rPr>
          <w:noProof/>
        </w:rPr>
        <w:t>18</w:t>
      </w:r>
      <w:r>
        <w:rPr>
          <w:noProof/>
        </w:rPr>
        <w:fldChar w:fldCharType="end"/>
      </w:r>
    </w:p>
    <w:p w14:paraId="38F4706A"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8. Gestion des profils</w:t>
      </w:r>
      <w:r>
        <w:rPr>
          <w:noProof/>
        </w:rPr>
        <w:tab/>
      </w:r>
      <w:r>
        <w:rPr>
          <w:noProof/>
        </w:rPr>
        <w:fldChar w:fldCharType="begin"/>
      </w:r>
      <w:r>
        <w:rPr>
          <w:noProof/>
        </w:rPr>
        <w:instrText xml:space="preserve"> PAGEREF _Toc234513580 \h </w:instrText>
      </w:r>
      <w:r>
        <w:rPr>
          <w:noProof/>
        </w:rPr>
      </w:r>
      <w:r>
        <w:rPr>
          <w:noProof/>
        </w:rPr>
        <w:fldChar w:fldCharType="separate"/>
      </w:r>
      <w:r>
        <w:rPr>
          <w:noProof/>
        </w:rPr>
        <w:t>19</w:t>
      </w:r>
      <w:r>
        <w:rPr>
          <w:noProof/>
        </w:rPr>
        <w:fldChar w:fldCharType="end"/>
      </w:r>
    </w:p>
    <w:p w14:paraId="148963F5"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8.1. Ecran liste des « Profils »</w:t>
      </w:r>
      <w:r>
        <w:rPr>
          <w:noProof/>
        </w:rPr>
        <w:tab/>
      </w:r>
      <w:r>
        <w:rPr>
          <w:noProof/>
        </w:rPr>
        <w:fldChar w:fldCharType="begin"/>
      </w:r>
      <w:r>
        <w:rPr>
          <w:noProof/>
        </w:rPr>
        <w:instrText xml:space="preserve"> PAGEREF _Toc234513581 \h </w:instrText>
      </w:r>
      <w:r>
        <w:rPr>
          <w:noProof/>
        </w:rPr>
      </w:r>
      <w:r>
        <w:rPr>
          <w:noProof/>
        </w:rPr>
        <w:fldChar w:fldCharType="separate"/>
      </w:r>
      <w:r>
        <w:rPr>
          <w:noProof/>
        </w:rPr>
        <w:t>19</w:t>
      </w:r>
      <w:r>
        <w:rPr>
          <w:noProof/>
        </w:rPr>
        <w:fldChar w:fldCharType="end"/>
      </w:r>
    </w:p>
    <w:p w14:paraId="75CC727C" w14:textId="77777777" w:rsidR="00617EB0" w:rsidRDefault="00617EB0">
      <w:pPr>
        <w:pStyle w:val="TM3"/>
        <w:rPr>
          <w:rFonts w:asciiTheme="minorHAnsi" w:eastAsiaTheme="minorEastAsia" w:hAnsiTheme="minorHAnsi" w:cstheme="minorBidi"/>
          <w:b w:val="0"/>
          <w:noProof/>
          <w:sz w:val="24"/>
          <w:szCs w:val="24"/>
          <w:lang w:eastAsia="ja-JP"/>
        </w:rPr>
      </w:pPr>
      <w:r>
        <w:rPr>
          <w:noProof/>
        </w:rPr>
        <w:t>8.1.1. Colonne « Libellé »</w:t>
      </w:r>
      <w:r>
        <w:rPr>
          <w:noProof/>
        </w:rPr>
        <w:tab/>
      </w:r>
      <w:r>
        <w:rPr>
          <w:noProof/>
        </w:rPr>
        <w:fldChar w:fldCharType="begin"/>
      </w:r>
      <w:r>
        <w:rPr>
          <w:noProof/>
        </w:rPr>
        <w:instrText xml:space="preserve"> PAGEREF _Toc234513582 \h </w:instrText>
      </w:r>
      <w:r>
        <w:rPr>
          <w:noProof/>
        </w:rPr>
      </w:r>
      <w:r>
        <w:rPr>
          <w:noProof/>
        </w:rPr>
        <w:fldChar w:fldCharType="separate"/>
      </w:r>
      <w:r>
        <w:rPr>
          <w:noProof/>
        </w:rPr>
        <w:t>19</w:t>
      </w:r>
      <w:r>
        <w:rPr>
          <w:noProof/>
        </w:rPr>
        <w:fldChar w:fldCharType="end"/>
      </w:r>
    </w:p>
    <w:p w14:paraId="3F510000" w14:textId="77777777" w:rsidR="00617EB0" w:rsidRDefault="00617EB0">
      <w:pPr>
        <w:pStyle w:val="TM3"/>
        <w:rPr>
          <w:rFonts w:asciiTheme="minorHAnsi" w:eastAsiaTheme="minorEastAsia" w:hAnsiTheme="minorHAnsi" w:cstheme="minorBidi"/>
          <w:b w:val="0"/>
          <w:noProof/>
          <w:sz w:val="24"/>
          <w:szCs w:val="24"/>
          <w:lang w:eastAsia="ja-JP"/>
        </w:rPr>
      </w:pPr>
      <w:r>
        <w:rPr>
          <w:noProof/>
        </w:rPr>
        <w:t>8.1.2. Colonne « Actions »</w:t>
      </w:r>
      <w:r>
        <w:rPr>
          <w:noProof/>
        </w:rPr>
        <w:tab/>
      </w:r>
      <w:r>
        <w:rPr>
          <w:noProof/>
        </w:rPr>
        <w:fldChar w:fldCharType="begin"/>
      </w:r>
      <w:r>
        <w:rPr>
          <w:noProof/>
        </w:rPr>
        <w:instrText xml:space="preserve"> PAGEREF _Toc234513583 \h </w:instrText>
      </w:r>
      <w:r>
        <w:rPr>
          <w:noProof/>
        </w:rPr>
      </w:r>
      <w:r>
        <w:rPr>
          <w:noProof/>
        </w:rPr>
        <w:fldChar w:fldCharType="separate"/>
      </w:r>
      <w:r>
        <w:rPr>
          <w:noProof/>
        </w:rPr>
        <w:t>19</w:t>
      </w:r>
      <w:r>
        <w:rPr>
          <w:noProof/>
        </w:rPr>
        <w:fldChar w:fldCharType="end"/>
      </w:r>
    </w:p>
    <w:p w14:paraId="2179CAB5"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8.2. Règles sur un profil</w:t>
      </w:r>
      <w:r>
        <w:rPr>
          <w:noProof/>
        </w:rPr>
        <w:tab/>
      </w:r>
      <w:r>
        <w:rPr>
          <w:noProof/>
        </w:rPr>
        <w:fldChar w:fldCharType="begin"/>
      </w:r>
      <w:r>
        <w:rPr>
          <w:noProof/>
        </w:rPr>
        <w:instrText xml:space="preserve"> PAGEREF _Toc234513584 \h </w:instrText>
      </w:r>
      <w:r>
        <w:rPr>
          <w:noProof/>
        </w:rPr>
      </w:r>
      <w:r>
        <w:rPr>
          <w:noProof/>
        </w:rPr>
        <w:fldChar w:fldCharType="separate"/>
      </w:r>
      <w:r>
        <w:rPr>
          <w:noProof/>
        </w:rPr>
        <w:t>20</w:t>
      </w:r>
      <w:r>
        <w:rPr>
          <w:noProof/>
        </w:rPr>
        <w:fldChar w:fldCharType="end"/>
      </w:r>
    </w:p>
    <w:p w14:paraId="586238E6"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8.3. Créer un nouveau profil</w:t>
      </w:r>
      <w:r>
        <w:rPr>
          <w:noProof/>
        </w:rPr>
        <w:tab/>
      </w:r>
      <w:r>
        <w:rPr>
          <w:noProof/>
        </w:rPr>
        <w:fldChar w:fldCharType="begin"/>
      </w:r>
      <w:r>
        <w:rPr>
          <w:noProof/>
        </w:rPr>
        <w:instrText xml:space="preserve"> PAGEREF _Toc234513585 \h </w:instrText>
      </w:r>
      <w:r>
        <w:rPr>
          <w:noProof/>
        </w:rPr>
      </w:r>
      <w:r>
        <w:rPr>
          <w:noProof/>
        </w:rPr>
        <w:fldChar w:fldCharType="separate"/>
      </w:r>
      <w:r>
        <w:rPr>
          <w:noProof/>
        </w:rPr>
        <w:t>20</w:t>
      </w:r>
      <w:r>
        <w:rPr>
          <w:noProof/>
        </w:rPr>
        <w:fldChar w:fldCharType="end"/>
      </w:r>
    </w:p>
    <w:p w14:paraId="4B2DC3C5" w14:textId="77777777" w:rsidR="00617EB0" w:rsidRDefault="00617EB0">
      <w:pPr>
        <w:pStyle w:val="TM3"/>
        <w:rPr>
          <w:rFonts w:asciiTheme="minorHAnsi" w:eastAsiaTheme="minorEastAsia" w:hAnsiTheme="minorHAnsi" w:cstheme="minorBidi"/>
          <w:b w:val="0"/>
          <w:noProof/>
          <w:sz w:val="24"/>
          <w:szCs w:val="24"/>
          <w:lang w:eastAsia="ja-JP"/>
        </w:rPr>
      </w:pPr>
      <w:r>
        <w:rPr>
          <w:noProof/>
        </w:rPr>
        <w:t>8.3.1. Champ « Libellé »</w:t>
      </w:r>
      <w:r>
        <w:rPr>
          <w:noProof/>
        </w:rPr>
        <w:tab/>
      </w:r>
      <w:r>
        <w:rPr>
          <w:noProof/>
        </w:rPr>
        <w:fldChar w:fldCharType="begin"/>
      </w:r>
      <w:r>
        <w:rPr>
          <w:noProof/>
        </w:rPr>
        <w:instrText xml:space="preserve"> PAGEREF _Toc234513586 \h </w:instrText>
      </w:r>
      <w:r>
        <w:rPr>
          <w:noProof/>
        </w:rPr>
      </w:r>
      <w:r>
        <w:rPr>
          <w:noProof/>
        </w:rPr>
        <w:fldChar w:fldCharType="separate"/>
      </w:r>
      <w:r>
        <w:rPr>
          <w:noProof/>
        </w:rPr>
        <w:t>20</w:t>
      </w:r>
      <w:r>
        <w:rPr>
          <w:noProof/>
        </w:rPr>
        <w:fldChar w:fldCharType="end"/>
      </w:r>
    </w:p>
    <w:p w14:paraId="35BC2BD7" w14:textId="77777777" w:rsidR="00617EB0" w:rsidRDefault="00617EB0">
      <w:pPr>
        <w:pStyle w:val="TM3"/>
        <w:rPr>
          <w:rFonts w:asciiTheme="minorHAnsi" w:eastAsiaTheme="minorEastAsia" w:hAnsiTheme="minorHAnsi" w:cstheme="minorBidi"/>
          <w:b w:val="0"/>
          <w:noProof/>
          <w:sz w:val="24"/>
          <w:szCs w:val="24"/>
          <w:lang w:eastAsia="ja-JP"/>
        </w:rPr>
      </w:pPr>
      <w:r>
        <w:rPr>
          <w:noProof/>
        </w:rPr>
        <w:t>8.3.2. Bouton « Créer »</w:t>
      </w:r>
      <w:r>
        <w:rPr>
          <w:noProof/>
        </w:rPr>
        <w:tab/>
      </w:r>
      <w:r>
        <w:rPr>
          <w:noProof/>
        </w:rPr>
        <w:fldChar w:fldCharType="begin"/>
      </w:r>
      <w:r>
        <w:rPr>
          <w:noProof/>
        </w:rPr>
        <w:instrText xml:space="preserve"> PAGEREF _Toc234513587 \h </w:instrText>
      </w:r>
      <w:r>
        <w:rPr>
          <w:noProof/>
        </w:rPr>
      </w:r>
      <w:r>
        <w:rPr>
          <w:noProof/>
        </w:rPr>
        <w:fldChar w:fldCharType="separate"/>
      </w:r>
      <w:r>
        <w:rPr>
          <w:noProof/>
        </w:rPr>
        <w:t>20</w:t>
      </w:r>
      <w:r>
        <w:rPr>
          <w:noProof/>
        </w:rPr>
        <w:fldChar w:fldCharType="end"/>
      </w:r>
    </w:p>
    <w:p w14:paraId="0EEAB7B1" w14:textId="77777777" w:rsidR="00617EB0" w:rsidRDefault="00617EB0">
      <w:pPr>
        <w:pStyle w:val="TM3"/>
        <w:rPr>
          <w:rFonts w:asciiTheme="minorHAnsi" w:eastAsiaTheme="minorEastAsia" w:hAnsiTheme="minorHAnsi" w:cstheme="minorBidi"/>
          <w:b w:val="0"/>
          <w:noProof/>
          <w:sz w:val="24"/>
          <w:szCs w:val="24"/>
          <w:lang w:eastAsia="ja-JP"/>
        </w:rPr>
      </w:pPr>
      <w:r>
        <w:rPr>
          <w:noProof/>
        </w:rPr>
        <w:t>8.3.3. Bouton « Annuler »</w:t>
      </w:r>
      <w:r>
        <w:rPr>
          <w:noProof/>
        </w:rPr>
        <w:tab/>
      </w:r>
      <w:r>
        <w:rPr>
          <w:noProof/>
        </w:rPr>
        <w:fldChar w:fldCharType="begin"/>
      </w:r>
      <w:r>
        <w:rPr>
          <w:noProof/>
        </w:rPr>
        <w:instrText xml:space="preserve"> PAGEREF _Toc234513588 \h </w:instrText>
      </w:r>
      <w:r>
        <w:rPr>
          <w:noProof/>
        </w:rPr>
      </w:r>
      <w:r>
        <w:rPr>
          <w:noProof/>
        </w:rPr>
        <w:fldChar w:fldCharType="separate"/>
      </w:r>
      <w:r>
        <w:rPr>
          <w:noProof/>
        </w:rPr>
        <w:t>20</w:t>
      </w:r>
      <w:r>
        <w:rPr>
          <w:noProof/>
        </w:rPr>
        <w:fldChar w:fldCharType="end"/>
      </w:r>
    </w:p>
    <w:p w14:paraId="5D95B9F2"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8.4. Modifier un profil</w:t>
      </w:r>
      <w:r>
        <w:rPr>
          <w:noProof/>
        </w:rPr>
        <w:tab/>
      </w:r>
      <w:r>
        <w:rPr>
          <w:noProof/>
        </w:rPr>
        <w:fldChar w:fldCharType="begin"/>
      </w:r>
      <w:r>
        <w:rPr>
          <w:noProof/>
        </w:rPr>
        <w:instrText xml:space="preserve"> PAGEREF _Toc234513589 \h </w:instrText>
      </w:r>
      <w:r>
        <w:rPr>
          <w:noProof/>
        </w:rPr>
      </w:r>
      <w:r>
        <w:rPr>
          <w:noProof/>
        </w:rPr>
        <w:fldChar w:fldCharType="separate"/>
      </w:r>
      <w:r>
        <w:rPr>
          <w:noProof/>
        </w:rPr>
        <w:t>20</w:t>
      </w:r>
      <w:r>
        <w:rPr>
          <w:noProof/>
        </w:rPr>
        <w:fldChar w:fldCharType="end"/>
      </w:r>
    </w:p>
    <w:p w14:paraId="540B5F0A" w14:textId="77777777" w:rsidR="00617EB0" w:rsidRDefault="00617EB0">
      <w:pPr>
        <w:pStyle w:val="TM3"/>
        <w:rPr>
          <w:rFonts w:asciiTheme="minorHAnsi" w:eastAsiaTheme="minorEastAsia" w:hAnsiTheme="minorHAnsi" w:cstheme="minorBidi"/>
          <w:b w:val="0"/>
          <w:noProof/>
          <w:sz w:val="24"/>
          <w:szCs w:val="24"/>
          <w:lang w:eastAsia="ja-JP"/>
        </w:rPr>
      </w:pPr>
      <w:r>
        <w:rPr>
          <w:noProof/>
        </w:rPr>
        <w:t>8.4.1. Champ « Libellé »</w:t>
      </w:r>
      <w:r>
        <w:rPr>
          <w:noProof/>
        </w:rPr>
        <w:tab/>
      </w:r>
      <w:r>
        <w:rPr>
          <w:noProof/>
        </w:rPr>
        <w:fldChar w:fldCharType="begin"/>
      </w:r>
      <w:r>
        <w:rPr>
          <w:noProof/>
        </w:rPr>
        <w:instrText xml:space="preserve"> PAGEREF _Toc234513590 \h </w:instrText>
      </w:r>
      <w:r>
        <w:rPr>
          <w:noProof/>
        </w:rPr>
      </w:r>
      <w:r>
        <w:rPr>
          <w:noProof/>
        </w:rPr>
        <w:fldChar w:fldCharType="separate"/>
      </w:r>
      <w:r>
        <w:rPr>
          <w:noProof/>
        </w:rPr>
        <w:t>20</w:t>
      </w:r>
      <w:r>
        <w:rPr>
          <w:noProof/>
        </w:rPr>
        <w:fldChar w:fldCharType="end"/>
      </w:r>
    </w:p>
    <w:p w14:paraId="5349F293" w14:textId="77777777" w:rsidR="00617EB0" w:rsidRDefault="00617EB0">
      <w:pPr>
        <w:pStyle w:val="TM3"/>
        <w:rPr>
          <w:rFonts w:asciiTheme="minorHAnsi" w:eastAsiaTheme="minorEastAsia" w:hAnsiTheme="minorHAnsi" w:cstheme="minorBidi"/>
          <w:b w:val="0"/>
          <w:noProof/>
          <w:sz w:val="24"/>
          <w:szCs w:val="24"/>
          <w:lang w:eastAsia="ja-JP"/>
        </w:rPr>
      </w:pPr>
      <w:r>
        <w:rPr>
          <w:noProof/>
        </w:rPr>
        <w:t>8.4.2. Bouton « Modifier »</w:t>
      </w:r>
      <w:r>
        <w:rPr>
          <w:noProof/>
        </w:rPr>
        <w:tab/>
      </w:r>
      <w:r>
        <w:rPr>
          <w:noProof/>
        </w:rPr>
        <w:fldChar w:fldCharType="begin"/>
      </w:r>
      <w:r>
        <w:rPr>
          <w:noProof/>
        </w:rPr>
        <w:instrText xml:space="preserve"> PAGEREF _Toc234513591 \h </w:instrText>
      </w:r>
      <w:r>
        <w:rPr>
          <w:noProof/>
        </w:rPr>
      </w:r>
      <w:r>
        <w:rPr>
          <w:noProof/>
        </w:rPr>
        <w:fldChar w:fldCharType="separate"/>
      </w:r>
      <w:r>
        <w:rPr>
          <w:noProof/>
        </w:rPr>
        <w:t>21</w:t>
      </w:r>
      <w:r>
        <w:rPr>
          <w:noProof/>
        </w:rPr>
        <w:fldChar w:fldCharType="end"/>
      </w:r>
    </w:p>
    <w:p w14:paraId="56EBD97A" w14:textId="77777777" w:rsidR="00617EB0" w:rsidRDefault="00617EB0">
      <w:pPr>
        <w:pStyle w:val="TM3"/>
        <w:rPr>
          <w:rFonts w:asciiTheme="minorHAnsi" w:eastAsiaTheme="minorEastAsia" w:hAnsiTheme="minorHAnsi" w:cstheme="minorBidi"/>
          <w:b w:val="0"/>
          <w:noProof/>
          <w:sz w:val="24"/>
          <w:szCs w:val="24"/>
          <w:lang w:eastAsia="ja-JP"/>
        </w:rPr>
      </w:pPr>
      <w:r>
        <w:rPr>
          <w:noProof/>
        </w:rPr>
        <w:t>8.4.3. Bouton « Annuler »</w:t>
      </w:r>
      <w:r>
        <w:rPr>
          <w:noProof/>
        </w:rPr>
        <w:tab/>
      </w:r>
      <w:r>
        <w:rPr>
          <w:noProof/>
        </w:rPr>
        <w:fldChar w:fldCharType="begin"/>
      </w:r>
      <w:r>
        <w:rPr>
          <w:noProof/>
        </w:rPr>
        <w:instrText xml:space="preserve"> PAGEREF _Toc234513592 \h </w:instrText>
      </w:r>
      <w:r>
        <w:rPr>
          <w:noProof/>
        </w:rPr>
      </w:r>
      <w:r>
        <w:rPr>
          <w:noProof/>
        </w:rPr>
        <w:fldChar w:fldCharType="separate"/>
      </w:r>
      <w:r>
        <w:rPr>
          <w:noProof/>
        </w:rPr>
        <w:t>21</w:t>
      </w:r>
      <w:r>
        <w:rPr>
          <w:noProof/>
        </w:rPr>
        <w:fldChar w:fldCharType="end"/>
      </w:r>
    </w:p>
    <w:p w14:paraId="310302A0"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8.5. Supprimer un profil</w:t>
      </w:r>
      <w:r>
        <w:rPr>
          <w:noProof/>
        </w:rPr>
        <w:tab/>
      </w:r>
      <w:r>
        <w:rPr>
          <w:noProof/>
        </w:rPr>
        <w:fldChar w:fldCharType="begin"/>
      </w:r>
      <w:r>
        <w:rPr>
          <w:noProof/>
        </w:rPr>
        <w:instrText xml:space="preserve"> PAGEREF _Toc234513593 \h </w:instrText>
      </w:r>
      <w:r>
        <w:rPr>
          <w:noProof/>
        </w:rPr>
      </w:r>
      <w:r>
        <w:rPr>
          <w:noProof/>
        </w:rPr>
        <w:fldChar w:fldCharType="separate"/>
      </w:r>
      <w:r>
        <w:rPr>
          <w:noProof/>
        </w:rPr>
        <w:t>21</w:t>
      </w:r>
      <w:r>
        <w:rPr>
          <w:noProof/>
        </w:rPr>
        <w:fldChar w:fldCharType="end"/>
      </w:r>
    </w:p>
    <w:p w14:paraId="5B887DC7" w14:textId="77777777" w:rsidR="00617EB0" w:rsidRDefault="00617EB0">
      <w:pPr>
        <w:pStyle w:val="TM3"/>
        <w:rPr>
          <w:rFonts w:asciiTheme="minorHAnsi" w:eastAsiaTheme="minorEastAsia" w:hAnsiTheme="minorHAnsi" w:cstheme="minorBidi"/>
          <w:b w:val="0"/>
          <w:noProof/>
          <w:sz w:val="24"/>
          <w:szCs w:val="24"/>
          <w:lang w:eastAsia="ja-JP"/>
        </w:rPr>
      </w:pPr>
      <w:r>
        <w:rPr>
          <w:noProof/>
        </w:rPr>
        <w:lastRenderedPageBreak/>
        <w:t>8.5.1. Bouton « Supprimer »</w:t>
      </w:r>
      <w:r>
        <w:rPr>
          <w:noProof/>
        </w:rPr>
        <w:tab/>
      </w:r>
      <w:r>
        <w:rPr>
          <w:noProof/>
        </w:rPr>
        <w:fldChar w:fldCharType="begin"/>
      </w:r>
      <w:r>
        <w:rPr>
          <w:noProof/>
        </w:rPr>
        <w:instrText xml:space="preserve"> PAGEREF _Toc234513594 \h </w:instrText>
      </w:r>
      <w:r>
        <w:rPr>
          <w:noProof/>
        </w:rPr>
      </w:r>
      <w:r>
        <w:rPr>
          <w:noProof/>
        </w:rPr>
        <w:fldChar w:fldCharType="separate"/>
      </w:r>
      <w:r>
        <w:rPr>
          <w:noProof/>
        </w:rPr>
        <w:t>21</w:t>
      </w:r>
      <w:r>
        <w:rPr>
          <w:noProof/>
        </w:rPr>
        <w:fldChar w:fldCharType="end"/>
      </w:r>
    </w:p>
    <w:p w14:paraId="1E4E2A57" w14:textId="77777777" w:rsidR="00617EB0" w:rsidRDefault="00617EB0">
      <w:pPr>
        <w:pStyle w:val="TM3"/>
        <w:rPr>
          <w:rFonts w:asciiTheme="minorHAnsi" w:eastAsiaTheme="minorEastAsia" w:hAnsiTheme="minorHAnsi" w:cstheme="minorBidi"/>
          <w:b w:val="0"/>
          <w:noProof/>
          <w:sz w:val="24"/>
          <w:szCs w:val="24"/>
          <w:lang w:eastAsia="ja-JP"/>
        </w:rPr>
      </w:pPr>
      <w:r>
        <w:rPr>
          <w:noProof/>
        </w:rPr>
        <w:t>8.5.2. Bouton « Annuler »</w:t>
      </w:r>
      <w:r>
        <w:rPr>
          <w:noProof/>
        </w:rPr>
        <w:tab/>
      </w:r>
      <w:r>
        <w:rPr>
          <w:noProof/>
        </w:rPr>
        <w:fldChar w:fldCharType="begin"/>
      </w:r>
      <w:r>
        <w:rPr>
          <w:noProof/>
        </w:rPr>
        <w:instrText xml:space="preserve"> PAGEREF _Toc234513595 \h </w:instrText>
      </w:r>
      <w:r>
        <w:rPr>
          <w:noProof/>
        </w:rPr>
      </w:r>
      <w:r>
        <w:rPr>
          <w:noProof/>
        </w:rPr>
        <w:fldChar w:fldCharType="separate"/>
      </w:r>
      <w:r>
        <w:rPr>
          <w:noProof/>
        </w:rPr>
        <w:t>21</w:t>
      </w:r>
      <w:r>
        <w:rPr>
          <w:noProof/>
        </w:rPr>
        <w:fldChar w:fldCharType="end"/>
      </w:r>
    </w:p>
    <w:p w14:paraId="37BB066D"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8.6. Associer des « Groupes de Secrets » à un « Profil »</w:t>
      </w:r>
      <w:r>
        <w:rPr>
          <w:noProof/>
        </w:rPr>
        <w:tab/>
      </w:r>
      <w:r>
        <w:rPr>
          <w:noProof/>
        </w:rPr>
        <w:fldChar w:fldCharType="begin"/>
      </w:r>
      <w:r>
        <w:rPr>
          <w:noProof/>
        </w:rPr>
        <w:instrText xml:space="preserve"> PAGEREF _Toc234513596 \h </w:instrText>
      </w:r>
      <w:r>
        <w:rPr>
          <w:noProof/>
        </w:rPr>
      </w:r>
      <w:r>
        <w:rPr>
          <w:noProof/>
        </w:rPr>
        <w:fldChar w:fldCharType="separate"/>
      </w:r>
      <w:r>
        <w:rPr>
          <w:noProof/>
        </w:rPr>
        <w:t>21</w:t>
      </w:r>
      <w:r>
        <w:rPr>
          <w:noProof/>
        </w:rPr>
        <w:fldChar w:fldCharType="end"/>
      </w:r>
    </w:p>
    <w:p w14:paraId="1CF24DA1" w14:textId="77777777" w:rsidR="00617EB0" w:rsidRDefault="00617EB0">
      <w:pPr>
        <w:pStyle w:val="TM3"/>
        <w:rPr>
          <w:rFonts w:asciiTheme="minorHAnsi" w:eastAsiaTheme="minorEastAsia" w:hAnsiTheme="minorHAnsi" w:cstheme="minorBidi"/>
          <w:b w:val="0"/>
          <w:noProof/>
          <w:sz w:val="24"/>
          <w:szCs w:val="24"/>
          <w:lang w:eastAsia="ja-JP"/>
        </w:rPr>
      </w:pPr>
      <w:r>
        <w:rPr>
          <w:noProof/>
        </w:rPr>
        <w:t>8.6.1. Champ « Droits »</w:t>
      </w:r>
      <w:r>
        <w:rPr>
          <w:noProof/>
        </w:rPr>
        <w:tab/>
      </w:r>
      <w:r>
        <w:rPr>
          <w:noProof/>
        </w:rPr>
        <w:fldChar w:fldCharType="begin"/>
      </w:r>
      <w:r>
        <w:rPr>
          <w:noProof/>
        </w:rPr>
        <w:instrText xml:space="preserve"> PAGEREF _Toc234513597 \h </w:instrText>
      </w:r>
      <w:r>
        <w:rPr>
          <w:noProof/>
        </w:rPr>
      </w:r>
      <w:r>
        <w:rPr>
          <w:noProof/>
        </w:rPr>
        <w:fldChar w:fldCharType="separate"/>
      </w:r>
      <w:r>
        <w:rPr>
          <w:noProof/>
        </w:rPr>
        <w:t>21</w:t>
      </w:r>
      <w:r>
        <w:rPr>
          <w:noProof/>
        </w:rPr>
        <w:fldChar w:fldCharType="end"/>
      </w:r>
    </w:p>
    <w:p w14:paraId="1698DEA6" w14:textId="77777777" w:rsidR="00617EB0" w:rsidRDefault="00617EB0">
      <w:pPr>
        <w:pStyle w:val="TM3"/>
        <w:rPr>
          <w:rFonts w:asciiTheme="minorHAnsi" w:eastAsiaTheme="minorEastAsia" w:hAnsiTheme="minorHAnsi" w:cstheme="minorBidi"/>
          <w:b w:val="0"/>
          <w:noProof/>
          <w:sz w:val="24"/>
          <w:szCs w:val="24"/>
          <w:lang w:eastAsia="ja-JP"/>
        </w:rPr>
      </w:pPr>
      <w:r>
        <w:rPr>
          <w:noProof/>
        </w:rPr>
        <w:t>8.6.2. Bouton « Gestion des Groupes de Secrets »</w:t>
      </w:r>
      <w:r>
        <w:rPr>
          <w:noProof/>
        </w:rPr>
        <w:tab/>
      </w:r>
      <w:r>
        <w:rPr>
          <w:noProof/>
        </w:rPr>
        <w:fldChar w:fldCharType="begin"/>
      </w:r>
      <w:r>
        <w:rPr>
          <w:noProof/>
        </w:rPr>
        <w:instrText xml:space="preserve"> PAGEREF _Toc234513598 \h </w:instrText>
      </w:r>
      <w:r>
        <w:rPr>
          <w:noProof/>
        </w:rPr>
      </w:r>
      <w:r>
        <w:rPr>
          <w:noProof/>
        </w:rPr>
        <w:fldChar w:fldCharType="separate"/>
      </w:r>
      <w:r>
        <w:rPr>
          <w:noProof/>
        </w:rPr>
        <w:t>22</w:t>
      </w:r>
      <w:r>
        <w:rPr>
          <w:noProof/>
        </w:rPr>
        <w:fldChar w:fldCharType="end"/>
      </w:r>
    </w:p>
    <w:p w14:paraId="01A252E3" w14:textId="77777777" w:rsidR="00617EB0" w:rsidRDefault="00617EB0">
      <w:pPr>
        <w:pStyle w:val="TM3"/>
        <w:rPr>
          <w:rFonts w:asciiTheme="minorHAnsi" w:eastAsiaTheme="minorEastAsia" w:hAnsiTheme="minorHAnsi" w:cstheme="minorBidi"/>
          <w:b w:val="0"/>
          <w:noProof/>
          <w:sz w:val="24"/>
          <w:szCs w:val="24"/>
          <w:lang w:eastAsia="ja-JP"/>
        </w:rPr>
      </w:pPr>
      <w:r>
        <w:rPr>
          <w:noProof/>
        </w:rPr>
        <w:t>8.6.3. Bouton « Associer »</w:t>
      </w:r>
      <w:r>
        <w:rPr>
          <w:noProof/>
        </w:rPr>
        <w:tab/>
      </w:r>
      <w:r>
        <w:rPr>
          <w:noProof/>
        </w:rPr>
        <w:fldChar w:fldCharType="begin"/>
      </w:r>
      <w:r>
        <w:rPr>
          <w:noProof/>
        </w:rPr>
        <w:instrText xml:space="preserve"> PAGEREF _Toc234513599 \h </w:instrText>
      </w:r>
      <w:r>
        <w:rPr>
          <w:noProof/>
        </w:rPr>
      </w:r>
      <w:r>
        <w:rPr>
          <w:noProof/>
        </w:rPr>
        <w:fldChar w:fldCharType="separate"/>
      </w:r>
      <w:r>
        <w:rPr>
          <w:noProof/>
        </w:rPr>
        <w:t>22</w:t>
      </w:r>
      <w:r>
        <w:rPr>
          <w:noProof/>
        </w:rPr>
        <w:fldChar w:fldCharType="end"/>
      </w:r>
    </w:p>
    <w:p w14:paraId="4B527401" w14:textId="77777777" w:rsidR="00617EB0" w:rsidRDefault="00617EB0">
      <w:pPr>
        <w:pStyle w:val="TM3"/>
        <w:rPr>
          <w:rFonts w:asciiTheme="minorHAnsi" w:eastAsiaTheme="minorEastAsia" w:hAnsiTheme="minorHAnsi" w:cstheme="minorBidi"/>
          <w:b w:val="0"/>
          <w:noProof/>
          <w:sz w:val="24"/>
          <w:szCs w:val="24"/>
          <w:lang w:eastAsia="ja-JP"/>
        </w:rPr>
      </w:pPr>
      <w:r>
        <w:rPr>
          <w:noProof/>
        </w:rPr>
        <w:t>8.6.4. Bouton « Annuler »</w:t>
      </w:r>
      <w:r>
        <w:rPr>
          <w:noProof/>
        </w:rPr>
        <w:tab/>
      </w:r>
      <w:r>
        <w:rPr>
          <w:noProof/>
        </w:rPr>
        <w:fldChar w:fldCharType="begin"/>
      </w:r>
      <w:r>
        <w:rPr>
          <w:noProof/>
        </w:rPr>
        <w:instrText xml:space="preserve"> PAGEREF _Toc234513600 \h </w:instrText>
      </w:r>
      <w:r>
        <w:rPr>
          <w:noProof/>
        </w:rPr>
      </w:r>
      <w:r>
        <w:rPr>
          <w:noProof/>
        </w:rPr>
        <w:fldChar w:fldCharType="separate"/>
      </w:r>
      <w:r>
        <w:rPr>
          <w:noProof/>
        </w:rPr>
        <w:t>22</w:t>
      </w:r>
      <w:r>
        <w:rPr>
          <w:noProof/>
        </w:rPr>
        <w:fldChar w:fldCharType="end"/>
      </w:r>
    </w:p>
    <w:p w14:paraId="35392448"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9. Gestion des civilités</w:t>
      </w:r>
      <w:r>
        <w:rPr>
          <w:noProof/>
        </w:rPr>
        <w:tab/>
      </w:r>
      <w:r>
        <w:rPr>
          <w:noProof/>
        </w:rPr>
        <w:fldChar w:fldCharType="begin"/>
      </w:r>
      <w:r>
        <w:rPr>
          <w:noProof/>
        </w:rPr>
        <w:instrText xml:space="preserve"> PAGEREF _Toc234513601 \h </w:instrText>
      </w:r>
      <w:r>
        <w:rPr>
          <w:noProof/>
        </w:rPr>
      </w:r>
      <w:r>
        <w:rPr>
          <w:noProof/>
        </w:rPr>
        <w:fldChar w:fldCharType="separate"/>
      </w:r>
      <w:r>
        <w:rPr>
          <w:noProof/>
        </w:rPr>
        <w:t>22</w:t>
      </w:r>
      <w:r>
        <w:rPr>
          <w:noProof/>
        </w:rPr>
        <w:fldChar w:fldCharType="end"/>
      </w:r>
    </w:p>
    <w:p w14:paraId="6C319BE5"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9.1. Ecran liste des civilités</w:t>
      </w:r>
      <w:r>
        <w:rPr>
          <w:noProof/>
        </w:rPr>
        <w:tab/>
      </w:r>
      <w:r>
        <w:rPr>
          <w:noProof/>
        </w:rPr>
        <w:fldChar w:fldCharType="begin"/>
      </w:r>
      <w:r>
        <w:rPr>
          <w:noProof/>
        </w:rPr>
        <w:instrText xml:space="preserve"> PAGEREF _Toc234513602 \h </w:instrText>
      </w:r>
      <w:r>
        <w:rPr>
          <w:noProof/>
        </w:rPr>
      </w:r>
      <w:r>
        <w:rPr>
          <w:noProof/>
        </w:rPr>
        <w:fldChar w:fldCharType="separate"/>
      </w:r>
      <w:r>
        <w:rPr>
          <w:noProof/>
        </w:rPr>
        <w:t>22</w:t>
      </w:r>
      <w:r>
        <w:rPr>
          <w:noProof/>
        </w:rPr>
        <w:fldChar w:fldCharType="end"/>
      </w:r>
    </w:p>
    <w:p w14:paraId="463693CE" w14:textId="77777777" w:rsidR="00617EB0" w:rsidRDefault="00617EB0">
      <w:pPr>
        <w:pStyle w:val="TM3"/>
        <w:rPr>
          <w:rFonts w:asciiTheme="minorHAnsi" w:eastAsiaTheme="minorEastAsia" w:hAnsiTheme="minorHAnsi" w:cstheme="minorBidi"/>
          <w:b w:val="0"/>
          <w:noProof/>
          <w:sz w:val="24"/>
          <w:szCs w:val="24"/>
          <w:lang w:eastAsia="ja-JP"/>
        </w:rPr>
      </w:pPr>
      <w:r>
        <w:rPr>
          <w:noProof/>
        </w:rPr>
        <w:t>9.1.1. Colonne « Prénom »</w:t>
      </w:r>
      <w:r>
        <w:rPr>
          <w:noProof/>
        </w:rPr>
        <w:tab/>
      </w:r>
      <w:r>
        <w:rPr>
          <w:noProof/>
        </w:rPr>
        <w:fldChar w:fldCharType="begin"/>
      </w:r>
      <w:r>
        <w:rPr>
          <w:noProof/>
        </w:rPr>
        <w:instrText xml:space="preserve"> PAGEREF _Toc234513603 \h </w:instrText>
      </w:r>
      <w:r>
        <w:rPr>
          <w:noProof/>
        </w:rPr>
      </w:r>
      <w:r>
        <w:rPr>
          <w:noProof/>
        </w:rPr>
        <w:fldChar w:fldCharType="separate"/>
      </w:r>
      <w:r>
        <w:rPr>
          <w:noProof/>
        </w:rPr>
        <w:t>22</w:t>
      </w:r>
      <w:r>
        <w:rPr>
          <w:noProof/>
        </w:rPr>
        <w:fldChar w:fldCharType="end"/>
      </w:r>
    </w:p>
    <w:p w14:paraId="36D12A2A" w14:textId="77777777" w:rsidR="00617EB0" w:rsidRDefault="00617EB0">
      <w:pPr>
        <w:pStyle w:val="TM3"/>
        <w:rPr>
          <w:rFonts w:asciiTheme="minorHAnsi" w:eastAsiaTheme="minorEastAsia" w:hAnsiTheme="minorHAnsi" w:cstheme="minorBidi"/>
          <w:b w:val="0"/>
          <w:noProof/>
          <w:sz w:val="24"/>
          <w:szCs w:val="24"/>
          <w:lang w:eastAsia="ja-JP"/>
        </w:rPr>
      </w:pPr>
      <w:r>
        <w:rPr>
          <w:noProof/>
        </w:rPr>
        <w:t>9.1.2. Colonne « Nom »</w:t>
      </w:r>
      <w:r>
        <w:rPr>
          <w:noProof/>
        </w:rPr>
        <w:tab/>
      </w:r>
      <w:r>
        <w:rPr>
          <w:noProof/>
        </w:rPr>
        <w:fldChar w:fldCharType="begin"/>
      </w:r>
      <w:r>
        <w:rPr>
          <w:noProof/>
        </w:rPr>
        <w:instrText xml:space="preserve"> PAGEREF _Toc234513604 \h </w:instrText>
      </w:r>
      <w:r>
        <w:rPr>
          <w:noProof/>
        </w:rPr>
      </w:r>
      <w:r>
        <w:rPr>
          <w:noProof/>
        </w:rPr>
        <w:fldChar w:fldCharType="separate"/>
      </w:r>
      <w:r>
        <w:rPr>
          <w:noProof/>
        </w:rPr>
        <w:t>22</w:t>
      </w:r>
      <w:r>
        <w:rPr>
          <w:noProof/>
        </w:rPr>
        <w:fldChar w:fldCharType="end"/>
      </w:r>
    </w:p>
    <w:p w14:paraId="114B6F6B" w14:textId="77777777" w:rsidR="00617EB0" w:rsidRDefault="00617EB0">
      <w:pPr>
        <w:pStyle w:val="TM3"/>
        <w:rPr>
          <w:rFonts w:asciiTheme="minorHAnsi" w:eastAsiaTheme="minorEastAsia" w:hAnsiTheme="minorHAnsi" w:cstheme="minorBidi"/>
          <w:b w:val="0"/>
          <w:noProof/>
          <w:sz w:val="24"/>
          <w:szCs w:val="24"/>
          <w:lang w:eastAsia="ja-JP"/>
        </w:rPr>
      </w:pPr>
      <w:r>
        <w:rPr>
          <w:noProof/>
        </w:rPr>
        <w:t>9.1.3. Colonne « Sexe »</w:t>
      </w:r>
      <w:r>
        <w:rPr>
          <w:noProof/>
        </w:rPr>
        <w:tab/>
      </w:r>
      <w:r>
        <w:rPr>
          <w:noProof/>
        </w:rPr>
        <w:fldChar w:fldCharType="begin"/>
      </w:r>
      <w:r>
        <w:rPr>
          <w:noProof/>
        </w:rPr>
        <w:instrText xml:space="preserve"> PAGEREF _Toc234513605 \h </w:instrText>
      </w:r>
      <w:r>
        <w:rPr>
          <w:noProof/>
        </w:rPr>
      </w:r>
      <w:r>
        <w:rPr>
          <w:noProof/>
        </w:rPr>
        <w:fldChar w:fldCharType="separate"/>
      </w:r>
      <w:r>
        <w:rPr>
          <w:noProof/>
        </w:rPr>
        <w:t>23</w:t>
      </w:r>
      <w:r>
        <w:rPr>
          <w:noProof/>
        </w:rPr>
        <w:fldChar w:fldCharType="end"/>
      </w:r>
    </w:p>
    <w:p w14:paraId="15FE0D67" w14:textId="77777777" w:rsidR="00617EB0" w:rsidRDefault="00617EB0">
      <w:pPr>
        <w:pStyle w:val="TM3"/>
        <w:rPr>
          <w:rFonts w:asciiTheme="minorHAnsi" w:eastAsiaTheme="minorEastAsia" w:hAnsiTheme="minorHAnsi" w:cstheme="minorBidi"/>
          <w:b w:val="0"/>
          <w:noProof/>
          <w:sz w:val="24"/>
          <w:szCs w:val="24"/>
          <w:lang w:eastAsia="ja-JP"/>
        </w:rPr>
      </w:pPr>
      <w:r>
        <w:rPr>
          <w:noProof/>
        </w:rPr>
        <w:t>9.1.4. Colonne « Actions »</w:t>
      </w:r>
      <w:r>
        <w:rPr>
          <w:noProof/>
        </w:rPr>
        <w:tab/>
      </w:r>
      <w:r>
        <w:rPr>
          <w:noProof/>
        </w:rPr>
        <w:fldChar w:fldCharType="begin"/>
      </w:r>
      <w:r>
        <w:rPr>
          <w:noProof/>
        </w:rPr>
        <w:instrText xml:space="preserve"> PAGEREF _Toc234513606 \h </w:instrText>
      </w:r>
      <w:r>
        <w:rPr>
          <w:noProof/>
        </w:rPr>
      </w:r>
      <w:r>
        <w:rPr>
          <w:noProof/>
        </w:rPr>
        <w:fldChar w:fldCharType="separate"/>
      </w:r>
      <w:r>
        <w:rPr>
          <w:noProof/>
        </w:rPr>
        <w:t>23</w:t>
      </w:r>
      <w:r>
        <w:rPr>
          <w:noProof/>
        </w:rPr>
        <w:fldChar w:fldCharType="end"/>
      </w:r>
    </w:p>
    <w:p w14:paraId="4E54DE5E" w14:textId="77777777" w:rsidR="00617EB0" w:rsidRDefault="00617EB0">
      <w:pPr>
        <w:pStyle w:val="TM3"/>
        <w:rPr>
          <w:rFonts w:asciiTheme="minorHAnsi" w:eastAsiaTheme="minorEastAsia" w:hAnsiTheme="minorHAnsi" w:cstheme="minorBidi"/>
          <w:b w:val="0"/>
          <w:noProof/>
          <w:sz w:val="24"/>
          <w:szCs w:val="24"/>
          <w:lang w:eastAsia="ja-JP"/>
        </w:rPr>
      </w:pPr>
      <w:r>
        <w:rPr>
          <w:noProof/>
        </w:rPr>
        <w:t>9.1.5. Bouton « Retour »</w:t>
      </w:r>
      <w:r>
        <w:rPr>
          <w:noProof/>
        </w:rPr>
        <w:tab/>
      </w:r>
      <w:r>
        <w:rPr>
          <w:noProof/>
        </w:rPr>
        <w:fldChar w:fldCharType="begin"/>
      </w:r>
      <w:r>
        <w:rPr>
          <w:noProof/>
        </w:rPr>
        <w:instrText xml:space="preserve"> PAGEREF _Toc234513607 \h </w:instrText>
      </w:r>
      <w:r>
        <w:rPr>
          <w:noProof/>
        </w:rPr>
      </w:r>
      <w:r>
        <w:rPr>
          <w:noProof/>
        </w:rPr>
        <w:fldChar w:fldCharType="separate"/>
      </w:r>
      <w:r>
        <w:rPr>
          <w:noProof/>
        </w:rPr>
        <w:t>23</w:t>
      </w:r>
      <w:r>
        <w:rPr>
          <w:noProof/>
        </w:rPr>
        <w:fldChar w:fldCharType="end"/>
      </w:r>
    </w:p>
    <w:p w14:paraId="28E38D99" w14:textId="77777777" w:rsidR="00617EB0" w:rsidRDefault="00617EB0">
      <w:pPr>
        <w:pStyle w:val="TM3"/>
        <w:rPr>
          <w:rFonts w:asciiTheme="minorHAnsi" w:eastAsiaTheme="minorEastAsia" w:hAnsiTheme="minorHAnsi" w:cstheme="minorBidi"/>
          <w:b w:val="0"/>
          <w:noProof/>
          <w:sz w:val="24"/>
          <w:szCs w:val="24"/>
          <w:lang w:eastAsia="ja-JP"/>
        </w:rPr>
      </w:pPr>
      <w:r>
        <w:rPr>
          <w:noProof/>
        </w:rPr>
        <w:t>9.1.6. Bouton « Créer »</w:t>
      </w:r>
      <w:r>
        <w:rPr>
          <w:noProof/>
        </w:rPr>
        <w:tab/>
      </w:r>
      <w:r>
        <w:rPr>
          <w:noProof/>
        </w:rPr>
        <w:fldChar w:fldCharType="begin"/>
      </w:r>
      <w:r>
        <w:rPr>
          <w:noProof/>
        </w:rPr>
        <w:instrText xml:space="preserve"> PAGEREF _Toc234513608 \h </w:instrText>
      </w:r>
      <w:r>
        <w:rPr>
          <w:noProof/>
        </w:rPr>
      </w:r>
      <w:r>
        <w:rPr>
          <w:noProof/>
        </w:rPr>
        <w:fldChar w:fldCharType="separate"/>
      </w:r>
      <w:r>
        <w:rPr>
          <w:noProof/>
        </w:rPr>
        <w:t>23</w:t>
      </w:r>
      <w:r>
        <w:rPr>
          <w:noProof/>
        </w:rPr>
        <w:fldChar w:fldCharType="end"/>
      </w:r>
    </w:p>
    <w:p w14:paraId="3CBBEB11"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9.2. Règles sur les civilités</w:t>
      </w:r>
      <w:r>
        <w:rPr>
          <w:noProof/>
        </w:rPr>
        <w:tab/>
      </w:r>
      <w:r>
        <w:rPr>
          <w:noProof/>
        </w:rPr>
        <w:fldChar w:fldCharType="begin"/>
      </w:r>
      <w:r>
        <w:rPr>
          <w:noProof/>
        </w:rPr>
        <w:instrText xml:space="preserve"> PAGEREF _Toc234513609 \h </w:instrText>
      </w:r>
      <w:r>
        <w:rPr>
          <w:noProof/>
        </w:rPr>
      </w:r>
      <w:r>
        <w:rPr>
          <w:noProof/>
        </w:rPr>
        <w:fldChar w:fldCharType="separate"/>
      </w:r>
      <w:r>
        <w:rPr>
          <w:noProof/>
        </w:rPr>
        <w:t>23</w:t>
      </w:r>
      <w:r>
        <w:rPr>
          <w:noProof/>
        </w:rPr>
        <w:fldChar w:fldCharType="end"/>
      </w:r>
    </w:p>
    <w:p w14:paraId="1035C5C4"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9.3. Création ou Modification d’une civilité</w:t>
      </w:r>
      <w:r>
        <w:rPr>
          <w:noProof/>
        </w:rPr>
        <w:tab/>
      </w:r>
      <w:r>
        <w:rPr>
          <w:noProof/>
        </w:rPr>
        <w:fldChar w:fldCharType="begin"/>
      </w:r>
      <w:r>
        <w:rPr>
          <w:noProof/>
        </w:rPr>
        <w:instrText xml:space="preserve"> PAGEREF _Toc234513610 \h </w:instrText>
      </w:r>
      <w:r>
        <w:rPr>
          <w:noProof/>
        </w:rPr>
      </w:r>
      <w:r>
        <w:rPr>
          <w:noProof/>
        </w:rPr>
        <w:fldChar w:fldCharType="separate"/>
      </w:r>
      <w:r>
        <w:rPr>
          <w:noProof/>
        </w:rPr>
        <w:t>23</w:t>
      </w:r>
      <w:r>
        <w:rPr>
          <w:noProof/>
        </w:rPr>
        <w:fldChar w:fldCharType="end"/>
      </w:r>
    </w:p>
    <w:p w14:paraId="79F0BAD4" w14:textId="77777777" w:rsidR="00617EB0" w:rsidRDefault="00617EB0">
      <w:pPr>
        <w:pStyle w:val="TM3"/>
        <w:rPr>
          <w:rFonts w:asciiTheme="minorHAnsi" w:eastAsiaTheme="minorEastAsia" w:hAnsiTheme="minorHAnsi" w:cstheme="minorBidi"/>
          <w:b w:val="0"/>
          <w:noProof/>
          <w:sz w:val="24"/>
          <w:szCs w:val="24"/>
          <w:lang w:eastAsia="ja-JP"/>
        </w:rPr>
      </w:pPr>
      <w:r>
        <w:rPr>
          <w:noProof/>
        </w:rPr>
        <w:t>9.3.1. Champ « Prénom »</w:t>
      </w:r>
      <w:r>
        <w:rPr>
          <w:noProof/>
        </w:rPr>
        <w:tab/>
      </w:r>
      <w:r>
        <w:rPr>
          <w:noProof/>
        </w:rPr>
        <w:fldChar w:fldCharType="begin"/>
      </w:r>
      <w:r>
        <w:rPr>
          <w:noProof/>
        </w:rPr>
        <w:instrText xml:space="preserve"> PAGEREF _Toc234513611 \h </w:instrText>
      </w:r>
      <w:r>
        <w:rPr>
          <w:noProof/>
        </w:rPr>
      </w:r>
      <w:r>
        <w:rPr>
          <w:noProof/>
        </w:rPr>
        <w:fldChar w:fldCharType="separate"/>
      </w:r>
      <w:r>
        <w:rPr>
          <w:noProof/>
        </w:rPr>
        <w:t>23</w:t>
      </w:r>
      <w:r>
        <w:rPr>
          <w:noProof/>
        </w:rPr>
        <w:fldChar w:fldCharType="end"/>
      </w:r>
    </w:p>
    <w:p w14:paraId="233C53EC" w14:textId="77777777" w:rsidR="00617EB0" w:rsidRDefault="00617EB0">
      <w:pPr>
        <w:pStyle w:val="TM3"/>
        <w:rPr>
          <w:rFonts w:asciiTheme="minorHAnsi" w:eastAsiaTheme="minorEastAsia" w:hAnsiTheme="minorHAnsi" w:cstheme="minorBidi"/>
          <w:b w:val="0"/>
          <w:noProof/>
          <w:sz w:val="24"/>
          <w:szCs w:val="24"/>
          <w:lang w:eastAsia="ja-JP"/>
        </w:rPr>
      </w:pPr>
      <w:r>
        <w:rPr>
          <w:noProof/>
        </w:rPr>
        <w:t>9.3.2. Champ « Nom »</w:t>
      </w:r>
      <w:r>
        <w:rPr>
          <w:noProof/>
        </w:rPr>
        <w:tab/>
      </w:r>
      <w:r>
        <w:rPr>
          <w:noProof/>
        </w:rPr>
        <w:fldChar w:fldCharType="begin"/>
      </w:r>
      <w:r>
        <w:rPr>
          <w:noProof/>
        </w:rPr>
        <w:instrText xml:space="preserve"> PAGEREF _Toc234513612 \h </w:instrText>
      </w:r>
      <w:r>
        <w:rPr>
          <w:noProof/>
        </w:rPr>
      </w:r>
      <w:r>
        <w:rPr>
          <w:noProof/>
        </w:rPr>
        <w:fldChar w:fldCharType="separate"/>
      </w:r>
      <w:r>
        <w:rPr>
          <w:noProof/>
        </w:rPr>
        <w:t>23</w:t>
      </w:r>
      <w:r>
        <w:rPr>
          <w:noProof/>
        </w:rPr>
        <w:fldChar w:fldCharType="end"/>
      </w:r>
    </w:p>
    <w:p w14:paraId="5C6C56C8" w14:textId="77777777" w:rsidR="00617EB0" w:rsidRDefault="00617EB0">
      <w:pPr>
        <w:pStyle w:val="TM3"/>
        <w:rPr>
          <w:rFonts w:asciiTheme="minorHAnsi" w:eastAsiaTheme="minorEastAsia" w:hAnsiTheme="minorHAnsi" w:cstheme="minorBidi"/>
          <w:b w:val="0"/>
          <w:noProof/>
          <w:sz w:val="24"/>
          <w:szCs w:val="24"/>
          <w:lang w:eastAsia="ja-JP"/>
        </w:rPr>
      </w:pPr>
      <w:r>
        <w:rPr>
          <w:noProof/>
        </w:rPr>
        <w:t>9.3.3. Liste déroulante « Sexe »</w:t>
      </w:r>
      <w:r>
        <w:rPr>
          <w:noProof/>
        </w:rPr>
        <w:tab/>
      </w:r>
      <w:r>
        <w:rPr>
          <w:noProof/>
        </w:rPr>
        <w:fldChar w:fldCharType="begin"/>
      </w:r>
      <w:r>
        <w:rPr>
          <w:noProof/>
        </w:rPr>
        <w:instrText xml:space="preserve"> PAGEREF _Toc234513613 \h </w:instrText>
      </w:r>
      <w:r>
        <w:rPr>
          <w:noProof/>
        </w:rPr>
      </w:r>
      <w:r>
        <w:rPr>
          <w:noProof/>
        </w:rPr>
        <w:fldChar w:fldCharType="separate"/>
      </w:r>
      <w:r>
        <w:rPr>
          <w:noProof/>
        </w:rPr>
        <w:t>23</w:t>
      </w:r>
      <w:r>
        <w:rPr>
          <w:noProof/>
        </w:rPr>
        <w:fldChar w:fldCharType="end"/>
      </w:r>
    </w:p>
    <w:p w14:paraId="434A0C86" w14:textId="77777777" w:rsidR="00617EB0" w:rsidRDefault="00617EB0">
      <w:pPr>
        <w:pStyle w:val="TM3"/>
        <w:rPr>
          <w:rFonts w:asciiTheme="minorHAnsi" w:eastAsiaTheme="minorEastAsia" w:hAnsiTheme="minorHAnsi" w:cstheme="minorBidi"/>
          <w:b w:val="0"/>
          <w:noProof/>
          <w:sz w:val="24"/>
          <w:szCs w:val="24"/>
          <w:lang w:eastAsia="ja-JP"/>
        </w:rPr>
      </w:pPr>
      <w:r>
        <w:rPr>
          <w:noProof/>
        </w:rPr>
        <w:t>9.3.4. Bouton « Créer » ou « Modifier »</w:t>
      </w:r>
      <w:r>
        <w:rPr>
          <w:noProof/>
        </w:rPr>
        <w:tab/>
      </w:r>
      <w:r>
        <w:rPr>
          <w:noProof/>
        </w:rPr>
        <w:fldChar w:fldCharType="begin"/>
      </w:r>
      <w:r>
        <w:rPr>
          <w:noProof/>
        </w:rPr>
        <w:instrText xml:space="preserve"> PAGEREF _Toc234513614 \h </w:instrText>
      </w:r>
      <w:r>
        <w:rPr>
          <w:noProof/>
        </w:rPr>
      </w:r>
      <w:r>
        <w:rPr>
          <w:noProof/>
        </w:rPr>
        <w:fldChar w:fldCharType="separate"/>
      </w:r>
      <w:r>
        <w:rPr>
          <w:noProof/>
        </w:rPr>
        <w:t>23</w:t>
      </w:r>
      <w:r>
        <w:rPr>
          <w:noProof/>
        </w:rPr>
        <w:fldChar w:fldCharType="end"/>
      </w:r>
    </w:p>
    <w:p w14:paraId="0ACF50AB" w14:textId="77777777" w:rsidR="00617EB0" w:rsidRDefault="00617EB0">
      <w:pPr>
        <w:pStyle w:val="TM3"/>
        <w:rPr>
          <w:rFonts w:asciiTheme="minorHAnsi" w:eastAsiaTheme="minorEastAsia" w:hAnsiTheme="minorHAnsi" w:cstheme="minorBidi"/>
          <w:b w:val="0"/>
          <w:noProof/>
          <w:sz w:val="24"/>
          <w:szCs w:val="24"/>
          <w:lang w:eastAsia="ja-JP"/>
        </w:rPr>
      </w:pPr>
      <w:r>
        <w:rPr>
          <w:noProof/>
        </w:rPr>
        <w:t>9.3.5. Bouton « Annuler »</w:t>
      </w:r>
      <w:r>
        <w:rPr>
          <w:noProof/>
        </w:rPr>
        <w:tab/>
      </w:r>
      <w:r>
        <w:rPr>
          <w:noProof/>
        </w:rPr>
        <w:fldChar w:fldCharType="begin"/>
      </w:r>
      <w:r>
        <w:rPr>
          <w:noProof/>
        </w:rPr>
        <w:instrText xml:space="preserve"> PAGEREF _Toc234513615 \h </w:instrText>
      </w:r>
      <w:r>
        <w:rPr>
          <w:noProof/>
        </w:rPr>
      </w:r>
      <w:r>
        <w:rPr>
          <w:noProof/>
        </w:rPr>
        <w:fldChar w:fldCharType="separate"/>
      </w:r>
      <w:r>
        <w:rPr>
          <w:noProof/>
        </w:rPr>
        <w:t>24</w:t>
      </w:r>
      <w:r>
        <w:rPr>
          <w:noProof/>
        </w:rPr>
        <w:fldChar w:fldCharType="end"/>
      </w:r>
    </w:p>
    <w:p w14:paraId="4E565762"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9.4. Suppression d’une civilité</w:t>
      </w:r>
      <w:r>
        <w:rPr>
          <w:noProof/>
        </w:rPr>
        <w:tab/>
      </w:r>
      <w:r>
        <w:rPr>
          <w:noProof/>
        </w:rPr>
        <w:fldChar w:fldCharType="begin"/>
      </w:r>
      <w:r>
        <w:rPr>
          <w:noProof/>
        </w:rPr>
        <w:instrText xml:space="preserve"> PAGEREF _Toc234513616 \h </w:instrText>
      </w:r>
      <w:r>
        <w:rPr>
          <w:noProof/>
        </w:rPr>
      </w:r>
      <w:r>
        <w:rPr>
          <w:noProof/>
        </w:rPr>
        <w:fldChar w:fldCharType="separate"/>
      </w:r>
      <w:r>
        <w:rPr>
          <w:noProof/>
        </w:rPr>
        <w:t>24</w:t>
      </w:r>
      <w:r>
        <w:rPr>
          <w:noProof/>
        </w:rPr>
        <w:fldChar w:fldCharType="end"/>
      </w:r>
    </w:p>
    <w:p w14:paraId="61632B55" w14:textId="77777777" w:rsidR="00617EB0" w:rsidRDefault="00617EB0">
      <w:pPr>
        <w:pStyle w:val="TM3"/>
        <w:rPr>
          <w:rFonts w:asciiTheme="minorHAnsi" w:eastAsiaTheme="minorEastAsia" w:hAnsiTheme="minorHAnsi" w:cstheme="minorBidi"/>
          <w:b w:val="0"/>
          <w:noProof/>
          <w:sz w:val="24"/>
          <w:szCs w:val="24"/>
          <w:lang w:eastAsia="ja-JP"/>
        </w:rPr>
      </w:pPr>
      <w:r>
        <w:rPr>
          <w:noProof/>
        </w:rPr>
        <w:t>9.4.1. Bouton « Supprimer »</w:t>
      </w:r>
      <w:r>
        <w:rPr>
          <w:noProof/>
        </w:rPr>
        <w:tab/>
      </w:r>
      <w:r>
        <w:rPr>
          <w:noProof/>
        </w:rPr>
        <w:fldChar w:fldCharType="begin"/>
      </w:r>
      <w:r>
        <w:rPr>
          <w:noProof/>
        </w:rPr>
        <w:instrText xml:space="preserve"> PAGEREF _Toc234513617 \h </w:instrText>
      </w:r>
      <w:r>
        <w:rPr>
          <w:noProof/>
        </w:rPr>
      </w:r>
      <w:r>
        <w:rPr>
          <w:noProof/>
        </w:rPr>
        <w:fldChar w:fldCharType="separate"/>
      </w:r>
      <w:r>
        <w:rPr>
          <w:noProof/>
        </w:rPr>
        <w:t>24</w:t>
      </w:r>
      <w:r>
        <w:rPr>
          <w:noProof/>
        </w:rPr>
        <w:fldChar w:fldCharType="end"/>
      </w:r>
    </w:p>
    <w:p w14:paraId="348248D3" w14:textId="77777777" w:rsidR="00617EB0" w:rsidRDefault="00617EB0">
      <w:pPr>
        <w:pStyle w:val="TM3"/>
        <w:rPr>
          <w:rFonts w:asciiTheme="minorHAnsi" w:eastAsiaTheme="minorEastAsia" w:hAnsiTheme="minorHAnsi" w:cstheme="minorBidi"/>
          <w:b w:val="0"/>
          <w:noProof/>
          <w:sz w:val="24"/>
          <w:szCs w:val="24"/>
          <w:lang w:eastAsia="ja-JP"/>
        </w:rPr>
      </w:pPr>
      <w:r>
        <w:rPr>
          <w:noProof/>
        </w:rPr>
        <w:t>9.4.2. Bouton « Annuler »</w:t>
      </w:r>
      <w:r>
        <w:rPr>
          <w:noProof/>
        </w:rPr>
        <w:tab/>
      </w:r>
      <w:r>
        <w:rPr>
          <w:noProof/>
        </w:rPr>
        <w:fldChar w:fldCharType="begin"/>
      </w:r>
      <w:r>
        <w:rPr>
          <w:noProof/>
        </w:rPr>
        <w:instrText xml:space="preserve"> PAGEREF _Toc234513618 \h </w:instrText>
      </w:r>
      <w:r>
        <w:rPr>
          <w:noProof/>
        </w:rPr>
      </w:r>
      <w:r>
        <w:rPr>
          <w:noProof/>
        </w:rPr>
        <w:fldChar w:fldCharType="separate"/>
      </w:r>
      <w:r>
        <w:rPr>
          <w:noProof/>
        </w:rPr>
        <w:t>24</w:t>
      </w:r>
      <w:r>
        <w:rPr>
          <w:noProof/>
        </w:rPr>
        <w:fldChar w:fldCharType="end"/>
      </w:r>
    </w:p>
    <w:p w14:paraId="0530A48B"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10. Gestion des Entités</w:t>
      </w:r>
      <w:r>
        <w:rPr>
          <w:noProof/>
        </w:rPr>
        <w:tab/>
      </w:r>
      <w:r>
        <w:rPr>
          <w:noProof/>
        </w:rPr>
        <w:fldChar w:fldCharType="begin"/>
      </w:r>
      <w:r>
        <w:rPr>
          <w:noProof/>
        </w:rPr>
        <w:instrText xml:space="preserve"> PAGEREF _Toc234513619 \h </w:instrText>
      </w:r>
      <w:r>
        <w:rPr>
          <w:noProof/>
        </w:rPr>
      </w:r>
      <w:r>
        <w:rPr>
          <w:noProof/>
        </w:rPr>
        <w:fldChar w:fldCharType="separate"/>
      </w:r>
      <w:r>
        <w:rPr>
          <w:noProof/>
        </w:rPr>
        <w:t>24</w:t>
      </w:r>
      <w:r>
        <w:rPr>
          <w:noProof/>
        </w:rPr>
        <w:fldChar w:fldCharType="end"/>
      </w:r>
    </w:p>
    <w:p w14:paraId="36250C76"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10.1. Ecran liste des entités</w:t>
      </w:r>
      <w:r>
        <w:rPr>
          <w:noProof/>
        </w:rPr>
        <w:tab/>
      </w:r>
      <w:r>
        <w:rPr>
          <w:noProof/>
        </w:rPr>
        <w:fldChar w:fldCharType="begin"/>
      </w:r>
      <w:r>
        <w:rPr>
          <w:noProof/>
        </w:rPr>
        <w:instrText xml:space="preserve"> PAGEREF _Toc234513620 \h </w:instrText>
      </w:r>
      <w:r>
        <w:rPr>
          <w:noProof/>
        </w:rPr>
      </w:r>
      <w:r>
        <w:rPr>
          <w:noProof/>
        </w:rPr>
        <w:fldChar w:fldCharType="separate"/>
      </w:r>
      <w:r>
        <w:rPr>
          <w:noProof/>
        </w:rPr>
        <w:t>24</w:t>
      </w:r>
      <w:r>
        <w:rPr>
          <w:noProof/>
        </w:rPr>
        <w:fldChar w:fldCharType="end"/>
      </w:r>
    </w:p>
    <w:p w14:paraId="465BEBE6" w14:textId="77777777" w:rsidR="00617EB0" w:rsidRDefault="00617EB0">
      <w:pPr>
        <w:pStyle w:val="TM3"/>
        <w:rPr>
          <w:rFonts w:asciiTheme="minorHAnsi" w:eastAsiaTheme="minorEastAsia" w:hAnsiTheme="minorHAnsi" w:cstheme="minorBidi"/>
          <w:b w:val="0"/>
          <w:noProof/>
          <w:sz w:val="24"/>
          <w:szCs w:val="24"/>
          <w:lang w:eastAsia="ja-JP"/>
        </w:rPr>
      </w:pPr>
      <w:r>
        <w:rPr>
          <w:noProof/>
        </w:rPr>
        <w:t>10.1.1. Colonne « Code »</w:t>
      </w:r>
      <w:r>
        <w:rPr>
          <w:noProof/>
        </w:rPr>
        <w:tab/>
      </w:r>
      <w:r>
        <w:rPr>
          <w:noProof/>
        </w:rPr>
        <w:fldChar w:fldCharType="begin"/>
      </w:r>
      <w:r>
        <w:rPr>
          <w:noProof/>
        </w:rPr>
        <w:instrText xml:space="preserve"> PAGEREF _Toc234513621 \h </w:instrText>
      </w:r>
      <w:r>
        <w:rPr>
          <w:noProof/>
        </w:rPr>
      </w:r>
      <w:r>
        <w:rPr>
          <w:noProof/>
        </w:rPr>
        <w:fldChar w:fldCharType="separate"/>
      </w:r>
      <w:r>
        <w:rPr>
          <w:noProof/>
        </w:rPr>
        <w:t>24</w:t>
      </w:r>
      <w:r>
        <w:rPr>
          <w:noProof/>
        </w:rPr>
        <w:fldChar w:fldCharType="end"/>
      </w:r>
    </w:p>
    <w:p w14:paraId="4F75B903" w14:textId="77777777" w:rsidR="00617EB0" w:rsidRDefault="00617EB0">
      <w:pPr>
        <w:pStyle w:val="TM3"/>
        <w:rPr>
          <w:rFonts w:asciiTheme="minorHAnsi" w:eastAsiaTheme="minorEastAsia" w:hAnsiTheme="minorHAnsi" w:cstheme="minorBidi"/>
          <w:b w:val="0"/>
          <w:noProof/>
          <w:sz w:val="24"/>
          <w:szCs w:val="24"/>
          <w:lang w:eastAsia="ja-JP"/>
        </w:rPr>
      </w:pPr>
      <w:r>
        <w:rPr>
          <w:noProof/>
        </w:rPr>
        <w:t>10.1.2. Colonne « Libellé »</w:t>
      </w:r>
      <w:r>
        <w:rPr>
          <w:noProof/>
        </w:rPr>
        <w:tab/>
      </w:r>
      <w:r>
        <w:rPr>
          <w:noProof/>
        </w:rPr>
        <w:fldChar w:fldCharType="begin"/>
      </w:r>
      <w:r>
        <w:rPr>
          <w:noProof/>
        </w:rPr>
        <w:instrText xml:space="preserve"> PAGEREF _Toc234513622 \h </w:instrText>
      </w:r>
      <w:r>
        <w:rPr>
          <w:noProof/>
        </w:rPr>
      </w:r>
      <w:r>
        <w:rPr>
          <w:noProof/>
        </w:rPr>
        <w:fldChar w:fldCharType="separate"/>
      </w:r>
      <w:r>
        <w:rPr>
          <w:noProof/>
        </w:rPr>
        <w:t>24</w:t>
      </w:r>
      <w:r>
        <w:rPr>
          <w:noProof/>
        </w:rPr>
        <w:fldChar w:fldCharType="end"/>
      </w:r>
    </w:p>
    <w:p w14:paraId="7247757D" w14:textId="77777777" w:rsidR="00617EB0" w:rsidRDefault="00617EB0">
      <w:pPr>
        <w:pStyle w:val="TM3"/>
        <w:rPr>
          <w:rFonts w:asciiTheme="minorHAnsi" w:eastAsiaTheme="minorEastAsia" w:hAnsiTheme="minorHAnsi" w:cstheme="minorBidi"/>
          <w:b w:val="0"/>
          <w:noProof/>
          <w:sz w:val="24"/>
          <w:szCs w:val="24"/>
          <w:lang w:eastAsia="ja-JP"/>
        </w:rPr>
      </w:pPr>
      <w:r>
        <w:rPr>
          <w:noProof/>
        </w:rPr>
        <w:t>10.1.3. Colonne « Actions »</w:t>
      </w:r>
      <w:r>
        <w:rPr>
          <w:noProof/>
        </w:rPr>
        <w:tab/>
      </w:r>
      <w:r>
        <w:rPr>
          <w:noProof/>
        </w:rPr>
        <w:fldChar w:fldCharType="begin"/>
      </w:r>
      <w:r>
        <w:rPr>
          <w:noProof/>
        </w:rPr>
        <w:instrText xml:space="preserve"> PAGEREF _Toc234513623 \h </w:instrText>
      </w:r>
      <w:r>
        <w:rPr>
          <w:noProof/>
        </w:rPr>
      </w:r>
      <w:r>
        <w:rPr>
          <w:noProof/>
        </w:rPr>
        <w:fldChar w:fldCharType="separate"/>
      </w:r>
      <w:r>
        <w:rPr>
          <w:noProof/>
        </w:rPr>
        <w:t>24</w:t>
      </w:r>
      <w:r>
        <w:rPr>
          <w:noProof/>
        </w:rPr>
        <w:fldChar w:fldCharType="end"/>
      </w:r>
    </w:p>
    <w:p w14:paraId="3A732E9A" w14:textId="77777777" w:rsidR="00617EB0" w:rsidRDefault="00617EB0">
      <w:pPr>
        <w:pStyle w:val="TM3"/>
        <w:rPr>
          <w:rFonts w:asciiTheme="minorHAnsi" w:eastAsiaTheme="minorEastAsia" w:hAnsiTheme="minorHAnsi" w:cstheme="minorBidi"/>
          <w:b w:val="0"/>
          <w:noProof/>
          <w:sz w:val="24"/>
          <w:szCs w:val="24"/>
          <w:lang w:eastAsia="ja-JP"/>
        </w:rPr>
      </w:pPr>
      <w:r>
        <w:rPr>
          <w:noProof/>
        </w:rPr>
        <w:t>10.1.4. Bouton « Retour »</w:t>
      </w:r>
      <w:r>
        <w:rPr>
          <w:noProof/>
        </w:rPr>
        <w:tab/>
      </w:r>
      <w:r>
        <w:rPr>
          <w:noProof/>
        </w:rPr>
        <w:fldChar w:fldCharType="begin"/>
      </w:r>
      <w:r>
        <w:rPr>
          <w:noProof/>
        </w:rPr>
        <w:instrText xml:space="preserve"> PAGEREF _Toc234513624 \h </w:instrText>
      </w:r>
      <w:r>
        <w:rPr>
          <w:noProof/>
        </w:rPr>
      </w:r>
      <w:r>
        <w:rPr>
          <w:noProof/>
        </w:rPr>
        <w:fldChar w:fldCharType="separate"/>
      </w:r>
      <w:r>
        <w:rPr>
          <w:noProof/>
        </w:rPr>
        <w:t>25</w:t>
      </w:r>
      <w:r>
        <w:rPr>
          <w:noProof/>
        </w:rPr>
        <w:fldChar w:fldCharType="end"/>
      </w:r>
    </w:p>
    <w:p w14:paraId="6FCF9CE3" w14:textId="77777777" w:rsidR="00617EB0" w:rsidRDefault="00617EB0">
      <w:pPr>
        <w:pStyle w:val="TM3"/>
        <w:rPr>
          <w:rFonts w:asciiTheme="minorHAnsi" w:eastAsiaTheme="minorEastAsia" w:hAnsiTheme="minorHAnsi" w:cstheme="minorBidi"/>
          <w:b w:val="0"/>
          <w:noProof/>
          <w:sz w:val="24"/>
          <w:szCs w:val="24"/>
          <w:lang w:eastAsia="ja-JP"/>
        </w:rPr>
      </w:pPr>
      <w:r>
        <w:rPr>
          <w:noProof/>
        </w:rPr>
        <w:t>10.1.5. Bouton « Créer »</w:t>
      </w:r>
      <w:r>
        <w:rPr>
          <w:noProof/>
        </w:rPr>
        <w:tab/>
      </w:r>
      <w:r>
        <w:rPr>
          <w:noProof/>
        </w:rPr>
        <w:fldChar w:fldCharType="begin"/>
      </w:r>
      <w:r>
        <w:rPr>
          <w:noProof/>
        </w:rPr>
        <w:instrText xml:space="preserve"> PAGEREF _Toc234513625 \h </w:instrText>
      </w:r>
      <w:r>
        <w:rPr>
          <w:noProof/>
        </w:rPr>
      </w:r>
      <w:r>
        <w:rPr>
          <w:noProof/>
        </w:rPr>
        <w:fldChar w:fldCharType="separate"/>
      </w:r>
      <w:r>
        <w:rPr>
          <w:noProof/>
        </w:rPr>
        <w:t>25</w:t>
      </w:r>
      <w:r>
        <w:rPr>
          <w:noProof/>
        </w:rPr>
        <w:fldChar w:fldCharType="end"/>
      </w:r>
    </w:p>
    <w:p w14:paraId="0AC2B398"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10.2. Règles sur les entités</w:t>
      </w:r>
      <w:r>
        <w:rPr>
          <w:noProof/>
        </w:rPr>
        <w:tab/>
      </w:r>
      <w:r>
        <w:rPr>
          <w:noProof/>
        </w:rPr>
        <w:fldChar w:fldCharType="begin"/>
      </w:r>
      <w:r>
        <w:rPr>
          <w:noProof/>
        </w:rPr>
        <w:instrText xml:space="preserve"> PAGEREF _Toc234513626 \h </w:instrText>
      </w:r>
      <w:r>
        <w:rPr>
          <w:noProof/>
        </w:rPr>
      </w:r>
      <w:r>
        <w:rPr>
          <w:noProof/>
        </w:rPr>
        <w:fldChar w:fldCharType="separate"/>
      </w:r>
      <w:r>
        <w:rPr>
          <w:noProof/>
        </w:rPr>
        <w:t>25</w:t>
      </w:r>
      <w:r>
        <w:rPr>
          <w:noProof/>
        </w:rPr>
        <w:fldChar w:fldCharType="end"/>
      </w:r>
    </w:p>
    <w:p w14:paraId="6A707CE6"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10.3. Création ou Modification d’une entité</w:t>
      </w:r>
      <w:r>
        <w:rPr>
          <w:noProof/>
        </w:rPr>
        <w:tab/>
      </w:r>
      <w:r>
        <w:rPr>
          <w:noProof/>
        </w:rPr>
        <w:fldChar w:fldCharType="begin"/>
      </w:r>
      <w:r>
        <w:rPr>
          <w:noProof/>
        </w:rPr>
        <w:instrText xml:space="preserve"> PAGEREF _Toc234513627 \h </w:instrText>
      </w:r>
      <w:r>
        <w:rPr>
          <w:noProof/>
        </w:rPr>
      </w:r>
      <w:r>
        <w:rPr>
          <w:noProof/>
        </w:rPr>
        <w:fldChar w:fldCharType="separate"/>
      </w:r>
      <w:r>
        <w:rPr>
          <w:noProof/>
        </w:rPr>
        <w:t>25</w:t>
      </w:r>
      <w:r>
        <w:rPr>
          <w:noProof/>
        </w:rPr>
        <w:fldChar w:fldCharType="end"/>
      </w:r>
    </w:p>
    <w:p w14:paraId="7874639C" w14:textId="77777777" w:rsidR="00617EB0" w:rsidRDefault="00617EB0">
      <w:pPr>
        <w:pStyle w:val="TM3"/>
        <w:rPr>
          <w:rFonts w:asciiTheme="minorHAnsi" w:eastAsiaTheme="minorEastAsia" w:hAnsiTheme="minorHAnsi" w:cstheme="minorBidi"/>
          <w:b w:val="0"/>
          <w:noProof/>
          <w:sz w:val="24"/>
          <w:szCs w:val="24"/>
          <w:lang w:eastAsia="ja-JP"/>
        </w:rPr>
      </w:pPr>
      <w:r>
        <w:rPr>
          <w:noProof/>
        </w:rPr>
        <w:t>10.3.1. Champ « Code »</w:t>
      </w:r>
      <w:r>
        <w:rPr>
          <w:noProof/>
        </w:rPr>
        <w:tab/>
      </w:r>
      <w:r>
        <w:rPr>
          <w:noProof/>
        </w:rPr>
        <w:fldChar w:fldCharType="begin"/>
      </w:r>
      <w:r>
        <w:rPr>
          <w:noProof/>
        </w:rPr>
        <w:instrText xml:space="preserve"> PAGEREF _Toc234513628 \h </w:instrText>
      </w:r>
      <w:r>
        <w:rPr>
          <w:noProof/>
        </w:rPr>
      </w:r>
      <w:r>
        <w:rPr>
          <w:noProof/>
        </w:rPr>
        <w:fldChar w:fldCharType="separate"/>
      </w:r>
      <w:r>
        <w:rPr>
          <w:noProof/>
        </w:rPr>
        <w:t>25</w:t>
      </w:r>
      <w:r>
        <w:rPr>
          <w:noProof/>
        </w:rPr>
        <w:fldChar w:fldCharType="end"/>
      </w:r>
    </w:p>
    <w:p w14:paraId="241E52A2" w14:textId="77777777" w:rsidR="00617EB0" w:rsidRDefault="00617EB0">
      <w:pPr>
        <w:pStyle w:val="TM3"/>
        <w:rPr>
          <w:rFonts w:asciiTheme="minorHAnsi" w:eastAsiaTheme="minorEastAsia" w:hAnsiTheme="minorHAnsi" w:cstheme="minorBidi"/>
          <w:b w:val="0"/>
          <w:noProof/>
          <w:sz w:val="24"/>
          <w:szCs w:val="24"/>
          <w:lang w:eastAsia="ja-JP"/>
        </w:rPr>
      </w:pPr>
      <w:r>
        <w:rPr>
          <w:noProof/>
        </w:rPr>
        <w:lastRenderedPageBreak/>
        <w:t>10.3.2. Champ « Libellé »</w:t>
      </w:r>
      <w:r>
        <w:rPr>
          <w:noProof/>
        </w:rPr>
        <w:tab/>
      </w:r>
      <w:r>
        <w:rPr>
          <w:noProof/>
        </w:rPr>
        <w:fldChar w:fldCharType="begin"/>
      </w:r>
      <w:r>
        <w:rPr>
          <w:noProof/>
        </w:rPr>
        <w:instrText xml:space="preserve"> PAGEREF _Toc234513629 \h </w:instrText>
      </w:r>
      <w:r>
        <w:rPr>
          <w:noProof/>
        </w:rPr>
      </w:r>
      <w:r>
        <w:rPr>
          <w:noProof/>
        </w:rPr>
        <w:fldChar w:fldCharType="separate"/>
      </w:r>
      <w:r>
        <w:rPr>
          <w:noProof/>
        </w:rPr>
        <w:t>25</w:t>
      </w:r>
      <w:r>
        <w:rPr>
          <w:noProof/>
        </w:rPr>
        <w:fldChar w:fldCharType="end"/>
      </w:r>
    </w:p>
    <w:p w14:paraId="3A54C72D" w14:textId="77777777" w:rsidR="00617EB0" w:rsidRDefault="00617EB0">
      <w:pPr>
        <w:pStyle w:val="TM3"/>
        <w:rPr>
          <w:rFonts w:asciiTheme="minorHAnsi" w:eastAsiaTheme="minorEastAsia" w:hAnsiTheme="minorHAnsi" w:cstheme="minorBidi"/>
          <w:b w:val="0"/>
          <w:noProof/>
          <w:sz w:val="24"/>
          <w:szCs w:val="24"/>
          <w:lang w:eastAsia="ja-JP"/>
        </w:rPr>
      </w:pPr>
      <w:r>
        <w:rPr>
          <w:noProof/>
        </w:rPr>
        <w:t>10.3.3. Bouton « Annuler »</w:t>
      </w:r>
      <w:r>
        <w:rPr>
          <w:noProof/>
        </w:rPr>
        <w:tab/>
      </w:r>
      <w:r>
        <w:rPr>
          <w:noProof/>
        </w:rPr>
        <w:fldChar w:fldCharType="begin"/>
      </w:r>
      <w:r>
        <w:rPr>
          <w:noProof/>
        </w:rPr>
        <w:instrText xml:space="preserve"> PAGEREF _Toc234513630 \h </w:instrText>
      </w:r>
      <w:r>
        <w:rPr>
          <w:noProof/>
        </w:rPr>
      </w:r>
      <w:r>
        <w:rPr>
          <w:noProof/>
        </w:rPr>
        <w:fldChar w:fldCharType="separate"/>
      </w:r>
      <w:r>
        <w:rPr>
          <w:noProof/>
        </w:rPr>
        <w:t>25</w:t>
      </w:r>
      <w:r>
        <w:rPr>
          <w:noProof/>
        </w:rPr>
        <w:fldChar w:fldCharType="end"/>
      </w:r>
    </w:p>
    <w:p w14:paraId="6169D745" w14:textId="77777777" w:rsidR="00617EB0" w:rsidRDefault="00617EB0">
      <w:pPr>
        <w:pStyle w:val="TM3"/>
        <w:rPr>
          <w:rFonts w:asciiTheme="minorHAnsi" w:eastAsiaTheme="minorEastAsia" w:hAnsiTheme="minorHAnsi" w:cstheme="minorBidi"/>
          <w:b w:val="0"/>
          <w:noProof/>
          <w:sz w:val="24"/>
          <w:szCs w:val="24"/>
          <w:lang w:eastAsia="ja-JP"/>
        </w:rPr>
      </w:pPr>
      <w:r>
        <w:rPr>
          <w:noProof/>
        </w:rPr>
        <w:t>10.3.4. Bouton « Créer »</w:t>
      </w:r>
      <w:r>
        <w:rPr>
          <w:noProof/>
        </w:rPr>
        <w:tab/>
      </w:r>
      <w:r>
        <w:rPr>
          <w:noProof/>
        </w:rPr>
        <w:fldChar w:fldCharType="begin"/>
      </w:r>
      <w:r>
        <w:rPr>
          <w:noProof/>
        </w:rPr>
        <w:instrText xml:space="preserve"> PAGEREF _Toc234513631 \h </w:instrText>
      </w:r>
      <w:r>
        <w:rPr>
          <w:noProof/>
        </w:rPr>
      </w:r>
      <w:r>
        <w:rPr>
          <w:noProof/>
        </w:rPr>
        <w:fldChar w:fldCharType="separate"/>
      </w:r>
      <w:r>
        <w:rPr>
          <w:noProof/>
        </w:rPr>
        <w:t>25</w:t>
      </w:r>
      <w:r>
        <w:rPr>
          <w:noProof/>
        </w:rPr>
        <w:fldChar w:fldCharType="end"/>
      </w:r>
    </w:p>
    <w:p w14:paraId="34746EAC"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10.4. Suppression d’une entité</w:t>
      </w:r>
      <w:r>
        <w:rPr>
          <w:noProof/>
        </w:rPr>
        <w:tab/>
      </w:r>
      <w:r>
        <w:rPr>
          <w:noProof/>
        </w:rPr>
        <w:fldChar w:fldCharType="begin"/>
      </w:r>
      <w:r>
        <w:rPr>
          <w:noProof/>
        </w:rPr>
        <w:instrText xml:space="preserve"> PAGEREF _Toc234513632 \h </w:instrText>
      </w:r>
      <w:r>
        <w:rPr>
          <w:noProof/>
        </w:rPr>
      </w:r>
      <w:r>
        <w:rPr>
          <w:noProof/>
        </w:rPr>
        <w:fldChar w:fldCharType="separate"/>
      </w:r>
      <w:r>
        <w:rPr>
          <w:noProof/>
        </w:rPr>
        <w:t>25</w:t>
      </w:r>
      <w:r>
        <w:rPr>
          <w:noProof/>
        </w:rPr>
        <w:fldChar w:fldCharType="end"/>
      </w:r>
    </w:p>
    <w:p w14:paraId="71C698F1" w14:textId="77777777" w:rsidR="00617EB0" w:rsidRDefault="00617EB0">
      <w:pPr>
        <w:pStyle w:val="TM3"/>
        <w:rPr>
          <w:rFonts w:asciiTheme="minorHAnsi" w:eastAsiaTheme="minorEastAsia" w:hAnsiTheme="minorHAnsi" w:cstheme="minorBidi"/>
          <w:b w:val="0"/>
          <w:noProof/>
          <w:sz w:val="24"/>
          <w:szCs w:val="24"/>
          <w:lang w:eastAsia="ja-JP"/>
        </w:rPr>
      </w:pPr>
      <w:r>
        <w:rPr>
          <w:noProof/>
        </w:rPr>
        <w:t>10.4.1. Bouton « Annuler »</w:t>
      </w:r>
      <w:r>
        <w:rPr>
          <w:noProof/>
        </w:rPr>
        <w:tab/>
      </w:r>
      <w:r>
        <w:rPr>
          <w:noProof/>
        </w:rPr>
        <w:fldChar w:fldCharType="begin"/>
      </w:r>
      <w:r>
        <w:rPr>
          <w:noProof/>
        </w:rPr>
        <w:instrText xml:space="preserve"> PAGEREF _Toc234513633 \h </w:instrText>
      </w:r>
      <w:r>
        <w:rPr>
          <w:noProof/>
        </w:rPr>
      </w:r>
      <w:r>
        <w:rPr>
          <w:noProof/>
        </w:rPr>
        <w:fldChar w:fldCharType="separate"/>
      </w:r>
      <w:r>
        <w:rPr>
          <w:noProof/>
        </w:rPr>
        <w:t>26</w:t>
      </w:r>
      <w:r>
        <w:rPr>
          <w:noProof/>
        </w:rPr>
        <w:fldChar w:fldCharType="end"/>
      </w:r>
    </w:p>
    <w:p w14:paraId="6AE65B4C" w14:textId="77777777" w:rsidR="00617EB0" w:rsidRDefault="00617EB0">
      <w:pPr>
        <w:pStyle w:val="TM3"/>
        <w:rPr>
          <w:rFonts w:asciiTheme="minorHAnsi" w:eastAsiaTheme="minorEastAsia" w:hAnsiTheme="minorHAnsi" w:cstheme="minorBidi"/>
          <w:b w:val="0"/>
          <w:noProof/>
          <w:sz w:val="24"/>
          <w:szCs w:val="24"/>
          <w:lang w:eastAsia="ja-JP"/>
        </w:rPr>
      </w:pPr>
      <w:r>
        <w:rPr>
          <w:noProof/>
        </w:rPr>
        <w:t>10.4.2. Bouton « Supprimer »</w:t>
      </w:r>
      <w:r>
        <w:rPr>
          <w:noProof/>
        </w:rPr>
        <w:tab/>
      </w:r>
      <w:r>
        <w:rPr>
          <w:noProof/>
        </w:rPr>
        <w:fldChar w:fldCharType="begin"/>
      </w:r>
      <w:r>
        <w:rPr>
          <w:noProof/>
        </w:rPr>
        <w:instrText xml:space="preserve"> PAGEREF _Toc234513634 \h </w:instrText>
      </w:r>
      <w:r>
        <w:rPr>
          <w:noProof/>
        </w:rPr>
      </w:r>
      <w:r>
        <w:rPr>
          <w:noProof/>
        </w:rPr>
        <w:fldChar w:fldCharType="separate"/>
      </w:r>
      <w:r>
        <w:rPr>
          <w:noProof/>
        </w:rPr>
        <w:t>26</w:t>
      </w:r>
      <w:r>
        <w:rPr>
          <w:noProof/>
        </w:rPr>
        <w:fldChar w:fldCharType="end"/>
      </w:r>
    </w:p>
    <w:p w14:paraId="2249554B"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11. Gestion des GROUPES de SECRETs</w:t>
      </w:r>
      <w:r>
        <w:rPr>
          <w:noProof/>
        </w:rPr>
        <w:tab/>
      </w:r>
      <w:r>
        <w:rPr>
          <w:noProof/>
        </w:rPr>
        <w:fldChar w:fldCharType="begin"/>
      </w:r>
      <w:r>
        <w:rPr>
          <w:noProof/>
        </w:rPr>
        <w:instrText xml:space="preserve"> PAGEREF _Toc234513635 \h </w:instrText>
      </w:r>
      <w:r>
        <w:rPr>
          <w:noProof/>
        </w:rPr>
      </w:r>
      <w:r>
        <w:rPr>
          <w:noProof/>
        </w:rPr>
        <w:fldChar w:fldCharType="separate"/>
      </w:r>
      <w:r>
        <w:rPr>
          <w:noProof/>
        </w:rPr>
        <w:t>26</w:t>
      </w:r>
      <w:r>
        <w:rPr>
          <w:noProof/>
        </w:rPr>
        <w:fldChar w:fldCharType="end"/>
      </w:r>
    </w:p>
    <w:p w14:paraId="7259DA43"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11.1. Ecran liste des « Groupes de Secrets »</w:t>
      </w:r>
      <w:r>
        <w:rPr>
          <w:noProof/>
        </w:rPr>
        <w:tab/>
      </w:r>
      <w:r>
        <w:rPr>
          <w:noProof/>
        </w:rPr>
        <w:fldChar w:fldCharType="begin"/>
      </w:r>
      <w:r>
        <w:rPr>
          <w:noProof/>
        </w:rPr>
        <w:instrText xml:space="preserve"> PAGEREF _Toc234513636 \h </w:instrText>
      </w:r>
      <w:r>
        <w:rPr>
          <w:noProof/>
        </w:rPr>
      </w:r>
      <w:r>
        <w:rPr>
          <w:noProof/>
        </w:rPr>
        <w:fldChar w:fldCharType="separate"/>
      </w:r>
      <w:r>
        <w:rPr>
          <w:noProof/>
        </w:rPr>
        <w:t>26</w:t>
      </w:r>
      <w:r>
        <w:rPr>
          <w:noProof/>
        </w:rPr>
        <w:fldChar w:fldCharType="end"/>
      </w:r>
    </w:p>
    <w:p w14:paraId="7C172922" w14:textId="77777777" w:rsidR="00617EB0" w:rsidRDefault="00617EB0">
      <w:pPr>
        <w:pStyle w:val="TM3"/>
        <w:rPr>
          <w:rFonts w:asciiTheme="minorHAnsi" w:eastAsiaTheme="minorEastAsia" w:hAnsiTheme="minorHAnsi" w:cstheme="minorBidi"/>
          <w:b w:val="0"/>
          <w:noProof/>
          <w:sz w:val="24"/>
          <w:szCs w:val="24"/>
          <w:lang w:eastAsia="ja-JP"/>
        </w:rPr>
      </w:pPr>
      <w:r>
        <w:rPr>
          <w:noProof/>
        </w:rPr>
        <w:t>11.1.1. Colonne « Libellé »</w:t>
      </w:r>
      <w:r>
        <w:rPr>
          <w:noProof/>
        </w:rPr>
        <w:tab/>
      </w:r>
      <w:r>
        <w:rPr>
          <w:noProof/>
        </w:rPr>
        <w:fldChar w:fldCharType="begin"/>
      </w:r>
      <w:r>
        <w:rPr>
          <w:noProof/>
        </w:rPr>
        <w:instrText xml:space="preserve"> PAGEREF _Toc234513637 \h </w:instrText>
      </w:r>
      <w:r>
        <w:rPr>
          <w:noProof/>
        </w:rPr>
      </w:r>
      <w:r>
        <w:rPr>
          <w:noProof/>
        </w:rPr>
        <w:fldChar w:fldCharType="separate"/>
      </w:r>
      <w:r>
        <w:rPr>
          <w:noProof/>
        </w:rPr>
        <w:t>26</w:t>
      </w:r>
      <w:r>
        <w:rPr>
          <w:noProof/>
        </w:rPr>
        <w:fldChar w:fldCharType="end"/>
      </w:r>
    </w:p>
    <w:p w14:paraId="1F91F3AA" w14:textId="77777777" w:rsidR="00617EB0" w:rsidRDefault="00617EB0">
      <w:pPr>
        <w:pStyle w:val="TM3"/>
        <w:rPr>
          <w:rFonts w:asciiTheme="minorHAnsi" w:eastAsiaTheme="minorEastAsia" w:hAnsiTheme="minorHAnsi" w:cstheme="minorBidi"/>
          <w:b w:val="0"/>
          <w:noProof/>
          <w:sz w:val="24"/>
          <w:szCs w:val="24"/>
          <w:lang w:eastAsia="ja-JP"/>
        </w:rPr>
      </w:pPr>
      <w:r>
        <w:rPr>
          <w:noProof/>
        </w:rPr>
        <w:t>11.1.2. Colonne « Alerte »</w:t>
      </w:r>
      <w:r>
        <w:rPr>
          <w:noProof/>
        </w:rPr>
        <w:tab/>
      </w:r>
      <w:r>
        <w:rPr>
          <w:noProof/>
        </w:rPr>
        <w:fldChar w:fldCharType="begin"/>
      </w:r>
      <w:r>
        <w:rPr>
          <w:noProof/>
        </w:rPr>
        <w:instrText xml:space="preserve"> PAGEREF _Toc234513638 \h </w:instrText>
      </w:r>
      <w:r>
        <w:rPr>
          <w:noProof/>
        </w:rPr>
      </w:r>
      <w:r>
        <w:rPr>
          <w:noProof/>
        </w:rPr>
        <w:fldChar w:fldCharType="separate"/>
      </w:r>
      <w:r>
        <w:rPr>
          <w:noProof/>
        </w:rPr>
        <w:t>26</w:t>
      </w:r>
      <w:r>
        <w:rPr>
          <w:noProof/>
        </w:rPr>
        <w:fldChar w:fldCharType="end"/>
      </w:r>
    </w:p>
    <w:p w14:paraId="3D3D9367" w14:textId="77777777" w:rsidR="00617EB0" w:rsidRDefault="00617EB0">
      <w:pPr>
        <w:pStyle w:val="TM3"/>
        <w:rPr>
          <w:rFonts w:asciiTheme="minorHAnsi" w:eastAsiaTheme="minorEastAsia" w:hAnsiTheme="minorHAnsi" w:cstheme="minorBidi"/>
          <w:b w:val="0"/>
          <w:noProof/>
          <w:sz w:val="24"/>
          <w:szCs w:val="24"/>
          <w:lang w:eastAsia="ja-JP"/>
        </w:rPr>
      </w:pPr>
      <w:r>
        <w:rPr>
          <w:noProof/>
        </w:rPr>
        <w:t>11.1.3. Colonne « Actions »</w:t>
      </w:r>
      <w:r>
        <w:rPr>
          <w:noProof/>
        </w:rPr>
        <w:tab/>
      </w:r>
      <w:r>
        <w:rPr>
          <w:noProof/>
        </w:rPr>
        <w:fldChar w:fldCharType="begin"/>
      </w:r>
      <w:r>
        <w:rPr>
          <w:noProof/>
        </w:rPr>
        <w:instrText xml:space="preserve"> PAGEREF _Toc234513639 \h </w:instrText>
      </w:r>
      <w:r>
        <w:rPr>
          <w:noProof/>
        </w:rPr>
      </w:r>
      <w:r>
        <w:rPr>
          <w:noProof/>
        </w:rPr>
        <w:fldChar w:fldCharType="separate"/>
      </w:r>
      <w:r>
        <w:rPr>
          <w:noProof/>
        </w:rPr>
        <w:t>26</w:t>
      </w:r>
      <w:r>
        <w:rPr>
          <w:noProof/>
        </w:rPr>
        <w:fldChar w:fldCharType="end"/>
      </w:r>
    </w:p>
    <w:p w14:paraId="7E4CBDAA" w14:textId="77777777" w:rsidR="00617EB0" w:rsidRDefault="00617EB0">
      <w:pPr>
        <w:pStyle w:val="TM3"/>
        <w:rPr>
          <w:rFonts w:asciiTheme="minorHAnsi" w:eastAsiaTheme="minorEastAsia" w:hAnsiTheme="minorHAnsi" w:cstheme="minorBidi"/>
          <w:b w:val="0"/>
          <w:noProof/>
          <w:sz w:val="24"/>
          <w:szCs w:val="24"/>
          <w:lang w:eastAsia="ja-JP"/>
        </w:rPr>
      </w:pPr>
      <w:r>
        <w:rPr>
          <w:noProof/>
        </w:rPr>
        <w:t>11.1.4. Bouton « Retour »</w:t>
      </w:r>
      <w:r>
        <w:rPr>
          <w:noProof/>
        </w:rPr>
        <w:tab/>
      </w:r>
      <w:r>
        <w:rPr>
          <w:noProof/>
        </w:rPr>
        <w:fldChar w:fldCharType="begin"/>
      </w:r>
      <w:r>
        <w:rPr>
          <w:noProof/>
        </w:rPr>
        <w:instrText xml:space="preserve"> PAGEREF _Toc234513640 \h </w:instrText>
      </w:r>
      <w:r>
        <w:rPr>
          <w:noProof/>
        </w:rPr>
      </w:r>
      <w:r>
        <w:rPr>
          <w:noProof/>
        </w:rPr>
        <w:fldChar w:fldCharType="separate"/>
      </w:r>
      <w:r>
        <w:rPr>
          <w:noProof/>
        </w:rPr>
        <w:t>27</w:t>
      </w:r>
      <w:r>
        <w:rPr>
          <w:noProof/>
        </w:rPr>
        <w:fldChar w:fldCharType="end"/>
      </w:r>
    </w:p>
    <w:p w14:paraId="61152E7F" w14:textId="77777777" w:rsidR="00617EB0" w:rsidRDefault="00617EB0">
      <w:pPr>
        <w:pStyle w:val="TM3"/>
        <w:rPr>
          <w:rFonts w:asciiTheme="minorHAnsi" w:eastAsiaTheme="minorEastAsia" w:hAnsiTheme="minorHAnsi" w:cstheme="minorBidi"/>
          <w:b w:val="0"/>
          <w:noProof/>
          <w:sz w:val="24"/>
          <w:szCs w:val="24"/>
          <w:lang w:eastAsia="ja-JP"/>
        </w:rPr>
      </w:pPr>
      <w:r>
        <w:rPr>
          <w:noProof/>
        </w:rPr>
        <w:t>11.1.5. Bouton « Créer »</w:t>
      </w:r>
      <w:r>
        <w:rPr>
          <w:noProof/>
        </w:rPr>
        <w:tab/>
      </w:r>
      <w:r>
        <w:rPr>
          <w:noProof/>
        </w:rPr>
        <w:fldChar w:fldCharType="begin"/>
      </w:r>
      <w:r>
        <w:rPr>
          <w:noProof/>
        </w:rPr>
        <w:instrText xml:space="preserve"> PAGEREF _Toc234513641 \h </w:instrText>
      </w:r>
      <w:r>
        <w:rPr>
          <w:noProof/>
        </w:rPr>
      </w:r>
      <w:r>
        <w:rPr>
          <w:noProof/>
        </w:rPr>
        <w:fldChar w:fldCharType="separate"/>
      </w:r>
      <w:r>
        <w:rPr>
          <w:noProof/>
        </w:rPr>
        <w:t>27</w:t>
      </w:r>
      <w:r>
        <w:rPr>
          <w:noProof/>
        </w:rPr>
        <w:fldChar w:fldCharType="end"/>
      </w:r>
    </w:p>
    <w:p w14:paraId="04A5B534"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11.2. Règles sur les groupes de secrets</w:t>
      </w:r>
      <w:r>
        <w:rPr>
          <w:noProof/>
        </w:rPr>
        <w:tab/>
      </w:r>
      <w:r>
        <w:rPr>
          <w:noProof/>
        </w:rPr>
        <w:fldChar w:fldCharType="begin"/>
      </w:r>
      <w:r>
        <w:rPr>
          <w:noProof/>
        </w:rPr>
        <w:instrText xml:space="preserve"> PAGEREF _Toc234513642 \h </w:instrText>
      </w:r>
      <w:r>
        <w:rPr>
          <w:noProof/>
        </w:rPr>
      </w:r>
      <w:r>
        <w:rPr>
          <w:noProof/>
        </w:rPr>
        <w:fldChar w:fldCharType="separate"/>
      </w:r>
      <w:r>
        <w:rPr>
          <w:noProof/>
        </w:rPr>
        <w:t>27</w:t>
      </w:r>
      <w:r>
        <w:rPr>
          <w:noProof/>
        </w:rPr>
        <w:fldChar w:fldCharType="end"/>
      </w:r>
    </w:p>
    <w:p w14:paraId="6425310E"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11.3. Création ou Modification d’un groupe de secrets</w:t>
      </w:r>
      <w:r>
        <w:rPr>
          <w:noProof/>
        </w:rPr>
        <w:tab/>
      </w:r>
      <w:r>
        <w:rPr>
          <w:noProof/>
        </w:rPr>
        <w:fldChar w:fldCharType="begin"/>
      </w:r>
      <w:r>
        <w:rPr>
          <w:noProof/>
        </w:rPr>
        <w:instrText xml:space="preserve"> PAGEREF _Toc234513643 \h </w:instrText>
      </w:r>
      <w:r>
        <w:rPr>
          <w:noProof/>
        </w:rPr>
      </w:r>
      <w:r>
        <w:rPr>
          <w:noProof/>
        </w:rPr>
        <w:fldChar w:fldCharType="separate"/>
      </w:r>
      <w:r>
        <w:rPr>
          <w:noProof/>
        </w:rPr>
        <w:t>27</w:t>
      </w:r>
      <w:r>
        <w:rPr>
          <w:noProof/>
        </w:rPr>
        <w:fldChar w:fldCharType="end"/>
      </w:r>
    </w:p>
    <w:p w14:paraId="01D7C387" w14:textId="77777777" w:rsidR="00617EB0" w:rsidRDefault="00617EB0">
      <w:pPr>
        <w:pStyle w:val="TM3"/>
        <w:rPr>
          <w:rFonts w:asciiTheme="minorHAnsi" w:eastAsiaTheme="minorEastAsia" w:hAnsiTheme="minorHAnsi" w:cstheme="minorBidi"/>
          <w:b w:val="0"/>
          <w:noProof/>
          <w:sz w:val="24"/>
          <w:szCs w:val="24"/>
          <w:lang w:eastAsia="ja-JP"/>
        </w:rPr>
      </w:pPr>
      <w:r>
        <w:rPr>
          <w:noProof/>
        </w:rPr>
        <w:t>11.3.1. Champ « Libellé »</w:t>
      </w:r>
      <w:r>
        <w:rPr>
          <w:noProof/>
        </w:rPr>
        <w:tab/>
      </w:r>
      <w:r>
        <w:rPr>
          <w:noProof/>
        </w:rPr>
        <w:fldChar w:fldCharType="begin"/>
      </w:r>
      <w:r>
        <w:rPr>
          <w:noProof/>
        </w:rPr>
        <w:instrText xml:space="preserve"> PAGEREF _Toc234513644 \h </w:instrText>
      </w:r>
      <w:r>
        <w:rPr>
          <w:noProof/>
        </w:rPr>
      </w:r>
      <w:r>
        <w:rPr>
          <w:noProof/>
        </w:rPr>
        <w:fldChar w:fldCharType="separate"/>
      </w:r>
      <w:r>
        <w:rPr>
          <w:noProof/>
        </w:rPr>
        <w:t>27</w:t>
      </w:r>
      <w:r>
        <w:rPr>
          <w:noProof/>
        </w:rPr>
        <w:fldChar w:fldCharType="end"/>
      </w:r>
    </w:p>
    <w:p w14:paraId="4D74B290" w14:textId="77777777" w:rsidR="00617EB0" w:rsidRDefault="00617EB0">
      <w:pPr>
        <w:pStyle w:val="TM3"/>
        <w:rPr>
          <w:rFonts w:asciiTheme="minorHAnsi" w:eastAsiaTheme="minorEastAsia" w:hAnsiTheme="minorHAnsi" w:cstheme="minorBidi"/>
          <w:b w:val="0"/>
          <w:noProof/>
          <w:sz w:val="24"/>
          <w:szCs w:val="24"/>
          <w:lang w:eastAsia="ja-JP"/>
        </w:rPr>
      </w:pPr>
      <w:r>
        <w:rPr>
          <w:noProof/>
        </w:rPr>
        <w:t>11.3.2. Boîte à cocher « Alerte »</w:t>
      </w:r>
      <w:r>
        <w:rPr>
          <w:noProof/>
        </w:rPr>
        <w:tab/>
      </w:r>
      <w:r>
        <w:rPr>
          <w:noProof/>
        </w:rPr>
        <w:fldChar w:fldCharType="begin"/>
      </w:r>
      <w:r>
        <w:rPr>
          <w:noProof/>
        </w:rPr>
        <w:instrText xml:space="preserve"> PAGEREF _Toc234513645 \h </w:instrText>
      </w:r>
      <w:r>
        <w:rPr>
          <w:noProof/>
        </w:rPr>
      </w:r>
      <w:r>
        <w:rPr>
          <w:noProof/>
        </w:rPr>
        <w:fldChar w:fldCharType="separate"/>
      </w:r>
      <w:r>
        <w:rPr>
          <w:noProof/>
        </w:rPr>
        <w:t>27</w:t>
      </w:r>
      <w:r>
        <w:rPr>
          <w:noProof/>
        </w:rPr>
        <w:fldChar w:fldCharType="end"/>
      </w:r>
    </w:p>
    <w:p w14:paraId="10F311B7" w14:textId="77777777" w:rsidR="00617EB0" w:rsidRDefault="00617EB0">
      <w:pPr>
        <w:pStyle w:val="TM3"/>
        <w:rPr>
          <w:rFonts w:asciiTheme="minorHAnsi" w:eastAsiaTheme="minorEastAsia" w:hAnsiTheme="minorHAnsi" w:cstheme="minorBidi"/>
          <w:b w:val="0"/>
          <w:noProof/>
          <w:sz w:val="24"/>
          <w:szCs w:val="24"/>
          <w:lang w:eastAsia="ja-JP"/>
        </w:rPr>
      </w:pPr>
      <w:r>
        <w:rPr>
          <w:noProof/>
        </w:rPr>
        <w:t>11.3.3. Bouton « Annuler »</w:t>
      </w:r>
      <w:r>
        <w:rPr>
          <w:noProof/>
        </w:rPr>
        <w:tab/>
      </w:r>
      <w:r>
        <w:rPr>
          <w:noProof/>
        </w:rPr>
        <w:fldChar w:fldCharType="begin"/>
      </w:r>
      <w:r>
        <w:rPr>
          <w:noProof/>
        </w:rPr>
        <w:instrText xml:space="preserve"> PAGEREF _Toc234513646 \h </w:instrText>
      </w:r>
      <w:r>
        <w:rPr>
          <w:noProof/>
        </w:rPr>
      </w:r>
      <w:r>
        <w:rPr>
          <w:noProof/>
        </w:rPr>
        <w:fldChar w:fldCharType="separate"/>
      </w:r>
      <w:r>
        <w:rPr>
          <w:noProof/>
        </w:rPr>
        <w:t>27</w:t>
      </w:r>
      <w:r>
        <w:rPr>
          <w:noProof/>
        </w:rPr>
        <w:fldChar w:fldCharType="end"/>
      </w:r>
    </w:p>
    <w:p w14:paraId="57FB43F7" w14:textId="77777777" w:rsidR="00617EB0" w:rsidRDefault="00617EB0">
      <w:pPr>
        <w:pStyle w:val="TM3"/>
        <w:rPr>
          <w:rFonts w:asciiTheme="minorHAnsi" w:eastAsiaTheme="minorEastAsia" w:hAnsiTheme="minorHAnsi" w:cstheme="minorBidi"/>
          <w:b w:val="0"/>
          <w:noProof/>
          <w:sz w:val="24"/>
          <w:szCs w:val="24"/>
          <w:lang w:eastAsia="ja-JP"/>
        </w:rPr>
      </w:pPr>
      <w:r>
        <w:rPr>
          <w:noProof/>
        </w:rPr>
        <w:t>11.3.4. Bouton « Créer »</w:t>
      </w:r>
      <w:r>
        <w:rPr>
          <w:noProof/>
        </w:rPr>
        <w:tab/>
      </w:r>
      <w:r>
        <w:rPr>
          <w:noProof/>
        </w:rPr>
        <w:fldChar w:fldCharType="begin"/>
      </w:r>
      <w:r>
        <w:rPr>
          <w:noProof/>
        </w:rPr>
        <w:instrText xml:space="preserve"> PAGEREF _Toc234513647 \h </w:instrText>
      </w:r>
      <w:r>
        <w:rPr>
          <w:noProof/>
        </w:rPr>
      </w:r>
      <w:r>
        <w:rPr>
          <w:noProof/>
        </w:rPr>
        <w:fldChar w:fldCharType="separate"/>
      </w:r>
      <w:r>
        <w:rPr>
          <w:noProof/>
        </w:rPr>
        <w:t>27</w:t>
      </w:r>
      <w:r>
        <w:rPr>
          <w:noProof/>
        </w:rPr>
        <w:fldChar w:fldCharType="end"/>
      </w:r>
    </w:p>
    <w:p w14:paraId="5D6B3432"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11.4. Suppression d’un groupe de secrets</w:t>
      </w:r>
      <w:r>
        <w:rPr>
          <w:noProof/>
        </w:rPr>
        <w:tab/>
      </w:r>
      <w:r>
        <w:rPr>
          <w:noProof/>
        </w:rPr>
        <w:fldChar w:fldCharType="begin"/>
      </w:r>
      <w:r>
        <w:rPr>
          <w:noProof/>
        </w:rPr>
        <w:instrText xml:space="preserve"> PAGEREF _Toc234513648 \h </w:instrText>
      </w:r>
      <w:r>
        <w:rPr>
          <w:noProof/>
        </w:rPr>
      </w:r>
      <w:r>
        <w:rPr>
          <w:noProof/>
        </w:rPr>
        <w:fldChar w:fldCharType="separate"/>
      </w:r>
      <w:r>
        <w:rPr>
          <w:noProof/>
        </w:rPr>
        <w:t>28</w:t>
      </w:r>
      <w:r>
        <w:rPr>
          <w:noProof/>
        </w:rPr>
        <w:fldChar w:fldCharType="end"/>
      </w:r>
    </w:p>
    <w:p w14:paraId="74BE375B" w14:textId="77777777" w:rsidR="00617EB0" w:rsidRDefault="00617EB0">
      <w:pPr>
        <w:pStyle w:val="TM3"/>
        <w:rPr>
          <w:rFonts w:asciiTheme="minorHAnsi" w:eastAsiaTheme="minorEastAsia" w:hAnsiTheme="minorHAnsi" w:cstheme="minorBidi"/>
          <w:b w:val="0"/>
          <w:noProof/>
          <w:sz w:val="24"/>
          <w:szCs w:val="24"/>
          <w:lang w:eastAsia="ja-JP"/>
        </w:rPr>
      </w:pPr>
      <w:r>
        <w:rPr>
          <w:noProof/>
        </w:rPr>
        <w:t>11.4.1. Bouton « Annuler »</w:t>
      </w:r>
      <w:r>
        <w:rPr>
          <w:noProof/>
        </w:rPr>
        <w:tab/>
      </w:r>
      <w:r>
        <w:rPr>
          <w:noProof/>
        </w:rPr>
        <w:fldChar w:fldCharType="begin"/>
      </w:r>
      <w:r>
        <w:rPr>
          <w:noProof/>
        </w:rPr>
        <w:instrText xml:space="preserve"> PAGEREF _Toc234513649 \h </w:instrText>
      </w:r>
      <w:r>
        <w:rPr>
          <w:noProof/>
        </w:rPr>
      </w:r>
      <w:r>
        <w:rPr>
          <w:noProof/>
        </w:rPr>
        <w:fldChar w:fldCharType="separate"/>
      </w:r>
      <w:r>
        <w:rPr>
          <w:noProof/>
        </w:rPr>
        <w:t>28</w:t>
      </w:r>
      <w:r>
        <w:rPr>
          <w:noProof/>
        </w:rPr>
        <w:fldChar w:fldCharType="end"/>
      </w:r>
    </w:p>
    <w:p w14:paraId="405E8C0E" w14:textId="77777777" w:rsidR="00617EB0" w:rsidRDefault="00617EB0">
      <w:pPr>
        <w:pStyle w:val="TM3"/>
        <w:rPr>
          <w:rFonts w:asciiTheme="minorHAnsi" w:eastAsiaTheme="minorEastAsia" w:hAnsiTheme="minorHAnsi" w:cstheme="minorBidi"/>
          <w:b w:val="0"/>
          <w:noProof/>
          <w:sz w:val="24"/>
          <w:szCs w:val="24"/>
          <w:lang w:eastAsia="ja-JP"/>
        </w:rPr>
      </w:pPr>
      <w:r>
        <w:rPr>
          <w:noProof/>
        </w:rPr>
        <w:t>11.4.2. Bouton « Supprimer »</w:t>
      </w:r>
      <w:r>
        <w:rPr>
          <w:noProof/>
        </w:rPr>
        <w:tab/>
      </w:r>
      <w:r>
        <w:rPr>
          <w:noProof/>
        </w:rPr>
        <w:fldChar w:fldCharType="begin"/>
      </w:r>
      <w:r>
        <w:rPr>
          <w:noProof/>
        </w:rPr>
        <w:instrText xml:space="preserve"> PAGEREF _Toc234513650 \h </w:instrText>
      </w:r>
      <w:r>
        <w:rPr>
          <w:noProof/>
        </w:rPr>
      </w:r>
      <w:r>
        <w:rPr>
          <w:noProof/>
        </w:rPr>
        <w:fldChar w:fldCharType="separate"/>
      </w:r>
      <w:r>
        <w:rPr>
          <w:noProof/>
        </w:rPr>
        <w:t>28</w:t>
      </w:r>
      <w:r>
        <w:rPr>
          <w:noProof/>
        </w:rPr>
        <w:fldChar w:fldCharType="end"/>
      </w:r>
    </w:p>
    <w:p w14:paraId="062FC171"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11.5. Associer des Profils à un Groupe de Secrets</w:t>
      </w:r>
      <w:r>
        <w:rPr>
          <w:noProof/>
        </w:rPr>
        <w:tab/>
      </w:r>
      <w:r>
        <w:rPr>
          <w:noProof/>
        </w:rPr>
        <w:fldChar w:fldCharType="begin"/>
      </w:r>
      <w:r>
        <w:rPr>
          <w:noProof/>
        </w:rPr>
        <w:instrText xml:space="preserve"> PAGEREF _Toc234513651 \h </w:instrText>
      </w:r>
      <w:r>
        <w:rPr>
          <w:noProof/>
        </w:rPr>
      </w:r>
      <w:r>
        <w:rPr>
          <w:noProof/>
        </w:rPr>
        <w:fldChar w:fldCharType="separate"/>
      </w:r>
      <w:r>
        <w:rPr>
          <w:noProof/>
        </w:rPr>
        <w:t>28</w:t>
      </w:r>
      <w:r>
        <w:rPr>
          <w:noProof/>
        </w:rPr>
        <w:fldChar w:fldCharType="end"/>
      </w:r>
    </w:p>
    <w:p w14:paraId="711CC30C" w14:textId="77777777" w:rsidR="00617EB0" w:rsidRDefault="00617EB0">
      <w:pPr>
        <w:pStyle w:val="TM3"/>
        <w:rPr>
          <w:rFonts w:asciiTheme="minorHAnsi" w:eastAsiaTheme="minorEastAsia" w:hAnsiTheme="minorHAnsi" w:cstheme="minorBidi"/>
          <w:b w:val="0"/>
          <w:noProof/>
          <w:sz w:val="24"/>
          <w:szCs w:val="24"/>
          <w:lang w:eastAsia="ja-JP"/>
        </w:rPr>
      </w:pPr>
      <w:r>
        <w:rPr>
          <w:noProof/>
        </w:rPr>
        <w:t>11.5.1. L’influence des droits sur les associations</w:t>
      </w:r>
      <w:r>
        <w:rPr>
          <w:noProof/>
        </w:rPr>
        <w:tab/>
      </w:r>
      <w:r>
        <w:rPr>
          <w:noProof/>
        </w:rPr>
        <w:fldChar w:fldCharType="begin"/>
      </w:r>
      <w:r>
        <w:rPr>
          <w:noProof/>
        </w:rPr>
        <w:instrText xml:space="preserve"> PAGEREF _Toc234513652 \h </w:instrText>
      </w:r>
      <w:r>
        <w:rPr>
          <w:noProof/>
        </w:rPr>
      </w:r>
      <w:r>
        <w:rPr>
          <w:noProof/>
        </w:rPr>
        <w:fldChar w:fldCharType="separate"/>
      </w:r>
      <w:r>
        <w:rPr>
          <w:noProof/>
        </w:rPr>
        <w:t>29</w:t>
      </w:r>
      <w:r>
        <w:rPr>
          <w:noProof/>
        </w:rPr>
        <w:fldChar w:fldCharType="end"/>
      </w:r>
    </w:p>
    <w:p w14:paraId="777389A2" w14:textId="77777777" w:rsidR="00617EB0" w:rsidRDefault="00617EB0">
      <w:pPr>
        <w:pStyle w:val="TM3"/>
        <w:rPr>
          <w:rFonts w:asciiTheme="minorHAnsi" w:eastAsiaTheme="minorEastAsia" w:hAnsiTheme="minorHAnsi" w:cstheme="minorBidi"/>
          <w:b w:val="0"/>
          <w:noProof/>
          <w:sz w:val="24"/>
          <w:szCs w:val="24"/>
          <w:lang w:eastAsia="ja-JP"/>
        </w:rPr>
      </w:pPr>
      <w:r>
        <w:rPr>
          <w:noProof/>
        </w:rPr>
        <w:t>11.5.2. Associer des Droits</w:t>
      </w:r>
      <w:r>
        <w:rPr>
          <w:noProof/>
        </w:rPr>
        <w:tab/>
      </w:r>
      <w:r>
        <w:rPr>
          <w:noProof/>
        </w:rPr>
        <w:fldChar w:fldCharType="begin"/>
      </w:r>
      <w:r>
        <w:rPr>
          <w:noProof/>
        </w:rPr>
        <w:instrText xml:space="preserve"> PAGEREF _Toc234513653 \h </w:instrText>
      </w:r>
      <w:r>
        <w:rPr>
          <w:noProof/>
        </w:rPr>
      </w:r>
      <w:r>
        <w:rPr>
          <w:noProof/>
        </w:rPr>
        <w:fldChar w:fldCharType="separate"/>
      </w:r>
      <w:r>
        <w:rPr>
          <w:noProof/>
        </w:rPr>
        <w:t>29</w:t>
      </w:r>
      <w:r>
        <w:rPr>
          <w:noProof/>
        </w:rPr>
        <w:fldChar w:fldCharType="end"/>
      </w:r>
    </w:p>
    <w:p w14:paraId="267409CF"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11.6. Gérer les Secrets dans un Groupe de Secrets</w:t>
      </w:r>
      <w:r>
        <w:rPr>
          <w:noProof/>
        </w:rPr>
        <w:tab/>
      </w:r>
      <w:r>
        <w:rPr>
          <w:noProof/>
        </w:rPr>
        <w:fldChar w:fldCharType="begin"/>
      </w:r>
      <w:r>
        <w:rPr>
          <w:noProof/>
        </w:rPr>
        <w:instrText xml:space="preserve"> PAGEREF _Toc234513654 \h </w:instrText>
      </w:r>
      <w:r>
        <w:rPr>
          <w:noProof/>
        </w:rPr>
      </w:r>
      <w:r>
        <w:rPr>
          <w:noProof/>
        </w:rPr>
        <w:fldChar w:fldCharType="separate"/>
      </w:r>
      <w:r>
        <w:rPr>
          <w:noProof/>
        </w:rPr>
        <w:t>30</w:t>
      </w:r>
      <w:r>
        <w:rPr>
          <w:noProof/>
        </w:rPr>
        <w:fldChar w:fldCharType="end"/>
      </w:r>
    </w:p>
    <w:p w14:paraId="4CA90AB6" w14:textId="77777777" w:rsidR="00617EB0" w:rsidRDefault="00617EB0">
      <w:pPr>
        <w:pStyle w:val="TM3"/>
        <w:rPr>
          <w:rFonts w:asciiTheme="minorHAnsi" w:eastAsiaTheme="minorEastAsia" w:hAnsiTheme="minorHAnsi" w:cstheme="minorBidi"/>
          <w:b w:val="0"/>
          <w:noProof/>
          <w:sz w:val="24"/>
          <w:szCs w:val="24"/>
          <w:lang w:eastAsia="ja-JP"/>
        </w:rPr>
      </w:pPr>
      <w:r>
        <w:rPr>
          <w:noProof/>
        </w:rPr>
        <w:t>11.6.1. Colonne « Type »</w:t>
      </w:r>
      <w:r>
        <w:rPr>
          <w:noProof/>
        </w:rPr>
        <w:tab/>
      </w:r>
      <w:r>
        <w:rPr>
          <w:noProof/>
        </w:rPr>
        <w:fldChar w:fldCharType="begin"/>
      </w:r>
      <w:r>
        <w:rPr>
          <w:noProof/>
        </w:rPr>
        <w:instrText xml:space="preserve"> PAGEREF _Toc234513655 \h </w:instrText>
      </w:r>
      <w:r>
        <w:rPr>
          <w:noProof/>
        </w:rPr>
      </w:r>
      <w:r>
        <w:rPr>
          <w:noProof/>
        </w:rPr>
        <w:fldChar w:fldCharType="separate"/>
      </w:r>
      <w:r>
        <w:rPr>
          <w:noProof/>
        </w:rPr>
        <w:t>30</w:t>
      </w:r>
      <w:r>
        <w:rPr>
          <w:noProof/>
        </w:rPr>
        <w:fldChar w:fldCharType="end"/>
      </w:r>
    </w:p>
    <w:p w14:paraId="0C0CD105" w14:textId="77777777" w:rsidR="00617EB0" w:rsidRDefault="00617EB0">
      <w:pPr>
        <w:pStyle w:val="TM3"/>
        <w:rPr>
          <w:rFonts w:asciiTheme="minorHAnsi" w:eastAsiaTheme="minorEastAsia" w:hAnsiTheme="minorHAnsi" w:cstheme="minorBidi"/>
          <w:b w:val="0"/>
          <w:noProof/>
          <w:sz w:val="24"/>
          <w:szCs w:val="24"/>
          <w:lang w:eastAsia="ja-JP"/>
        </w:rPr>
      </w:pPr>
      <w:r>
        <w:rPr>
          <w:noProof/>
        </w:rPr>
        <w:t>11.6.2. Colonne « Environnement »</w:t>
      </w:r>
      <w:r>
        <w:rPr>
          <w:noProof/>
        </w:rPr>
        <w:tab/>
      </w:r>
      <w:r>
        <w:rPr>
          <w:noProof/>
        </w:rPr>
        <w:fldChar w:fldCharType="begin"/>
      </w:r>
      <w:r>
        <w:rPr>
          <w:noProof/>
        </w:rPr>
        <w:instrText xml:space="preserve"> PAGEREF _Toc234513656 \h </w:instrText>
      </w:r>
      <w:r>
        <w:rPr>
          <w:noProof/>
        </w:rPr>
      </w:r>
      <w:r>
        <w:rPr>
          <w:noProof/>
        </w:rPr>
        <w:fldChar w:fldCharType="separate"/>
      </w:r>
      <w:r>
        <w:rPr>
          <w:noProof/>
        </w:rPr>
        <w:t>30</w:t>
      </w:r>
      <w:r>
        <w:rPr>
          <w:noProof/>
        </w:rPr>
        <w:fldChar w:fldCharType="end"/>
      </w:r>
    </w:p>
    <w:p w14:paraId="62BB6BAE" w14:textId="77777777" w:rsidR="00617EB0" w:rsidRDefault="00617EB0">
      <w:pPr>
        <w:pStyle w:val="TM3"/>
        <w:rPr>
          <w:rFonts w:asciiTheme="minorHAnsi" w:eastAsiaTheme="minorEastAsia" w:hAnsiTheme="minorHAnsi" w:cstheme="minorBidi"/>
          <w:b w:val="0"/>
          <w:noProof/>
          <w:sz w:val="24"/>
          <w:szCs w:val="24"/>
          <w:lang w:eastAsia="ja-JP"/>
        </w:rPr>
      </w:pPr>
      <w:r>
        <w:rPr>
          <w:noProof/>
        </w:rPr>
        <w:t>11.6.3. Colonne « Application »</w:t>
      </w:r>
      <w:r>
        <w:rPr>
          <w:noProof/>
        </w:rPr>
        <w:tab/>
      </w:r>
      <w:r>
        <w:rPr>
          <w:noProof/>
        </w:rPr>
        <w:fldChar w:fldCharType="begin"/>
      </w:r>
      <w:r>
        <w:rPr>
          <w:noProof/>
        </w:rPr>
        <w:instrText xml:space="preserve"> PAGEREF _Toc234513657 \h </w:instrText>
      </w:r>
      <w:r>
        <w:rPr>
          <w:noProof/>
        </w:rPr>
      </w:r>
      <w:r>
        <w:rPr>
          <w:noProof/>
        </w:rPr>
        <w:fldChar w:fldCharType="separate"/>
      </w:r>
      <w:r>
        <w:rPr>
          <w:noProof/>
        </w:rPr>
        <w:t>31</w:t>
      </w:r>
      <w:r>
        <w:rPr>
          <w:noProof/>
        </w:rPr>
        <w:fldChar w:fldCharType="end"/>
      </w:r>
    </w:p>
    <w:p w14:paraId="4B1EDB43" w14:textId="77777777" w:rsidR="00617EB0" w:rsidRDefault="00617EB0">
      <w:pPr>
        <w:pStyle w:val="TM3"/>
        <w:rPr>
          <w:rFonts w:asciiTheme="minorHAnsi" w:eastAsiaTheme="minorEastAsia" w:hAnsiTheme="minorHAnsi" w:cstheme="minorBidi"/>
          <w:b w:val="0"/>
          <w:noProof/>
          <w:sz w:val="24"/>
          <w:szCs w:val="24"/>
          <w:lang w:eastAsia="ja-JP"/>
        </w:rPr>
      </w:pPr>
      <w:r>
        <w:rPr>
          <w:noProof/>
        </w:rPr>
        <w:t>11.6.4. Colonne « Hôte »</w:t>
      </w:r>
      <w:r>
        <w:rPr>
          <w:noProof/>
        </w:rPr>
        <w:tab/>
      </w:r>
      <w:r>
        <w:rPr>
          <w:noProof/>
        </w:rPr>
        <w:fldChar w:fldCharType="begin"/>
      </w:r>
      <w:r>
        <w:rPr>
          <w:noProof/>
        </w:rPr>
        <w:instrText xml:space="preserve"> PAGEREF _Toc234513658 \h </w:instrText>
      </w:r>
      <w:r>
        <w:rPr>
          <w:noProof/>
        </w:rPr>
      </w:r>
      <w:r>
        <w:rPr>
          <w:noProof/>
        </w:rPr>
        <w:fldChar w:fldCharType="separate"/>
      </w:r>
      <w:r>
        <w:rPr>
          <w:noProof/>
        </w:rPr>
        <w:t>31</w:t>
      </w:r>
      <w:r>
        <w:rPr>
          <w:noProof/>
        </w:rPr>
        <w:fldChar w:fldCharType="end"/>
      </w:r>
    </w:p>
    <w:p w14:paraId="79CE6623" w14:textId="77777777" w:rsidR="00617EB0" w:rsidRDefault="00617EB0">
      <w:pPr>
        <w:pStyle w:val="TM3"/>
        <w:rPr>
          <w:rFonts w:asciiTheme="minorHAnsi" w:eastAsiaTheme="minorEastAsia" w:hAnsiTheme="minorHAnsi" w:cstheme="minorBidi"/>
          <w:b w:val="0"/>
          <w:noProof/>
          <w:sz w:val="24"/>
          <w:szCs w:val="24"/>
          <w:lang w:eastAsia="ja-JP"/>
        </w:rPr>
      </w:pPr>
      <w:r>
        <w:rPr>
          <w:noProof/>
        </w:rPr>
        <w:t>11.6.5. Colonne « Utilisateur »</w:t>
      </w:r>
      <w:r>
        <w:rPr>
          <w:noProof/>
        </w:rPr>
        <w:tab/>
      </w:r>
      <w:r>
        <w:rPr>
          <w:noProof/>
        </w:rPr>
        <w:fldChar w:fldCharType="begin"/>
      </w:r>
      <w:r>
        <w:rPr>
          <w:noProof/>
        </w:rPr>
        <w:instrText xml:space="preserve"> PAGEREF _Toc234513659 \h </w:instrText>
      </w:r>
      <w:r>
        <w:rPr>
          <w:noProof/>
        </w:rPr>
      </w:r>
      <w:r>
        <w:rPr>
          <w:noProof/>
        </w:rPr>
        <w:fldChar w:fldCharType="separate"/>
      </w:r>
      <w:r>
        <w:rPr>
          <w:noProof/>
        </w:rPr>
        <w:t>31</w:t>
      </w:r>
      <w:r>
        <w:rPr>
          <w:noProof/>
        </w:rPr>
        <w:fldChar w:fldCharType="end"/>
      </w:r>
    </w:p>
    <w:p w14:paraId="7E3153E2" w14:textId="77777777" w:rsidR="00617EB0" w:rsidRDefault="00617EB0">
      <w:pPr>
        <w:pStyle w:val="TM3"/>
        <w:rPr>
          <w:rFonts w:asciiTheme="minorHAnsi" w:eastAsiaTheme="minorEastAsia" w:hAnsiTheme="minorHAnsi" w:cstheme="minorBidi"/>
          <w:b w:val="0"/>
          <w:noProof/>
          <w:sz w:val="24"/>
          <w:szCs w:val="24"/>
          <w:lang w:eastAsia="ja-JP"/>
        </w:rPr>
      </w:pPr>
      <w:r>
        <w:rPr>
          <w:noProof/>
        </w:rPr>
        <w:t>11.6.6. Colonne « Alerte »</w:t>
      </w:r>
      <w:r>
        <w:rPr>
          <w:noProof/>
        </w:rPr>
        <w:tab/>
      </w:r>
      <w:r>
        <w:rPr>
          <w:noProof/>
        </w:rPr>
        <w:fldChar w:fldCharType="begin"/>
      </w:r>
      <w:r>
        <w:rPr>
          <w:noProof/>
        </w:rPr>
        <w:instrText xml:space="preserve"> PAGEREF _Toc234513660 \h </w:instrText>
      </w:r>
      <w:r>
        <w:rPr>
          <w:noProof/>
        </w:rPr>
      </w:r>
      <w:r>
        <w:rPr>
          <w:noProof/>
        </w:rPr>
        <w:fldChar w:fldCharType="separate"/>
      </w:r>
      <w:r>
        <w:rPr>
          <w:noProof/>
        </w:rPr>
        <w:t>31</w:t>
      </w:r>
      <w:r>
        <w:rPr>
          <w:noProof/>
        </w:rPr>
        <w:fldChar w:fldCharType="end"/>
      </w:r>
    </w:p>
    <w:p w14:paraId="456BF904" w14:textId="77777777" w:rsidR="00617EB0" w:rsidRDefault="00617EB0">
      <w:pPr>
        <w:pStyle w:val="TM3"/>
        <w:rPr>
          <w:rFonts w:asciiTheme="minorHAnsi" w:eastAsiaTheme="minorEastAsia" w:hAnsiTheme="minorHAnsi" w:cstheme="minorBidi"/>
          <w:b w:val="0"/>
          <w:noProof/>
          <w:sz w:val="24"/>
          <w:szCs w:val="24"/>
          <w:lang w:eastAsia="ja-JP"/>
        </w:rPr>
      </w:pPr>
      <w:r>
        <w:rPr>
          <w:noProof/>
        </w:rPr>
        <w:t>11.6.7. Colonne « Commentaire »</w:t>
      </w:r>
      <w:r>
        <w:rPr>
          <w:noProof/>
        </w:rPr>
        <w:tab/>
      </w:r>
      <w:r>
        <w:rPr>
          <w:noProof/>
        </w:rPr>
        <w:fldChar w:fldCharType="begin"/>
      </w:r>
      <w:r>
        <w:rPr>
          <w:noProof/>
        </w:rPr>
        <w:instrText xml:space="preserve"> PAGEREF _Toc234513661 \h </w:instrText>
      </w:r>
      <w:r>
        <w:rPr>
          <w:noProof/>
        </w:rPr>
      </w:r>
      <w:r>
        <w:rPr>
          <w:noProof/>
        </w:rPr>
        <w:fldChar w:fldCharType="separate"/>
      </w:r>
      <w:r>
        <w:rPr>
          <w:noProof/>
        </w:rPr>
        <w:t>31</w:t>
      </w:r>
      <w:r>
        <w:rPr>
          <w:noProof/>
        </w:rPr>
        <w:fldChar w:fldCharType="end"/>
      </w:r>
    </w:p>
    <w:p w14:paraId="5A3CE84A" w14:textId="77777777" w:rsidR="00617EB0" w:rsidRDefault="00617EB0">
      <w:pPr>
        <w:pStyle w:val="TM3"/>
        <w:rPr>
          <w:rFonts w:asciiTheme="minorHAnsi" w:eastAsiaTheme="minorEastAsia" w:hAnsiTheme="minorHAnsi" w:cstheme="minorBidi"/>
          <w:b w:val="0"/>
          <w:noProof/>
          <w:sz w:val="24"/>
          <w:szCs w:val="24"/>
          <w:lang w:eastAsia="ja-JP"/>
        </w:rPr>
      </w:pPr>
      <w:r>
        <w:rPr>
          <w:noProof/>
        </w:rPr>
        <w:t>11.6.8. Colonne « Actions »</w:t>
      </w:r>
      <w:r>
        <w:rPr>
          <w:noProof/>
        </w:rPr>
        <w:tab/>
      </w:r>
      <w:r>
        <w:rPr>
          <w:noProof/>
        </w:rPr>
        <w:fldChar w:fldCharType="begin"/>
      </w:r>
      <w:r>
        <w:rPr>
          <w:noProof/>
        </w:rPr>
        <w:instrText xml:space="preserve"> PAGEREF _Toc234513662 \h </w:instrText>
      </w:r>
      <w:r>
        <w:rPr>
          <w:noProof/>
        </w:rPr>
      </w:r>
      <w:r>
        <w:rPr>
          <w:noProof/>
        </w:rPr>
        <w:fldChar w:fldCharType="separate"/>
      </w:r>
      <w:r>
        <w:rPr>
          <w:noProof/>
        </w:rPr>
        <w:t>31</w:t>
      </w:r>
      <w:r>
        <w:rPr>
          <w:noProof/>
        </w:rPr>
        <w:fldChar w:fldCharType="end"/>
      </w:r>
    </w:p>
    <w:p w14:paraId="6DA856EA" w14:textId="77777777" w:rsidR="00617EB0" w:rsidRDefault="00617EB0">
      <w:pPr>
        <w:pStyle w:val="TM3"/>
        <w:rPr>
          <w:rFonts w:asciiTheme="minorHAnsi" w:eastAsiaTheme="minorEastAsia" w:hAnsiTheme="minorHAnsi" w:cstheme="minorBidi"/>
          <w:b w:val="0"/>
          <w:noProof/>
          <w:sz w:val="24"/>
          <w:szCs w:val="24"/>
          <w:lang w:eastAsia="ja-JP"/>
        </w:rPr>
      </w:pPr>
      <w:r>
        <w:rPr>
          <w:noProof/>
        </w:rPr>
        <w:t>11.6.9. Bouton « Retour »</w:t>
      </w:r>
      <w:r>
        <w:rPr>
          <w:noProof/>
        </w:rPr>
        <w:tab/>
      </w:r>
      <w:r>
        <w:rPr>
          <w:noProof/>
        </w:rPr>
        <w:fldChar w:fldCharType="begin"/>
      </w:r>
      <w:r>
        <w:rPr>
          <w:noProof/>
        </w:rPr>
        <w:instrText xml:space="preserve"> PAGEREF _Toc234513663 \h </w:instrText>
      </w:r>
      <w:r>
        <w:rPr>
          <w:noProof/>
        </w:rPr>
      </w:r>
      <w:r>
        <w:rPr>
          <w:noProof/>
        </w:rPr>
        <w:fldChar w:fldCharType="separate"/>
      </w:r>
      <w:r>
        <w:rPr>
          <w:noProof/>
        </w:rPr>
        <w:t>31</w:t>
      </w:r>
      <w:r>
        <w:rPr>
          <w:noProof/>
        </w:rPr>
        <w:fldChar w:fldCharType="end"/>
      </w:r>
    </w:p>
    <w:p w14:paraId="6E1B4EC2" w14:textId="77777777" w:rsidR="00617EB0" w:rsidRDefault="00617EB0">
      <w:pPr>
        <w:pStyle w:val="TM3"/>
        <w:rPr>
          <w:rFonts w:asciiTheme="minorHAnsi" w:eastAsiaTheme="minorEastAsia" w:hAnsiTheme="minorHAnsi" w:cstheme="minorBidi"/>
          <w:b w:val="0"/>
          <w:noProof/>
          <w:sz w:val="24"/>
          <w:szCs w:val="24"/>
          <w:lang w:eastAsia="ja-JP"/>
        </w:rPr>
      </w:pPr>
      <w:r>
        <w:rPr>
          <w:noProof/>
        </w:rPr>
        <w:lastRenderedPageBreak/>
        <w:t>11.6.10. Bouton « Créer »</w:t>
      </w:r>
      <w:r>
        <w:rPr>
          <w:noProof/>
        </w:rPr>
        <w:tab/>
      </w:r>
      <w:r>
        <w:rPr>
          <w:noProof/>
        </w:rPr>
        <w:fldChar w:fldCharType="begin"/>
      </w:r>
      <w:r>
        <w:rPr>
          <w:noProof/>
        </w:rPr>
        <w:instrText xml:space="preserve"> PAGEREF _Toc234513664 \h </w:instrText>
      </w:r>
      <w:r>
        <w:rPr>
          <w:noProof/>
        </w:rPr>
      </w:r>
      <w:r>
        <w:rPr>
          <w:noProof/>
        </w:rPr>
        <w:fldChar w:fldCharType="separate"/>
      </w:r>
      <w:r>
        <w:rPr>
          <w:noProof/>
        </w:rPr>
        <w:t>31</w:t>
      </w:r>
      <w:r>
        <w:rPr>
          <w:noProof/>
        </w:rPr>
        <w:fldChar w:fldCharType="end"/>
      </w:r>
    </w:p>
    <w:p w14:paraId="28A95D24"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12. Tableau de bord standard</w:t>
      </w:r>
      <w:r>
        <w:rPr>
          <w:noProof/>
        </w:rPr>
        <w:tab/>
      </w:r>
      <w:r>
        <w:rPr>
          <w:noProof/>
        </w:rPr>
        <w:fldChar w:fldCharType="begin"/>
      </w:r>
      <w:r>
        <w:rPr>
          <w:noProof/>
        </w:rPr>
        <w:instrText xml:space="preserve"> PAGEREF _Toc234513665 \h </w:instrText>
      </w:r>
      <w:r>
        <w:rPr>
          <w:noProof/>
        </w:rPr>
      </w:r>
      <w:r>
        <w:rPr>
          <w:noProof/>
        </w:rPr>
        <w:fldChar w:fldCharType="separate"/>
      </w:r>
      <w:r>
        <w:rPr>
          <w:noProof/>
        </w:rPr>
        <w:t>32</w:t>
      </w:r>
      <w:r>
        <w:rPr>
          <w:noProof/>
        </w:rPr>
        <w:fldChar w:fldCharType="end"/>
      </w:r>
    </w:p>
    <w:p w14:paraId="046700E1"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12.1. Bloc « Liste des Secrets »</w:t>
      </w:r>
      <w:r>
        <w:rPr>
          <w:noProof/>
        </w:rPr>
        <w:tab/>
      </w:r>
      <w:r>
        <w:rPr>
          <w:noProof/>
        </w:rPr>
        <w:fldChar w:fldCharType="begin"/>
      </w:r>
      <w:r>
        <w:rPr>
          <w:noProof/>
        </w:rPr>
        <w:instrText xml:space="preserve"> PAGEREF _Toc234513666 \h </w:instrText>
      </w:r>
      <w:r>
        <w:rPr>
          <w:noProof/>
        </w:rPr>
      </w:r>
      <w:r>
        <w:rPr>
          <w:noProof/>
        </w:rPr>
        <w:fldChar w:fldCharType="separate"/>
      </w:r>
      <w:r>
        <w:rPr>
          <w:noProof/>
        </w:rPr>
        <w:t>32</w:t>
      </w:r>
      <w:r>
        <w:rPr>
          <w:noProof/>
        </w:rPr>
        <w:fldChar w:fldCharType="end"/>
      </w:r>
    </w:p>
    <w:p w14:paraId="7E996032" w14:textId="77777777" w:rsidR="00617EB0" w:rsidRDefault="00617EB0">
      <w:pPr>
        <w:pStyle w:val="TM3"/>
        <w:rPr>
          <w:rFonts w:asciiTheme="minorHAnsi" w:eastAsiaTheme="minorEastAsia" w:hAnsiTheme="minorHAnsi" w:cstheme="minorBidi"/>
          <w:b w:val="0"/>
          <w:noProof/>
          <w:sz w:val="24"/>
          <w:szCs w:val="24"/>
          <w:lang w:eastAsia="ja-JP"/>
        </w:rPr>
      </w:pPr>
      <w:r>
        <w:rPr>
          <w:noProof/>
        </w:rPr>
        <w:t>12.1.1. Colonne « Groupe de Secrets »</w:t>
      </w:r>
      <w:r>
        <w:rPr>
          <w:noProof/>
        </w:rPr>
        <w:tab/>
      </w:r>
      <w:r>
        <w:rPr>
          <w:noProof/>
        </w:rPr>
        <w:fldChar w:fldCharType="begin"/>
      </w:r>
      <w:r>
        <w:rPr>
          <w:noProof/>
        </w:rPr>
        <w:instrText xml:space="preserve"> PAGEREF _Toc234513667 \h </w:instrText>
      </w:r>
      <w:r>
        <w:rPr>
          <w:noProof/>
        </w:rPr>
      </w:r>
      <w:r>
        <w:rPr>
          <w:noProof/>
        </w:rPr>
        <w:fldChar w:fldCharType="separate"/>
      </w:r>
      <w:r>
        <w:rPr>
          <w:noProof/>
        </w:rPr>
        <w:t>33</w:t>
      </w:r>
      <w:r>
        <w:rPr>
          <w:noProof/>
        </w:rPr>
        <w:fldChar w:fldCharType="end"/>
      </w:r>
    </w:p>
    <w:p w14:paraId="5D0C61A9" w14:textId="77777777" w:rsidR="00617EB0" w:rsidRDefault="00617EB0">
      <w:pPr>
        <w:pStyle w:val="TM3"/>
        <w:rPr>
          <w:rFonts w:asciiTheme="minorHAnsi" w:eastAsiaTheme="minorEastAsia" w:hAnsiTheme="minorHAnsi" w:cstheme="minorBidi"/>
          <w:b w:val="0"/>
          <w:noProof/>
          <w:sz w:val="24"/>
          <w:szCs w:val="24"/>
          <w:lang w:eastAsia="ja-JP"/>
        </w:rPr>
      </w:pPr>
      <w:r>
        <w:rPr>
          <w:noProof/>
        </w:rPr>
        <w:t>12.1.2. Colonne « Type »</w:t>
      </w:r>
      <w:r>
        <w:rPr>
          <w:noProof/>
        </w:rPr>
        <w:tab/>
      </w:r>
      <w:r>
        <w:rPr>
          <w:noProof/>
        </w:rPr>
        <w:fldChar w:fldCharType="begin"/>
      </w:r>
      <w:r>
        <w:rPr>
          <w:noProof/>
        </w:rPr>
        <w:instrText xml:space="preserve"> PAGEREF _Toc234513668 \h </w:instrText>
      </w:r>
      <w:r>
        <w:rPr>
          <w:noProof/>
        </w:rPr>
      </w:r>
      <w:r>
        <w:rPr>
          <w:noProof/>
        </w:rPr>
        <w:fldChar w:fldCharType="separate"/>
      </w:r>
      <w:r>
        <w:rPr>
          <w:noProof/>
        </w:rPr>
        <w:t>33</w:t>
      </w:r>
      <w:r>
        <w:rPr>
          <w:noProof/>
        </w:rPr>
        <w:fldChar w:fldCharType="end"/>
      </w:r>
    </w:p>
    <w:p w14:paraId="3F0B8835" w14:textId="77777777" w:rsidR="00617EB0" w:rsidRDefault="00617EB0">
      <w:pPr>
        <w:pStyle w:val="TM3"/>
        <w:rPr>
          <w:rFonts w:asciiTheme="minorHAnsi" w:eastAsiaTheme="minorEastAsia" w:hAnsiTheme="minorHAnsi" w:cstheme="minorBidi"/>
          <w:b w:val="0"/>
          <w:noProof/>
          <w:sz w:val="24"/>
          <w:szCs w:val="24"/>
          <w:lang w:eastAsia="ja-JP"/>
        </w:rPr>
      </w:pPr>
      <w:r>
        <w:rPr>
          <w:noProof/>
        </w:rPr>
        <w:t>12.1.3. Colonne « Environnement »</w:t>
      </w:r>
      <w:r>
        <w:rPr>
          <w:noProof/>
        </w:rPr>
        <w:tab/>
      </w:r>
      <w:r>
        <w:rPr>
          <w:noProof/>
        </w:rPr>
        <w:fldChar w:fldCharType="begin"/>
      </w:r>
      <w:r>
        <w:rPr>
          <w:noProof/>
        </w:rPr>
        <w:instrText xml:space="preserve"> PAGEREF _Toc234513669 \h </w:instrText>
      </w:r>
      <w:r>
        <w:rPr>
          <w:noProof/>
        </w:rPr>
      </w:r>
      <w:r>
        <w:rPr>
          <w:noProof/>
        </w:rPr>
        <w:fldChar w:fldCharType="separate"/>
      </w:r>
      <w:r>
        <w:rPr>
          <w:noProof/>
        </w:rPr>
        <w:t>33</w:t>
      </w:r>
      <w:r>
        <w:rPr>
          <w:noProof/>
        </w:rPr>
        <w:fldChar w:fldCharType="end"/>
      </w:r>
    </w:p>
    <w:p w14:paraId="38751DBD" w14:textId="77777777" w:rsidR="00617EB0" w:rsidRDefault="00617EB0">
      <w:pPr>
        <w:pStyle w:val="TM3"/>
        <w:rPr>
          <w:rFonts w:asciiTheme="minorHAnsi" w:eastAsiaTheme="minorEastAsia" w:hAnsiTheme="minorHAnsi" w:cstheme="minorBidi"/>
          <w:b w:val="0"/>
          <w:noProof/>
          <w:sz w:val="24"/>
          <w:szCs w:val="24"/>
          <w:lang w:eastAsia="ja-JP"/>
        </w:rPr>
      </w:pPr>
      <w:r>
        <w:rPr>
          <w:noProof/>
        </w:rPr>
        <w:t>12.1.4. Colonne « Application »</w:t>
      </w:r>
      <w:r>
        <w:rPr>
          <w:noProof/>
        </w:rPr>
        <w:tab/>
      </w:r>
      <w:r>
        <w:rPr>
          <w:noProof/>
        </w:rPr>
        <w:fldChar w:fldCharType="begin"/>
      </w:r>
      <w:r>
        <w:rPr>
          <w:noProof/>
        </w:rPr>
        <w:instrText xml:space="preserve"> PAGEREF _Toc234513670 \h </w:instrText>
      </w:r>
      <w:r>
        <w:rPr>
          <w:noProof/>
        </w:rPr>
      </w:r>
      <w:r>
        <w:rPr>
          <w:noProof/>
        </w:rPr>
        <w:fldChar w:fldCharType="separate"/>
      </w:r>
      <w:r>
        <w:rPr>
          <w:noProof/>
        </w:rPr>
        <w:t>33</w:t>
      </w:r>
      <w:r>
        <w:rPr>
          <w:noProof/>
        </w:rPr>
        <w:fldChar w:fldCharType="end"/>
      </w:r>
    </w:p>
    <w:p w14:paraId="0002B641" w14:textId="77777777" w:rsidR="00617EB0" w:rsidRDefault="00617EB0">
      <w:pPr>
        <w:pStyle w:val="TM3"/>
        <w:rPr>
          <w:rFonts w:asciiTheme="minorHAnsi" w:eastAsiaTheme="minorEastAsia" w:hAnsiTheme="minorHAnsi" w:cstheme="minorBidi"/>
          <w:b w:val="0"/>
          <w:noProof/>
          <w:sz w:val="24"/>
          <w:szCs w:val="24"/>
          <w:lang w:eastAsia="ja-JP"/>
        </w:rPr>
      </w:pPr>
      <w:r>
        <w:rPr>
          <w:noProof/>
        </w:rPr>
        <w:t>12.1.5. Colonne « Hôte »</w:t>
      </w:r>
      <w:r>
        <w:rPr>
          <w:noProof/>
        </w:rPr>
        <w:tab/>
      </w:r>
      <w:r>
        <w:rPr>
          <w:noProof/>
        </w:rPr>
        <w:fldChar w:fldCharType="begin"/>
      </w:r>
      <w:r>
        <w:rPr>
          <w:noProof/>
        </w:rPr>
        <w:instrText xml:space="preserve"> PAGEREF _Toc234513671 \h </w:instrText>
      </w:r>
      <w:r>
        <w:rPr>
          <w:noProof/>
        </w:rPr>
      </w:r>
      <w:r>
        <w:rPr>
          <w:noProof/>
        </w:rPr>
        <w:fldChar w:fldCharType="separate"/>
      </w:r>
      <w:r>
        <w:rPr>
          <w:noProof/>
        </w:rPr>
        <w:t>33</w:t>
      </w:r>
      <w:r>
        <w:rPr>
          <w:noProof/>
        </w:rPr>
        <w:fldChar w:fldCharType="end"/>
      </w:r>
    </w:p>
    <w:p w14:paraId="03167FE2" w14:textId="77777777" w:rsidR="00617EB0" w:rsidRDefault="00617EB0">
      <w:pPr>
        <w:pStyle w:val="TM3"/>
        <w:rPr>
          <w:rFonts w:asciiTheme="minorHAnsi" w:eastAsiaTheme="minorEastAsia" w:hAnsiTheme="minorHAnsi" w:cstheme="minorBidi"/>
          <w:b w:val="0"/>
          <w:noProof/>
          <w:sz w:val="24"/>
          <w:szCs w:val="24"/>
          <w:lang w:eastAsia="ja-JP"/>
        </w:rPr>
      </w:pPr>
      <w:r>
        <w:rPr>
          <w:noProof/>
        </w:rPr>
        <w:t>12.1.6. Colonne « Utilisateur »</w:t>
      </w:r>
      <w:r>
        <w:rPr>
          <w:noProof/>
        </w:rPr>
        <w:tab/>
      </w:r>
      <w:r>
        <w:rPr>
          <w:noProof/>
        </w:rPr>
        <w:fldChar w:fldCharType="begin"/>
      </w:r>
      <w:r>
        <w:rPr>
          <w:noProof/>
        </w:rPr>
        <w:instrText xml:space="preserve"> PAGEREF _Toc234513672 \h </w:instrText>
      </w:r>
      <w:r>
        <w:rPr>
          <w:noProof/>
        </w:rPr>
      </w:r>
      <w:r>
        <w:rPr>
          <w:noProof/>
        </w:rPr>
        <w:fldChar w:fldCharType="separate"/>
      </w:r>
      <w:r>
        <w:rPr>
          <w:noProof/>
        </w:rPr>
        <w:t>34</w:t>
      </w:r>
      <w:r>
        <w:rPr>
          <w:noProof/>
        </w:rPr>
        <w:fldChar w:fldCharType="end"/>
      </w:r>
    </w:p>
    <w:p w14:paraId="1134B149" w14:textId="77777777" w:rsidR="00617EB0" w:rsidRDefault="00617EB0">
      <w:pPr>
        <w:pStyle w:val="TM3"/>
        <w:rPr>
          <w:rFonts w:asciiTheme="minorHAnsi" w:eastAsiaTheme="minorEastAsia" w:hAnsiTheme="minorHAnsi" w:cstheme="minorBidi"/>
          <w:b w:val="0"/>
          <w:noProof/>
          <w:sz w:val="24"/>
          <w:szCs w:val="24"/>
          <w:lang w:eastAsia="ja-JP"/>
        </w:rPr>
      </w:pPr>
      <w:r>
        <w:rPr>
          <w:noProof/>
        </w:rPr>
        <w:t>12.1.7. Colonne « Commentaire »</w:t>
      </w:r>
      <w:r>
        <w:rPr>
          <w:noProof/>
        </w:rPr>
        <w:tab/>
      </w:r>
      <w:r>
        <w:rPr>
          <w:noProof/>
        </w:rPr>
        <w:fldChar w:fldCharType="begin"/>
      </w:r>
      <w:r>
        <w:rPr>
          <w:noProof/>
        </w:rPr>
        <w:instrText xml:space="preserve"> PAGEREF _Toc234513673 \h </w:instrText>
      </w:r>
      <w:r>
        <w:rPr>
          <w:noProof/>
        </w:rPr>
      </w:r>
      <w:r>
        <w:rPr>
          <w:noProof/>
        </w:rPr>
        <w:fldChar w:fldCharType="separate"/>
      </w:r>
      <w:r>
        <w:rPr>
          <w:noProof/>
        </w:rPr>
        <w:t>34</w:t>
      </w:r>
      <w:r>
        <w:rPr>
          <w:noProof/>
        </w:rPr>
        <w:fldChar w:fldCharType="end"/>
      </w:r>
    </w:p>
    <w:p w14:paraId="2D81F6F7" w14:textId="77777777" w:rsidR="00617EB0" w:rsidRDefault="00617EB0">
      <w:pPr>
        <w:pStyle w:val="TM3"/>
        <w:rPr>
          <w:rFonts w:asciiTheme="minorHAnsi" w:eastAsiaTheme="minorEastAsia" w:hAnsiTheme="minorHAnsi" w:cstheme="minorBidi"/>
          <w:b w:val="0"/>
          <w:noProof/>
          <w:sz w:val="24"/>
          <w:szCs w:val="24"/>
          <w:lang w:eastAsia="ja-JP"/>
        </w:rPr>
      </w:pPr>
      <w:r>
        <w:rPr>
          <w:noProof/>
        </w:rPr>
        <w:t>12.1.8. Colonne « Actions »</w:t>
      </w:r>
      <w:r>
        <w:rPr>
          <w:noProof/>
        </w:rPr>
        <w:tab/>
      </w:r>
      <w:r>
        <w:rPr>
          <w:noProof/>
        </w:rPr>
        <w:fldChar w:fldCharType="begin"/>
      </w:r>
      <w:r>
        <w:rPr>
          <w:noProof/>
        </w:rPr>
        <w:instrText xml:space="preserve"> PAGEREF _Toc234513674 \h </w:instrText>
      </w:r>
      <w:r>
        <w:rPr>
          <w:noProof/>
        </w:rPr>
      </w:r>
      <w:r>
        <w:rPr>
          <w:noProof/>
        </w:rPr>
        <w:fldChar w:fldCharType="separate"/>
      </w:r>
      <w:r>
        <w:rPr>
          <w:noProof/>
        </w:rPr>
        <w:t>34</w:t>
      </w:r>
      <w:r>
        <w:rPr>
          <w:noProof/>
        </w:rPr>
        <w:fldChar w:fldCharType="end"/>
      </w:r>
    </w:p>
    <w:p w14:paraId="6DEC3101" w14:textId="77777777" w:rsidR="00617EB0" w:rsidRDefault="00617EB0">
      <w:pPr>
        <w:pStyle w:val="TM3"/>
        <w:rPr>
          <w:rFonts w:asciiTheme="minorHAnsi" w:eastAsiaTheme="minorEastAsia" w:hAnsiTheme="minorHAnsi" w:cstheme="minorBidi"/>
          <w:b w:val="0"/>
          <w:noProof/>
          <w:sz w:val="24"/>
          <w:szCs w:val="24"/>
          <w:lang w:eastAsia="ja-JP"/>
        </w:rPr>
      </w:pPr>
      <w:r>
        <w:rPr>
          <w:noProof/>
        </w:rPr>
        <w:t>12.1.9. Bouton « Créer »</w:t>
      </w:r>
      <w:r>
        <w:rPr>
          <w:noProof/>
        </w:rPr>
        <w:tab/>
      </w:r>
      <w:r>
        <w:rPr>
          <w:noProof/>
        </w:rPr>
        <w:fldChar w:fldCharType="begin"/>
      </w:r>
      <w:r>
        <w:rPr>
          <w:noProof/>
        </w:rPr>
        <w:instrText xml:space="preserve"> PAGEREF _Toc234513675 \h </w:instrText>
      </w:r>
      <w:r>
        <w:rPr>
          <w:noProof/>
        </w:rPr>
      </w:r>
      <w:r>
        <w:rPr>
          <w:noProof/>
        </w:rPr>
        <w:fldChar w:fldCharType="separate"/>
      </w:r>
      <w:r>
        <w:rPr>
          <w:noProof/>
        </w:rPr>
        <w:t>34</w:t>
      </w:r>
      <w:r>
        <w:rPr>
          <w:noProof/>
        </w:rPr>
        <w:fldChar w:fldCharType="end"/>
      </w:r>
    </w:p>
    <w:p w14:paraId="1920D3F3"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12.2. Recherche de Secrets</w:t>
      </w:r>
      <w:r>
        <w:rPr>
          <w:noProof/>
        </w:rPr>
        <w:tab/>
      </w:r>
      <w:r>
        <w:rPr>
          <w:noProof/>
        </w:rPr>
        <w:fldChar w:fldCharType="begin"/>
      </w:r>
      <w:r>
        <w:rPr>
          <w:noProof/>
        </w:rPr>
        <w:instrText xml:space="preserve"> PAGEREF _Toc234513676 \h </w:instrText>
      </w:r>
      <w:r>
        <w:rPr>
          <w:noProof/>
        </w:rPr>
      </w:r>
      <w:r>
        <w:rPr>
          <w:noProof/>
        </w:rPr>
        <w:fldChar w:fldCharType="separate"/>
      </w:r>
      <w:r>
        <w:rPr>
          <w:noProof/>
        </w:rPr>
        <w:t>34</w:t>
      </w:r>
      <w:r>
        <w:rPr>
          <w:noProof/>
        </w:rPr>
        <w:fldChar w:fldCharType="end"/>
      </w:r>
    </w:p>
    <w:p w14:paraId="1B6FCA00"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12.3. Modifier un Secret</w:t>
      </w:r>
      <w:r>
        <w:rPr>
          <w:noProof/>
        </w:rPr>
        <w:tab/>
      </w:r>
      <w:r>
        <w:rPr>
          <w:noProof/>
        </w:rPr>
        <w:fldChar w:fldCharType="begin"/>
      </w:r>
      <w:r>
        <w:rPr>
          <w:noProof/>
        </w:rPr>
        <w:instrText xml:space="preserve"> PAGEREF _Toc234513677 \h </w:instrText>
      </w:r>
      <w:r>
        <w:rPr>
          <w:noProof/>
        </w:rPr>
      </w:r>
      <w:r>
        <w:rPr>
          <w:noProof/>
        </w:rPr>
        <w:fldChar w:fldCharType="separate"/>
      </w:r>
      <w:r>
        <w:rPr>
          <w:noProof/>
        </w:rPr>
        <w:t>35</w:t>
      </w:r>
      <w:r>
        <w:rPr>
          <w:noProof/>
        </w:rPr>
        <w:fldChar w:fldCharType="end"/>
      </w:r>
    </w:p>
    <w:p w14:paraId="2AA528BC" w14:textId="77777777" w:rsidR="00617EB0" w:rsidRDefault="00617EB0">
      <w:pPr>
        <w:pStyle w:val="TM3"/>
        <w:rPr>
          <w:rFonts w:asciiTheme="minorHAnsi" w:eastAsiaTheme="minorEastAsia" w:hAnsiTheme="minorHAnsi" w:cstheme="minorBidi"/>
          <w:b w:val="0"/>
          <w:noProof/>
          <w:sz w:val="24"/>
          <w:szCs w:val="24"/>
          <w:lang w:eastAsia="ja-JP"/>
        </w:rPr>
      </w:pPr>
      <w:r>
        <w:rPr>
          <w:noProof/>
        </w:rPr>
        <w:t>12.3.1. Champ « Groupe de Secrets »</w:t>
      </w:r>
      <w:r>
        <w:rPr>
          <w:noProof/>
        </w:rPr>
        <w:tab/>
      </w:r>
      <w:r>
        <w:rPr>
          <w:noProof/>
        </w:rPr>
        <w:fldChar w:fldCharType="begin"/>
      </w:r>
      <w:r>
        <w:rPr>
          <w:noProof/>
        </w:rPr>
        <w:instrText xml:space="preserve"> PAGEREF _Toc234513678 \h </w:instrText>
      </w:r>
      <w:r>
        <w:rPr>
          <w:noProof/>
        </w:rPr>
      </w:r>
      <w:r>
        <w:rPr>
          <w:noProof/>
        </w:rPr>
        <w:fldChar w:fldCharType="separate"/>
      </w:r>
      <w:r>
        <w:rPr>
          <w:noProof/>
        </w:rPr>
        <w:t>35</w:t>
      </w:r>
      <w:r>
        <w:rPr>
          <w:noProof/>
        </w:rPr>
        <w:fldChar w:fldCharType="end"/>
      </w:r>
    </w:p>
    <w:p w14:paraId="1D1879C2" w14:textId="77777777" w:rsidR="00617EB0" w:rsidRDefault="00617EB0">
      <w:pPr>
        <w:pStyle w:val="TM3"/>
        <w:rPr>
          <w:rFonts w:asciiTheme="minorHAnsi" w:eastAsiaTheme="minorEastAsia" w:hAnsiTheme="minorHAnsi" w:cstheme="minorBidi"/>
          <w:b w:val="0"/>
          <w:noProof/>
          <w:sz w:val="24"/>
          <w:szCs w:val="24"/>
          <w:lang w:eastAsia="ja-JP"/>
        </w:rPr>
      </w:pPr>
      <w:r>
        <w:rPr>
          <w:noProof/>
        </w:rPr>
        <w:t>12.3.2. Champ « Type »</w:t>
      </w:r>
      <w:r>
        <w:rPr>
          <w:noProof/>
        </w:rPr>
        <w:tab/>
      </w:r>
      <w:r>
        <w:rPr>
          <w:noProof/>
        </w:rPr>
        <w:fldChar w:fldCharType="begin"/>
      </w:r>
      <w:r>
        <w:rPr>
          <w:noProof/>
        </w:rPr>
        <w:instrText xml:space="preserve"> PAGEREF _Toc234513679 \h </w:instrText>
      </w:r>
      <w:r>
        <w:rPr>
          <w:noProof/>
        </w:rPr>
      </w:r>
      <w:r>
        <w:rPr>
          <w:noProof/>
        </w:rPr>
        <w:fldChar w:fldCharType="separate"/>
      </w:r>
      <w:r>
        <w:rPr>
          <w:noProof/>
        </w:rPr>
        <w:t>35</w:t>
      </w:r>
      <w:r>
        <w:rPr>
          <w:noProof/>
        </w:rPr>
        <w:fldChar w:fldCharType="end"/>
      </w:r>
    </w:p>
    <w:p w14:paraId="4F03C990" w14:textId="77777777" w:rsidR="00617EB0" w:rsidRDefault="00617EB0">
      <w:pPr>
        <w:pStyle w:val="TM3"/>
        <w:rPr>
          <w:rFonts w:asciiTheme="minorHAnsi" w:eastAsiaTheme="minorEastAsia" w:hAnsiTheme="minorHAnsi" w:cstheme="minorBidi"/>
          <w:b w:val="0"/>
          <w:noProof/>
          <w:sz w:val="24"/>
          <w:szCs w:val="24"/>
          <w:lang w:eastAsia="ja-JP"/>
        </w:rPr>
      </w:pPr>
      <w:r>
        <w:rPr>
          <w:noProof/>
        </w:rPr>
        <w:t>12.3.3. Champ « Environnement »</w:t>
      </w:r>
      <w:r>
        <w:rPr>
          <w:noProof/>
        </w:rPr>
        <w:tab/>
      </w:r>
      <w:r>
        <w:rPr>
          <w:noProof/>
        </w:rPr>
        <w:fldChar w:fldCharType="begin"/>
      </w:r>
      <w:r>
        <w:rPr>
          <w:noProof/>
        </w:rPr>
        <w:instrText xml:space="preserve"> PAGEREF _Toc234513680 \h </w:instrText>
      </w:r>
      <w:r>
        <w:rPr>
          <w:noProof/>
        </w:rPr>
      </w:r>
      <w:r>
        <w:rPr>
          <w:noProof/>
        </w:rPr>
        <w:fldChar w:fldCharType="separate"/>
      </w:r>
      <w:r>
        <w:rPr>
          <w:noProof/>
        </w:rPr>
        <w:t>35</w:t>
      </w:r>
      <w:r>
        <w:rPr>
          <w:noProof/>
        </w:rPr>
        <w:fldChar w:fldCharType="end"/>
      </w:r>
    </w:p>
    <w:p w14:paraId="5F587B18" w14:textId="77777777" w:rsidR="00617EB0" w:rsidRDefault="00617EB0">
      <w:pPr>
        <w:pStyle w:val="TM3"/>
        <w:rPr>
          <w:rFonts w:asciiTheme="minorHAnsi" w:eastAsiaTheme="minorEastAsia" w:hAnsiTheme="minorHAnsi" w:cstheme="minorBidi"/>
          <w:b w:val="0"/>
          <w:noProof/>
          <w:sz w:val="24"/>
          <w:szCs w:val="24"/>
          <w:lang w:eastAsia="ja-JP"/>
        </w:rPr>
      </w:pPr>
      <w:r>
        <w:rPr>
          <w:noProof/>
        </w:rPr>
        <w:t>12.3.4. Champ « Application »</w:t>
      </w:r>
      <w:r>
        <w:rPr>
          <w:noProof/>
        </w:rPr>
        <w:tab/>
      </w:r>
      <w:r>
        <w:rPr>
          <w:noProof/>
        </w:rPr>
        <w:fldChar w:fldCharType="begin"/>
      </w:r>
      <w:r>
        <w:rPr>
          <w:noProof/>
        </w:rPr>
        <w:instrText xml:space="preserve"> PAGEREF _Toc234513681 \h </w:instrText>
      </w:r>
      <w:r>
        <w:rPr>
          <w:noProof/>
        </w:rPr>
      </w:r>
      <w:r>
        <w:rPr>
          <w:noProof/>
        </w:rPr>
        <w:fldChar w:fldCharType="separate"/>
      </w:r>
      <w:r>
        <w:rPr>
          <w:noProof/>
        </w:rPr>
        <w:t>36</w:t>
      </w:r>
      <w:r>
        <w:rPr>
          <w:noProof/>
        </w:rPr>
        <w:fldChar w:fldCharType="end"/>
      </w:r>
    </w:p>
    <w:p w14:paraId="60772321" w14:textId="77777777" w:rsidR="00617EB0" w:rsidRDefault="00617EB0">
      <w:pPr>
        <w:pStyle w:val="TM3"/>
        <w:rPr>
          <w:rFonts w:asciiTheme="minorHAnsi" w:eastAsiaTheme="minorEastAsia" w:hAnsiTheme="minorHAnsi" w:cstheme="minorBidi"/>
          <w:b w:val="0"/>
          <w:noProof/>
          <w:sz w:val="24"/>
          <w:szCs w:val="24"/>
          <w:lang w:eastAsia="ja-JP"/>
        </w:rPr>
      </w:pPr>
      <w:r>
        <w:rPr>
          <w:noProof/>
        </w:rPr>
        <w:t>12.3.5. Champ « Hôte »</w:t>
      </w:r>
      <w:r>
        <w:rPr>
          <w:noProof/>
        </w:rPr>
        <w:tab/>
      </w:r>
      <w:r>
        <w:rPr>
          <w:noProof/>
        </w:rPr>
        <w:fldChar w:fldCharType="begin"/>
      </w:r>
      <w:r>
        <w:rPr>
          <w:noProof/>
        </w:rPr>
        <w:instrText xml:space="preserve"> PAGEREF _Toc234513682 \h </w:instrText>
      </w:r>
      <w:r>
        <w:rPr>
          <w:noProof/>
        </w:rPr>
      </w:r>
      <w:r>
        <w:rPr>
          <w:noProof/>
        </w:rPr>
        <w:fldChar w:fldCharType="separate"/>
      </w:r>
      <w:r>
        <w:rPr>
          <w:noProof/>
        </w:rPr>
        <w:t>36</w:t>
      </w:r>
      <w:r>
        <w:rPr>
          <w:noProof/>
        </w:rPr>
        <w:fldChar w:fldCharType="end"/>
      </w:r>
    </w:p>
    <w:p w14:paraId="558B99E7" w14:textId="77777777" w:rsidR="00617EB0" w:rsidRDefault="00617EB0">
      <w:pPr>
        <w:pStyle w:val="TM3"/>
        <w:rPr>
          <w:rFonts w:asciiTheme="minorHAnsi" w:eastAsiaTheme="minorEastAsia" w:hAnsiTheme="minorHAnsi" w:cstheme="minorBidi"/>
          <w:b w:val="0"/>
          <w:noProof/>
          <w:sz w:val="24"/>
          <w:szCs w:val="24"/>
          <w:lang w:eastAsia="ja-JP"/>
        </w:rPr>
      </w:pPr>
      <w:r>
        <w:rPr>
          <w:noProof/>
        </w:rPr>
        <w:t>12.3.6. Champ « Utilisateur »</w:t>
      </w:r>
      <w:r>
        <w:rPr>
          <w:noProof/>
        </w:rPr>
        <w:tab/>
      </w:r>
      <w:r>
        <w:rPr>
          <w:noProof/>
        </w:rPr>
        <w:fldChar w:fldCharType="begin"/>
      </w:r>
      <w:r>
        <w:rPr>
          <w:noProof/>
        </w:rPr>
        <w:instrText xml:space="preserve"> PAGEREF _Toc234513683 \h </w:instrText>
      </w:r>
      <w:r>
        <w:rPr>
          <w:noProof/>
        </w:rPr>
      </w:r>
      <w:r>
        <w:rPr>
          <w:noProof/>
        </w:rPr>
        <w:fldChar w:fldCharType="separate"/>
      </w:r>
      <w:r>
        <w:rPr>
          <w:noProof/>
        </w:rPr>
        <w:t>36</w:t>
      </w:r>
      <w:r>
        <w:rPr>
          <w:noProof/>
        </w:rPr>
        <w:fldChar w:fldCharType="end"/>
      </w:r>
    </w:p>
    <w:p w14:paraId="679C28DA" w14:textId="77777777" w:rsidR="00617EB0" w:rsidRDefault="00617EB0">
      <w:pPr>
        <w:pStyle w:val="TM3"/>
        <w:rPr>
          <w:rFonts w:asciiTheme="minorHAnsi" w:eastAsiaTheme="minorEastAsia" w:hAnsiTheme="minorHAnsi" w:cstheme="minorBidi"/>
          <w:b w:val="0"/>
          <w:noProof/>
          <w:sz w:val="24"/>
          <w:szCs w:val="24"/>
          <w:lang w:eastAsia="ja-JP"/>
        </w:rPr>
      </w:pPr>
      <w:r>
        <w:rPr>
          <w:noProof/>
        </w:rPr>
        <w:t>12.3.7. Champ « Mot de passe »</w:t>
      </w:r>
      <w:r>
        <w:rPr>
          <w:noProof/>
        </w:rPr>
        <w:tab/>
      </w:r>
      <w:r>
        <w:rPr>
          <w:noProof/>
        </w:rPr>
        <w:fldChar w:fldCharType="begin"/>
      </w:r>
      <w:r>
        <w:rPr>
          <w:noProof/>
        </w:rPr>
        <w:instrText xml:space="preserve"> PAGEREF _Toc234513684 \h </w:instrText>
      </w:r>
      <w:r>
        <w:rPr>
          <w:noProof/>
        </w:rPr>
      </w:r>
      <w:r>
        <w:rPr>
          <w:noProof/>
        </w:rPr>
        <w:fldChar w:fldCharType="separate"/>
      </w:r>
      <w:r>
        <w:rPr>
          <w:noProof/>
        </w:rPr>
        <w:t>36</w:t>
      </w:r>
      <w:r>
        <w:rPr>
          <w:noProof/>
        </w:rPr>
        <w:fldChar w:fldCharType="end"/>
      </w:r>
    </w:p>
    <w:p w14:paraId="6CD82FA6" w14:textId="77777777" w:rsidR="00617EB0" w:rsidRDefault="00617EB0">
      <w:pPr>
        <w:pStyle w:val="TM3"/>
        <w:rPr>
          <w:rFonts w:asciiTheme="minorHAnsi" w:eastAsiaTheme="minorEastAsia" w:hAnsiTheme="minorHAnsi" w:cstheme="minorBidi"/>
          <w:b w:val="0"/>
          <w:noProof/>
          <w:sz w:val="24"/>
          <w:szCs w:val="24"/>
          <w:lang w:eastAsia="ja-JP"/>
        </w:rPr>
      </w:pPr>
      <w:r>
        <w:rPr>
          <w:noProof/>
        </w:rPr>
        <w:t>12.3.8. Champ « Commentaire »</w:t>
      </w:r>
      <w:r>
        <w:rPr>
          <w:noProof/>
        </w:rPr>
        <w:tab/>
      </w:r>
      <w:r>
        <w:rPr>
          <w:noProof/>
        </w:rPr>
        <w:fldChar w:fldCharType="begin"/>
      </w:r>
      <w:r>
        <w:rPr>
          <w:noProof/>
        </w:rPr>
        <w:instrText xml:space="preserve"> PAGEREF _Toc234513685 \h </w:instrText>
      </w:r>
      <w:r>
        <w:rPr>
          <w:noProof/>
        </w:rPr>
      </w:r>
      <w:r>
        <w:rPr>
          <w:noProof/>
        </w:rPr>
        <w:fldChar w:fldCharType="separate"/>
      </w:r>
      <w:r>
        <w:rPr>
          <w:noProof/>
        </w:rPr>
        <w:t>36</w:t>
      </w:r>
      <w:r>
        <w:rPr>
          <w:noProof/>
        </w:rPr>
        <w:fldChar w:fldCharType="end"/>
      </w:r>
    </w:p>
    <w:p w14:paraId="3CA8E831" w14:textId="77777777" w:rsidR="00617EB0" w:rsidRDefault="00617EB0">
      <w:pPr>
        <w:pStyle w:val="TM3"/>
        <w:rPr>
          <w:rFonts w:asciiTheme="minorHAnsi" w:eastAsiaTheme="minorEastAsia" w:hAnsiTheme="minorHAnsi" w:cstheme="minorBidi"/>
          <w:b w:val="0"/>
          <w:noProof/>
          <w:sz w:val="24"/>
          <w:szCs w:val="24"/>
          <w:lang w:eastAsia="ja-JP"/>
        </w:rPr>
      </w:pPr>
      <w:r>
        <w:rPr>
          <w:noProof/>
        </w:rPr>
        <w:t>12.3.9. Champ « Alerte »</w:t>
      </w:r>
      <w:r>
        <w:rPr>
          <w:noProof/>
        </w:rPr>
        <w:tab/>
      </w:r>
      <w:r>
        <w:rPr>
          <w:noProof/>
        </w:rPr>
        <w:fldChar w:fldCharType="begin"/>
      </w:r>
      <w:r>
        <w:rPr>
          <w:noProof/>
        </w:rPr>
        <w:instrText xml:space="preserve"> PAGEREF _Toc234513686 \h </w:instrText>
      </w:r>
      <w:r>
        <w:rPr>
          <w:noProof/>
        </w:rPr>
      </w:r>
      <w:r>
        <w:rPr>
          <w:noProof/>
        </w:rPr>
        <w:fldChar w:fldCharType="separate"/>
      </w:r>
      <w:r>
        <w:rPr>
          <w:noProof/>
        </w:rPr>
        <w:t>36</w:t>
      </w:r>
      <w:r>
        <w:rPr>
          <w:noProof/>
        </w:rPr>
        <w:fldChar w:fldCharType="end"/>
      </w:r>
    </w:p>
    <w:p w14:paraId="36E0876D" w14:textId="77777777" w:rsidR="00617EB0" w:rsidRDefault="00617EB0">
      <w:pPr>
        <w:pStyle w:val="TM3"/>
        <w:rPr>
          <w:rFonts w:asciiTheme="minorHAnsi" w:eastAsiaTheme="minorEastAsia" w:hAnsiTheme="minorHAnsi" w:cstheme="minorBidi"/>
          <w:b w:val="0"/>
          <w:noProof/>
          <w:sz w:val="24"/>
          <w:szCs w:val="24"/>
          <w:lang w:eastAsia="ja-JP"/>
        </w:rPr>
      </w:pPr>
      <w:r>
        <w:rPr>
          <w:noProof/>
        </w:rPr>
        <w:t>12.3.10. Bouton « Modifier »</w:t>
      </w:r>
      <w:r>
        <w:rPr>
          <w:noProof/>
        </w:rPr>
        <w:tab/>
      </w:r>
      <w:r>
        <w:rPr>
          <w:noProof/>
        </w:rPr>
        <w:fldChar w:fldCharType="begin"/>
      </w:r>
      <w:r>
        <w:rPr>
          <w:noProof/>
        </w:rPr>
        <w:instrText xml:space="preserve"> PAGEREF _Toc234513687 \h </w:instrText>
      </w:r>
      <w:r>
        <w:rPr>
          <w:noProof/>
        </w:rPr>
      </w:r>
      <w:r>
        <w:rPr>
          <w:noProof/>
        </w:rPr>
        <w:fldChar w:fldCharType="separate"/>
      </w:r>
      <w:r>
        <w:rPr>
          <w:noProof/>
        </w:rPr>
        <w:t>36</w:t>
      </w:r>
      <w:r>
        <w:rPr>
          <w:noProof/>
        </w:rPr>
        <w:fldChar w:fldCharType="end"/>
      </w:r>
    </w:p>
    <w:p w14:paraId="5EB84274" w14:textId="77777777" w:rsidR="00617EB0" w:rsidRDefault="00617EB0">
      <w:pPr>
        <w:pStyle w:val="TM3"/>
        <w:rPr>
          <w:rFonts w:asciiTheme="minorHAnsi" w:eastAsiaTheme="minorEastAsia" w:hAnsiTheme="minorHAnsi" w:cstheme="minorBidi"/>
          <w:b w:val="0"/>
          <w:noProof/>
          <w:sz w:val="24"/>
          <w:szCs w:val="24"/>
          <w:lang w:eastAsia="ja-JP"/>
        </w:rPr>
      </w:pPr>
      <w:r>
        <w:rPr>
          <w:noProof/>
        </w:rPr>
        <w:t>12.3.11. Bouton « Annuler »</w:t>
      </w:r>
      <w:r>
        <w:rPr>
          <w:noProof/>
        </w:rPr>
        <w:tab/>
      </w:r>
      <w:r>
        <w:rPr>
          <w:noProof/>
        </w:rPr>
        <w:fldChar w:fldCharType="begin"/>
      </w:r>
      <w:r>
        <w:rPr>
          <w:noProof/>
        </w:rPr>
        <w:instrText xml:space="preserve"> PAGEREF _Toc234513688 \h </w:instrText>
      </w:r>
      <w:r>
        <w:rPr>
          <w:noProof/>
        </w:rPr>
      </w:r>
      <w:r>
        <w:rPr>
          <w:noProof/>
        </w:rPr>
        <w:fldChar w:fldCharType="separate"/>
      </w:r>
      <w:r>
        <w:rPr>
          <w:noProof/>
        </w:rPr>
        <w:t>36</w:t>
      </w:r>
      <w:r>
        <w:rPr>
          <w:noProof/>
        </w:rPr>
        <w:fldChar w:fldCharType="end"/>
      </w:r>
    </w:p>
    <w:p w14:paraId="5DDA3E85"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12.4. Suppression d’un Secret</w:t>
      </w:r>
      <w:r>
        <w:rPr>
          <w:noProof/>
        </w:rPr>
        <w:tab/>
      </w:r>
      <w:r>
        <w:rPr>
          <w:noProof/>
        </w:rPr>
        <w:fldChar w:fldCharType="begin"/>
      </w:r>
      <w:r>
        <w:rPr>
          <w:noProof/>
        </w:rPr>
        <w:instrText xml:space="preserve"> PAGEREF _Toc234513689 \h </w:instrText>
      </w:r>
      <w:r>
        <w:rPr>
          <w:noProof/>
        </w:rPr>
      </w:r>
      <w:r>
        <w:rPr>
          <w:noProof/>
        </w:rPr>
        <w:fldChar w:fldCharType="separate"/>
      </w:r>
      <w:r>
        <w:rPr>
          <w:noProof/>
        </w:rPr>
        <w:t>36</w:t>
      </w:r>
      <w:r>
        <w:rPr>
          <w:noProof/>
        </w:rPr>
        <w:fldChar w:fldCharType="end"/>
      </w:r>
    </w:p>
    <w:p w14:paraId="189D611D" w14:textId="77777777" w:rsidR="00617EB0" w:rsidRDefault="00617EB0">
      <w:pPr>
        <w:pStyle w:val="TM3"/>
        <w:rPr>
          <w:rFonts w:asciiTheme="minorHAnsi" w:eastAsiaTheme="minorEastAsia" w:hAnsiTheme="minorHAnsi" w:cstheme="minorBidi"/>
          <w:b w:val="0"/>
          <w:noProof/>
          <w:sz w:val="24"/>
          <w:szCs w:val="24"/>
          <w:lang w:eastAsia="ja-JP"/>
        </w:rPr>
      </w:pPr>
      <w:r>
        <w:rPr>
          <w:noProof/>
        </w:rPr>
        <w:t>12.4.1. Bouton « Supprimer »</w:t>
      </w:r>
      <w:r>
        <w:rPr>
          <w:noProof/>
        </w:rPr>
        <w:tab/>
      </w:r>
      <w:r>
        <w:rPr>
          <w:noProof/>
        </w:rPr>
        <w:fldChar w:fldCharType="begin"/>
      </w:r>
      <w:r>
        <w:rPr>
          <w:noProof/>
        </w:rPr>
        <w:instrText xml:space="preserve"> PAGEREF _Toc234513690 \h </w:instrText>
      </w:r>
      <w:r>
        <w:rPr>
          <w:noProof/>
        </w:rPr>
      </w:r>
      <w:r>
        <w:rPr>
          <w:noProof/>
        </w:rPr>
        <w:fldChar w:fldCharType="separate"/>
      </w:r>
      <w:r>
        <w:rPr>
          <w:noProof/>
        </w:rPr>
        <w:t>37</w:t>
      </w:r>
      <w:r>
        <w:rPr>
          <w:noProof/>
        </w:rPr>
        <w:fldChar w:fldCharType="end"/>
      </w:r>
    </w:p>
    <w:p w14:paraId="68A3657B" w14:textId="77777777" w:rsidR="00617EB0" w:rsidRDefault="00617EB0">
      <w:pPr>
        <w:pStyle w:val="TM3"/>
        <w:rPr>
          <w:rFonts w:asciiTheme="minorHAnsi" w:eastAsiaTheme="minorEastAsia" w:hAnsiTheme="minorHAnsi" w:cstheme="minorBidi"/>
          <w:b w:val="0"/>
          <w:noProof/>
          <w:sz w:val="24"/>
          <w:szCs w:val="24"/>
          <w:lang w:eastAsia="ja-JP"/>
        </w:rPr>
      </w:pPr>
      <w:r>
        <w:rPr>
          <w:noProof/>
        </w:rPr>
        <w:t>12.4.2. Bouton « Annuler »</w:t>
      </w:r>
      <w:r>
        <w:rPr>
          <w:noProof/>
        </w:rPr>
        <w:tab/>
      </w:r>
      <w:r>
        <w:rPr>
          <w:noProof/>
        </w:rPr>
        <w:fldChar w:fldCharType="begin"/>
      </w:r>
      <w:r>
        <w:rPr>
          <w:noProof/>
        </w:rPr>
        <w:instrText xml:space="preserve"> PAGEREF _Toc234513691 \h </w:instrText>
      </w:r>
      <w:r>
        <w:rPr>
          <w:noProof/>
        </w:rPr>
      </w:r>
      <w:r>
        <w:rPr>
          <w:noProof/>
        </w:rPr>
        <w:fldChar w:fldCharType="separate"/>
      </w:r>
      <w:r>
        <w:rPr>
          <w:noProof/>
        </w:rPr>
        <w:t>37</w:t>
      </w:r>
      <w:r>
        <w:rPr>
          <w:noProof/>
        </w:rPr>
        <w:fldChar w:fldCharType="end"/>
      </w:r>
    </w:p>
    <w:p w14:paraId="5F79189E"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12.5. Création d’un Secret</w:t>
      </w:r>
      <w:r>
        <w:rPr>
          <w:noProof/>
        </w:rPr>
        <w:tab/>
      </w:r>
      <w:r>
        <w:rPr>
          <w:noProof/>
        </w:rPr>
        <w:fldChar w:fldCharType="begin"/>
      </w:r>
      <w:r>
        <w:rPr>
          <w:noProof/>
        </w:rPr>
        <w:instrText xml:space="preserve"> PAGEREF _Toc234513692 \h </w:instrText>
      </w:r>
      <w:r>
        <w:rPr>
          <w:noProof/>
        </w:rPr>
      </w:r>
      <w:r>
        <w:rPr>
          <w:noProof/>
        </w:rPr>
        <w:fldChar w:fldCharType="separate"/>
      </w:r>
      <w:r>
        <w:rPr>
          <w:noProof/>
        </w:rPr>
        <w:t>37</w:t>
      </w:r>
      <w:r>
        <w:rPr>
          <w:noProof/>
        </w:rPr>
        <w:fldChar w:fldCharType="end"/>
      </w:r>
    </w:p>
    <w:p w14:paraId="43B245AE" w14:textId="77777777" w:rsidR="00617EB0" w:rsidRDefault="00617EB0">
      <w:pPr>
        <w:pStyle w:val="TM1"/>
        <w:tabs>
          <w:tab w:val="right" w:leader="dot" w:pos="9060"/>
        </w:tabs>
        <w:rPr>
          <w:rFonts w:asciiTheme="minorHAnsi" w:eastAsiaTheme="minorEastAsia" w:hAnsiTheme="minorHAnsi" w:cstheme="minorBidi"/>
          <w:b w:val="0"/>
          <w:bCs w:val="0"/>
          <w:iCs w:val="0"/>
          <w:caps w:val="0"/>
          <w:noProof/>
          <w:lang w:eastAsia="ja-JP"/>
        </w:rPr>
      </w:pPr>
      <w:r>
        <w:rPr>
          <w:noProof/>
        </w:rPr>
        <w:t>13. Gestion des préférences</w:t>
      </w:r>
      <w:r>
        <w:rPr>
          <w:noProof/>
        </w:rPr>
        <w:tab/>
      </w:r>
      <w:r>
        <w:rPr>
          <w:noProof/>
        </w:rPr>
        <w:fldChar w:fldCharType="begin"/>
      </w:r>
      <w:r>
        <w:rPr>
          <w:noProof/>
        </w:rPr>
        <w:instrText xml:space="preserve"> PAGEREF _Toc234513693 \h </w:instrText>
      </w:r>
      <w:r>
        <w:rPr>
          <w:noProof/>
        </w:rPr>
      </w:r>
      <w:r>
        <w:rPr>
          <w:noProof/>
        </w:rPr>
        <w:fldChar w:fldCharType="separate"/>
      </w:r>
      <w:r>
        <w:rPr>
          <w:noProof/>
        </w:rPr>
        <w:t>37</w:t>
      </w:r>
      <w:r>
        <w:rPr>
          <w:noProof/>
        </w:rPr>
        <w:fldChar w:fldCharType="end"/>
      </w:r>
    </w:p>
    <w:p w14:paraId="29280DB6"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13.1. Gestion des « Alertes »</w:t>
      </w:r>
      <w:r>
        <w:rPr>
          <w:noProof/>
        </w:rPr>
        <w:tab/>
      </w:r>
      <w:r>
        <w:rPr>
          <w:noProof/>
        </w:rPr>
        <w:fldChar w:fldCharType="begin"/>
      </w:r>
      <w:r>
        <w:rPr>
          <w:noProof/>
        </w:rPr>
        <w:instrText xml:space="preserve"> PAGEREF _Toc234513694 \h </w:instrText>
      </w:r>
      <w:r>
        <w:rPr>
          <w:noProof/>
        </w:rPr>
      </w:r>
      <w:r>
        <w:rPr>
          <w:noProof/>
        </w:rPr>
        <w:fldChar w:fldCharType="separate"/>
      </w:r>
      <w:r>
        <w:rPr>
          <w:noProof/>
        </w:rPr>
        <w:t>37</w:t>
      </w:r>
      <w:r>
        <w:rPr>
          <w:noProof/>
        </w:rPr>
        <w:fldChar w:fldCharType="end"/>
      </w:r>
    </w:p>
    <w:p w14:paraId="00A2CF5F" w14:textId="77777777" w:rsidR="00617EB0" w:rsidRDefault="00617EB0">
      <w:pPr>
        <w:pStyle w:val="TM3"/>
        <w:rPr>
          <w:rFonts w:asciiTheme="minorHAnsi" w:eastAsiaTheme="minorEastAsia" w:hAnsiTheme="minorHAnsi" w:cstheme="minorBidi"/>
          <w:b w:val="0"/>
          <w:noProof/>
          <w:sz w:val="24"/>
          <w:szCs w:val="24"/>
          <w:lang w:eastAsia="ja-JP"/>
        </w:rPr>
      </w:pPr>
      <w:r>
        <w:rPr>
          <w:noProof/>
        </w:rPr>
        <w:t>13.1.1. Champ « Verbosité des alertes »</w:t>
      </w:r>
      <w:r>
        <w:rPr>
          <w:noProof/>
        </w:rPr>
        <w:tab/>
      </w:r>
      <w:r>
        <w:rPr>
          <w:noProof/>
        </w:rPr>
        <w:fldChar w:fldCharType="begin"/>
      </w:r>
      <w:r>
        <w:rPr>
          <w:noProof/>
        </w:rPr>
        <w:instrText xml:space="preserve"> PAGEREF _Toc234513695 \h </w:instrText>
      </w:r>
      <w:r>
        <w:rPr>
          <w:noProof/>
        </w:rPr>
      </w:r>
      <w:r>
        <w:rPr>
          <w:noProof/>
        </w:rPr>
        <w:fldChar w:fldCharType="separate"/>
      </w:r>
      <w:r>
        <w:rPr>
          <w:noProof/>
        </w:rPr>
        <w:t>38</w:t>
      </w:r>
      <w:r>
        <w:rPr>
          <w:noProof/>
        </w:rPr>
        <w:fldChar w:fldCharType="end"/>
      </w:r>
    </w:p>
    <w:p w14:paraId="00FA113C" w14:textId="77777777" w:rsidR="00617EB0" w:rsidRDefault="00617EB0">
      <w:pPr>
        <w:pStyle w:val="TM3"/>
        <w:rPr>
          <w:rFonts w:asciiTheme="minorHAnsi" w:eastAsiaTheme="minorEastAsia" w:hAnsiTheme="minorHAnsi" w:cstheme="minorBidi"/>
          <w:b w:val="0"/>
          <w:noProof/>
          <w:sz w:val="24"/>
          <w:szCs w:val="24"/>
          <w:lang w:eastAsia="ja-JP"/>
        </w:rPr>
      </w:pPr>
      <w:r>
        <w:rPr>
          <w:noProof/>
        </w:rPr>
        <w:t>13.1.2. Champ « Alerte remontée via Syslog »</w:t>
      </w:r>
      <w:r>
        <w:rPr>
          <w:noProof/>
        </w:rPr>
        <w:tab/>
      </w:r>
      <w:r>
        <w:rPr>
          <w:noProof/>
        </w:rPr>
        <w:fldChar w:fldCharType="begin"/>
      </w:r>
      <w:r>
        <w:rPr>
          <w:noProof/>
        </w:rPr>
        <w:instrText xml:space="preserve"> PAGEREF _Toc234513696 \h </w:instrText>
      </w:r>
      <w:r>
        <w:rPr>
          <w:noProof/>
        </w:rPr>
      </w:r>
      <w:r>
        <w:rPr>
          <w:noProof/>
        </w:rPr>
        <w:fldChar w:fldCharType="separate"/>
      </w:r>
      <w:r>
        <w:rPr>
          <w:noProof/>
        </w:rPr>
        <w:t>38</w:t>
      </w:r>
      <w:r>
        <w:rPr>
          <w:noProof/>
        </w:rPr>
        <w:fldChar w:fldCharType="end"/>
      </w:r>
    </w:p>
    <w:p w14:paraId="1473D43D" w14:textId="77777777" w:rsidR="00617EB0" w:rsidRDefault="00617EB0">
      <w:pPr>
        <w:pStyle w:val="TM3"/>
        <w:rPr>
          <w:rFonts w:asciiTheme="minorHAnsi" w:eastAsiaTheme="minorEastAsia" w:hAnsiTheme="minorHAnsi" w:cstheme="minorBidi"/>
          <w:b w:val="0"/>
          <w:noProof/>
          <w:sz w:val="24"/>
          <w:szCs w:val="24"/>
          <w:lang w:eastAsia="ja-JP"/>
        </w:rPr>
      </w:pPr>
      <w:r>
        <w:rPr>
          <w:noProof/>
        </w:rPr>
        <w:t>13.1.3. Champ « Alerte remontée via Courriel »</w:t>
      </w:r>
      <w:r>
        <w:rPr>
          <w:noProof/>
        </w:rPr>
        <w:tab/>
      </w:r>
      <w:r>
        <w:rPr>
          <w:noProof/>
        </w:rPr>
        <w:fldChar w:fldCharType="begin"/>
      </w:r>
      <w:r>
        <w:rPr>
          <w:noProof/>
        </w:rPr>
        <w:instrText xml:space="preserve"> PAGEREF _Toc234513697 \h </w:instrText>
      </w:r>
      <w:r>
        <w:rPr>
          <w:noProof/>
        </w:rPr>
      </w:r>
      <w:r>
        <w:rPr>
          <w:noProof/>
        </w:rPr>
        <w:fldChar w:fldCharType="separate"/>
      </w:r>
      <w:r>
        <w:rPr>
          <w:noProof/>
        </w:rPr>
        <w:t>38</w:t>
      </w:r>
      <w:r>
        <w:rPr>
          <w:noProof/>
        </w:rPr>
        <w:fldChar w:fldCharType="end"/>
      </w:r>
    </w:p>
    <w:p w14:paraId="3AA1D1EE"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13.1.3.1. Le champ « De »</w:t>
      </w:r>
      <w:r>
        <w:rPr>
          <w:noProof/>
        </w:rPr>
        <w:tab/>
      </w:r>
      <w:r>
        <w:rPr>
          <w:noProof/>
        </w:rPr>
        <w:fldChar w:fldCharType="begin"/>
      </w:r>
      <w:r>
        <w:rPr>
          <w:noProof/>
        </w:rPr>
        <w:instrText xml:space="preserve"> PAGEREF _Toc234513698 \h </w:instrText>
      </w:r>
      <w:r>
        <w:rPr>
          <w:noProof/>
        </w:rPr>
      </w:r>
      <w:r>
        <w:rPr>
          <w:noProof/>
        </w:rPr>
        <w:fldChar w:fldCharType="separate"/>
      </w:r>
      <w:r>
        <w:rPr>
          <w:noProof/>
        </w:rPr>
        <w:t>38</w:t>
      </w:r>
      <w:r>
        <w:rPr>
          <w:noProof/>
        </w:rPr>
        <w:fldChar w:fldCharType="end"/>
      </w:r>
    </w:p>
    <w:p w14:paraId="6CFF77A1"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13.1.3.2. Le champ « A »</w:t>
      </w:r>
      <w:r>
        <w:rPr>
          <w:noProof/>
        </w:rPr>
        <w:tab/>
      </w:r>
      <w:r>
        <w:rPr>
          <w:noProof/>
        </w:rPr>
        <w:fldChar w:fldCharType="begin"/>
      </w:r>
      <w:r>
        <w:rPr>
          <w:noProof/>
        </w:rPr>
        <w:instrText xml:space="preserve"> PAGEREF _Toc234513699 \h </w:instrText>
      </w:r>
      <w:r>
        <w:rPr>
          <w:noProof/>
        </w:rPr>
      </w:r>
      <w:r>
        <w:rPr>
          <w:noProof/>
        </w:rPr>
        <w:fldChar w:fldCharType="separate"/>
      </w:r>
      <w:r>
        <w:rPr>
          <w:noProof/>
        </w:rPr>
        <w:t>38</w:t>
      </w:r>
      <w:r>
        <w:rPr>
          <w:noProof/>
        </w:rPr>
        <w:fldChar w:fldCharType="end"/>
      </w:r>
    </w:p>
    <w:p w14:paraId="1F9D4DAE" w14:textId="77777777" w:rsidR="00617EB0" w:rsidRDefault="00617EB0">
      <w:pPr>
        <w:pStyle w:val="TM3"/>
        <w:rPr>
          <w:rFonts w:asciiTheme="minorHAnsi" w:eastAsiaTheme="minorEastAsia" w:hAnsiTheme="minorHAnsi" w:cstheme="minorBidi"/>
          <w:b w:val="0"/>
          <w:noProof/>
          <w:sz w:val="24"/>
          <w:szCs w:val="24"/>
          <w:lang w:eastAsia="ja-JP"/>
        </w:rPr>
      </w:pPr>
      <w:r>
        <w:rPr>
          <w:noProof/>
        </w:rPr>
        <w:t>13.1.4. Bouton « Sauvegarder »</w:t>
      </w:r>
      <w:r>
        <w:rPr>
          <w:noProof/>
        </w:rPr>
        <w:tab/>
      </w:r>
      <w:r>
        <w:rPr>
          <w:noProof/>
        </w:rPr>
        <w:fldChar w:fldCharType="begin"/>
      </w:r>
      <w:r>
        <w:rPr>
          <w:noProof/>
        </w:rPr>
        <w:instrText xml:space="preserve"> PAGEREF _Toc234513700 \h </w:instrText>
      </w:r>
      <w:r>
        <w:rPr>
          <w:noProof/>
        </w:rPr>
      </w:r>
      <w:r>
        <w:rPr>
          <w:noProof/>
        </w:rPr>
        <w:fldChar w:fldCharType="separate"/>
      </w:r>
      <w:r>
        <w:rPr>
          <w:noProof/>
        </w:rPr>
        <w:t>38</w:t>
      </w:r>
      <w:r>
        <w:rPr>
          <w:noProof/>
        </w:rPr>
        <w:fldChar w:fldCharType="end"/>
      </w:r>
    </w:p>
    <w:p w14:paraId="70B9DF27"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13.2. Gestion des « Connexions »</w:t>
      </w:r>
      <w:r>
        <w:rPr>
          <w:noProof/>
        </w:rPr>
        <w:tab/>
      </w:r>
      <w:r>
        <w:rPr>
          <w:noProof/>
        </w:rPr>
        <w:fldChar w:fldCharType="begin"/>
      </w:r>
      <w:r>
        <w:rPr>
          <w:noProof/>
        </w:rPr>
        <w:instrText xml:space="preserve"> PAGEREF _Toc234513701 \h </w:instrText>
      </w:r>
      <w:r>
        <w:rPr>
          <w:noProof/>
        </w:rPr>
      </w:r>
      <w:r>
        <w:rPr>
          <w:noProof/>
        </w:rPr>
        <w:fldChar w:fldCharType="separate"/>
      </w:r>
      <w:r>
        <w:rPr>
          <w:noProof/>
        </w:rPr>
        <w:t>39</w:t>
      </w:r>
      <w:r>
        <w:rPr>
          <w:noProof/>
        </w:rPr>
        <w:fldChar w:fldCharType="end"/>
      </w:r>
    </w:p>
    <w:p w14:paraId="25B2DE4B" w14:textId="77777777" w:rsidR="00617EB0" w:rsidRDefault="00617EB0">
      <w:pPr>
        <w:pStyle w:val="TM3"/>
        <w:rPr>
          <w:rFonts w:asciiTheme="minorHAnsi" w:eastAsiaTheme="minorEastAsia" w:hAnsiTheme="minorHAnsi" w:cstheme="minorBidi"/>
          <w:b w:val="0"/>
          <w:noProof/>
          <w:sz w:val="24"/>
          <w:szCs w:val="24"/>
          <w:lang w:eastAsia="ja-JP"/>
        </w:rPr>
      </w:pPr>
      <w:r>
        <w:rPr>
          <w:noProof/>
        </w:rPr>
        <w:t>13.2.1. Authentification par mots de passe</w:t>
      </w:r>
      <w:r>
        <w:rPr>
          <w:noProof/>
        </w:rPr>
        <w:tab/>
      </w:r>
      <w:r>
        <w:rPr>
          <w:noProof/>
        </w:rPr>
        <w:fldChar w:fldCharType="begin"/>
      </w:r>
      <w:r>
        <w:rPr>
          <w:noProof/>
        </w:rPr>
        <w:instrText xml:space="preserve"> PAGEREF _Toc234513702 \h </w:instrText>
      </w:r>
      <w:r>
        <w:rPr>
          <w:noProof/>
        </w:rPr>
      </w:r>
      <w:r>
        <w:rPr>
          <w:noProof/>
        </w:rPr>
        <w:fldChar w:fldCharType="separate"/>
      </w:r>
      <w:r>
        <w:rPr>
          <w:noProof/>
        </w:rPr>
        <w:t>39</w:t>
      </w:r>
      <w:r>
        <w:rPr>
          <w:noProof/>
        </w:rPr>
        <w:fldChar w:fldCharType="end"/>
      </w:r>
    </w:p>
    <w:p w14:paraId="5A06B84A"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13.2.1.1. Le champ « Taille minimum des mots de passe »</w:t>
      </w:r>
      <w:r>
        <w:rPr>
          <w:noProof/>
        </w:rPr>
        <w:tab/>
      </w:r>
      <w:r>
        <w:rPr>
          <w:noProof/>
        </w:rPr>
        <w:fldChar w:fldCharType="begin"/>
      </w:r>
      <w:r>
        <w:rPr>
          <w:noProof/>
        </w:rPr>
        <w:instrText xml:space="preserve"> PAGEREF _Toc234513703 \h </w:instrText>
      </w:r>
      <w:r>
        <w:rPr>
          <w:noProof/>
        </w:rPr>
      </w:r>
      <w:r>
        <w:rPr>
          <w:noProof/>
        </w:rPr>
        <w:fldChar w:fldCharType="separate"/>
      </w:r>
      <w:r>
        <w:rPr>
          <w:noProof/>
        </w:rPr>
        <w:t>40</w:t>
      </w:r>
      <w:r>
        <w:rPr>
          <w:noProof/>
        </w:rPr>
        <w:fldChar w:fldCharType="end"/>
      </w:r>
    </w:p>
    <w:p w14:paraId="4ED8CEF1"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13.2.1.2. Le champ « Complexité des mots de passe »</w:t>
      </w:r>
      <w:r>
        <w:rPr>
          <w:noProof/>
        </w:rPr>
        <w:tab/>
      </w:r>
      <w:r>
        <w:rPr>
          <w:noProof/>
        </w:rPr>
        <w:fldChar w:fldCharType="begin"/>
      </w:r>
      <w:r>
        <w:rPr>
          <w:noProof/>
        </w:rPr>
        <w:instrText xml:space="preserve"> PAGEREF _Toc234513704 \h </w:instrText>
      </w:r>
      <w:r>
        <w:rPr>
          <w:noProof/>
        </w:rPr>
      </w:r>
      <w:r>
        <w:rPr>
          <w:noProof/>
        </w:rPr>
        <w:fldChar w:fldCharType="separate"/>
      </w:r>
      <w:r>
        <w:rPr>
          <w:noProof/>
        </w:rPr>
        <w:t>40</w:t>
      </w:r>
      <w:r>
        <w:rPr>
          <w:noProof/>
        </w:rPr>
        <w:fldChar w:fldCharType="end"/>
      </w:r>
    </w:p>
    <w:p w14:paraId="6E87C824"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13.2.1.3. Le champ « Durée de vie d’un utilisateur (en mois) »</w:t>
      </w:r>
      <w:r>
        <w:rPr>
          <w:noProof/>
        </w:rPr>
        <w:tab/>
      </w:r>
      <w:r>
        <w:rPr>
          <w:noProof/>
        </w:rPr>
        <w:fldChar w:fldCharType="begin"/>
      </w:r>
      <w:r>
        <w:rPr>
          <w:noProof/>
        </w:rPr>
        <w:instrText xml:space="preserve"> PAGEREF _Toc234513705 \h </w:instrText>
      </w:r>
      <w:r>
        <w:rPr>
          <w:noProof/>
        </w:rPr>
      </w:r>
      <w:r>
        <w:rPr>
          <w:noProof/>
        </w:rPr>
        <w:fldChar w:fldCharType="separate"/>
      </w:r>
      <w:r>
        <w:rPr>
          <w:noProof/>
        </w:rPr>
        <w:t>40</w:t>
      </w:r>
      <w:r>
        <w:rPr>
          <w:noProof/>
        </w:rPr>
        <w:fldChar w:fldCharType="end"/>
      </w:r>
    </w:p>
    <w:p w14:paraId="6A16100D"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13.2.1.4. Le champ « Nombre de tentative maximum »</w:t>
      </w:r>
      <w:r>
        <w:rPr>
          <w:noProof/>
        </w:rPr>
        <w:tab/>
      </w:r>
      <w:r>
        <w:rPr>
          <w:noProof/>
        </w:rPr>
        <w:fldChar w:fldCharType="begin"/>
      </w:r>
      <w:r>
        <w:rPr>
          <w:noProof/>
        </w:rPr>
        <w:instrText xml:space="preserve"> PAGEREF _Toc234513706 \h </w:instrText>
      </w:r>
      <w:r>
        <w:rPr>
          <w:noProof/>
        </w:rPr>
      </w:r>
      <w:r>
        <w:rPr>
          <w:noProof/>
        </w:rPr>
        <w:fldChar w:fldCharType="separate"/>
      </w:r>
      <w:r>
        <w:rPr>
          <w:noProof/>
        </w:rPr>
        <w:t>40</w:t>
      </w:r>
      <w:r>
        <w:rPr>
          <w:noProof/>
        </w:rPr>
        <w:fldChar w:fldCharType="end"/>
      </w:r>
    </w:p>
    <w:p w14:paraId="6B72B00A"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13.2.1.5. Le champ « Mot de passe par défaut »</w:t>
      </w:r>
      <w:r>
        <w:rPr>
          <w:noProof/>
        </w:rPr>
        <w:tab/>
      </w:r>
      <w:r>
        <w:rPr>
          <w:noProof/>
        </w:rPr>
        <w:fldChar w:fldCharType="begin"/>
      </w:r>
      <w:r>
        <w:rPr>
          <w:noProof/>
        </w:rPr>
        <w:instrText xml:space="preserve"> PAGEREF _Toc234513707 \h </w:instrText>
      </w:r>
      <w:r>
        <w:rPr>
          <w:noProof/>
        </w:rPr>
      </w:r>
      <w:r>
        <w:rPr>
          <w:noProof/>
        </w:rPr>
        <w:fldChar w:fldCharType="separate"/>
      </w:r>
      <w:r>
        <w:rPr>
          <w:noProof/>
        </w:rPr>
        <w:t>40</w:t>
      </w:r>
      <w:r>
        <w:rPr>
          <w:noProof/>
        </w:rPr>
        <w:fldChar w:fldCharType="end"/>
      </w:r>
    </w:p>
    <w:p w14:paraId="29D8705C" w14:textId="77777777" w:rsidR="00617EB0" w:rsidRDefault="00617EB0">
      <w:pPr>
        <w:pStyle w:val="TM3"/>
        <w:rPr>
          <w:rFonts w:asciiTheme="minorHAnsi" w:eastAsiaTheme="minorEastAsia" w:hAnsiTheme="minorHAnsi" w:cstheme="minorBidi"/>
          <w:b w:val="0"/>
          <w:noProof/>
          <w:sz w:val="24"/>
          <w:szCs w:val="24"/>
          <w:lang w:eastAsia="ja-JP"/>
        </w:rPr>
      </w:pPr>
      <w:r>
        <w:rPr>
          <w:noProof/>
        </w:rPr>
        <w:t>13.2.2. Authentification par Radius</w:t>
      </w:r>
      <w:r>
        <w:rPr>
          <w:noProof/>
        </w:rPr>
        <w:tab/>
      </w:r>
      <w:r>
        <w:rPr>
          <w:noProof/>
        </w:rPr>
        <w:fldChar w:fldCharType="begin"/>
      </w:r>
      <w:r>
        <w:rPr>
          <w:noProof/>
        </w:rPr>
        <w:instrText xml:space="preserve"> PAGEREF _Toc234513708 \h </w:instrText>
      </w:r>
      <w:r>
        <w:rPr>
          <w:noProof/>
        </w:rPr>
      </w:r>
      <w:r>
        <w:rPr>
          <w:noProof/>
        </w:rPr>
        <w:fldChar w:fldCharType="separate"/>
      </w:r>
      <w:r>
        <w:rPr>
          <w:noProof/>
        </w:rPr>
        <w:t>40</w:t>
      </w:r>
      <w:r>
        <w:rPr>
          <w:noProof/>
        </w:rPr>
        <w:fldChar w:fldCharType="end"/>
      </w:r>
    </w:p>
    <w:p w14:paraId="6F5B55A8"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13.2.2.1. Adresse IP du serveur Radius</w:t>
      </w:r>
      <w:r>
        <w:rPr>
          <w:noProof/>
        </w:rPr>
        <w:tab/>
      </w:r>
      <w:r>
        <w:rPr>
          <w:noProof/>
        </w:rPr>
        <w:fldChar w:fldCharType="begin"/>
      </w:r>
      <w:r>
        <w:rPr>
          <w:noProof/>
        </w:rPr>
        <w:instrText xml:space="preserve"> PAGEREF _Toc234513709 \h </w:instrText>
      </w:r>
      <w:r>
        <w:rPr>
          <w:noProof/>
        </w:rPr>
      </w:r>
      <w:r>
        <w:rPr>
          <w:noProof/>
        </w:rPr>
        <w:fldChar w:fldCharType="separate"/>
      </w:r>
      <w:r>
        <w:rPr>
          <w:noProof/>
        </w:rPr>
        <w:t>40</w:t>
      </w:r>
      <w:r>
        <w:rPr>
          <w:noProof/>
        </w:rPr>
        <w:fldChar w:fldCharType="end"/>
      </w:r>
    </w:p>
    <w:p w14:paraId="1DF1FEE0"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13.2.2.2. Port d'authentification du serveur Radius</w:t>
      </w:r>
      <w:r>
        <w:rPr>
          <w:noProof/>
        </w:rPr>
        <w:tab/>
      </w:r>
      <w:r>
        <w:rPr>
          <w:noProof/>
        </w:rPr>
        <w:fldChar w:fldCharType="begin"/>
      </w:r>
      <w:r>
        <w:rPr>
          <w:noProof/>
        </w:rPr>
        <w:instrText xml:space="preserve"> PAGEREF _Toc234513710 \h </w:instrText>
      </w:r>
      <w:r>
        <w:rPr>
          <w:noProof/>
        </w:rPr>
      </w:r>
      <w:r>
        <w:rPr>
          <w:noProof/>
        </w:rPr>
        <w:fldChar w:fldCharType="separate"/>
      </w:r>
      <w:r>
        <w:rPr>
          <w:noProof/>
        </w:rPr>
        <w:t>40</w:t>
      </w:r>
      <w:r>
        <w:rPr>
          <w:noProof/>
        </w:rPr>
        <w:fldChar w:fldCharType="end"/>
      </w:r>
    </w:p>
    <w:p w14:paraId="67CBA021"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13.2.2.3. Port d'accounting du serveur Radius</w:t>
      </w:r>
      <w:r>
        <w:rPr>
          <w:noProof/>
        </w:rPr>
        <w:tab/>
      </w:r>
      <w:r>
        <w:rPr>
          <w:noProof/>
        </w:rPr>
        <w:fldChar w:fldCharType="begin"/>
      </w:r>
      <w:r>
        <w:rPr>
          <w:noProof/>
        </w:rPr>
        <w:instrText xml:space="preserve"> PAGEREF _Toc234513711 \h </w:instrText>
      </w:r>
      <w:r>
        <w:rPr>
          <w:noProof/>
        </w:rPr>
      </w:r>
      <w:r>
        <w:rPr>
          <w:noProof/>
        </w:rPr>
        <w:fldChar w:fldCharType="separate"/>
      </w:r>
      <w:r>
        <w:rPr>
          <w:noProof/>
        </w:rPr>
        <w:t>40</w:t>
      </w:r>
      <w:r>
        <w:rPr>
          <w:noProof/>
        </w:rPr>
        <w:fldChar w:fldCharType="end"/>
      </w:r>
    </w:p>
    <w:p w14:paraId="09CAFA24"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13.2.2.4. Secret partagé de Radius</w:t>
      </w:r>
      <w:r>
        <w:rPr>
          <w:noProof/>
        </w:rPr>
        <w:tab/>
      </w:r>
      <w:r>
        <w:rPr>
          <w:noProof/>
        </w:rPr>
        <w:fldChar w:fldCharType="begin"/>
      </w:r>
      <w:r>
        <w:rPr>
          <w:noProof/>
        </w:rPr>
        <w:instrText xml:space="preserve"> PAGEREF _Toc234513712 \h </w:instrText>
      </w:r>
      <w:r>
        <w:rPr>
          <w:noProof/>
        </w:rPr>
      </w:r>
      <w:r>
        <w:rPr>
          <w:noProof/>
        </w:rPr>
        <w:fldChar w:fldCharType="separate"/>
      </w:r>
      <w:r>
        <w:rPr>
          <w:noProof/>
        </w:rPr>
        <w:t>41</w:t>
      </w:r>
      <w:r>
        <w:rPr>
          <w:noProof/>
        </w:rPr>
        <w:fldChar w:fldCharType="end"/>
      </w:r>
    </w:p>
    <w:p w14:paraId="4AEAFCFC" w14:textId="77777777" w:rsidR="00617EB0" w:rsidRDefault="00617EB0">
      <w:pPr>
        <w:pStyle w:val="TM3"/>
        <w:rPr>
          <w:rFonts w:asciiTheme="minorHAnsi" w:eastAsiaTheme="minorEastAsia" w:hAnsiTheme="minorHAnsi" w:cstheme="minorBidi"/>
          <w:b w:val="0"/>
          <w:noProof/>
          <w:sz w:val="24"/>
          <w:szCs w:val="24"/>
          <w:lang w:eastAsia="ja-JP"/>
        </w:rPr>
      </w:pPr>
      <w:r>
        <w:rPr>
          <w:noProof/>
        </w:rPr>
        <w:t>13.2.3. Authentification par LDAP</w:t>
      </w:r>
      <w:r>
        <w:rPr>
          <w:noProof/>
        </w:rPr>
        <w:tab/>
      </w:r>
      <w:r>
        <w:rPr>
          <w:noProof/>
        </w:rPr>
        <w:fldChar w:fldCharType="begin"/>
      </w:r>
      <w:r>
        <w:rPr>
          <w:noProof/>
        </w:rPr>
        <w:instrText xml:space="preserve"> PAGEREF _Toc234513713 \h </w:instrText>
      </w:r>
      <w:r>
        <w:rPr>
          <w:noProof/>
        </w:rPr>
      </w:r>
      <w:r>
        <w:rPr>
          <w:noProof/>
        </w:rPr>
        <w:fldChar w:fldCharType="separate"/>
      </w:r>
      <w:r>
        <w:rPr>
          <w:noProof/>
        </w:rPr>
        <w:t>41</w:t>
      </w:r>
      <w:r>
        <w:rPr>
          <w:noProof/>
        </w:rPr>
        <w:fldChar w:fldCharType="end"/>
      </w:r>
    </w:p>
    <w:p w14:paraId="33F83B72"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13.2.3.1. Adresse IP du serveur Radius</w:t>
      </w:r>
      <w:r>
        <w:rPr>
          <w:noProof/>
        </w:rPr>
        <w:tab/>
      </w:r>
      <w:r>
        <w:rPr>
          <w:noProof/>
        </w:rPr>
        <w:fldChar w:fldCharType="begin"/>
      </w:r>
      <w:r>
        <w:rPr>
          <w:noProof/>
        </w:rPr>
        <w:instrText xml:space="preserve"> PAGEREF _Toc234513714 \h </w:instrText>
      </w:r>
      <w:r>
        <w:rPr>
          <w:noProof/>
        </w:rPr>
      </w:r>
      <w:r>
        <w:rPr>
          <w:noProof/>
        </w:rPr>
        <w:fldChar w:fldCharType="separate"/>
      </w:r>
      <w:r>
        <w:rPr>
          <w:noProof/>
        </w:rPr>
        <w:t>41</w:t>
      </w:r>
      <w:r>
        <w:rPr>
          <w:noProof/>
        </w:rPr>
        <w:fldChar w:fldCharType="end"/>
      </w:r>
    </w:p>
    <w:p w14:paraId="550D4D78"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13.2.3.2. Port du serveur Radius</w:t>
      </w:r>
      <w:r>
        <w:rPr>
          <w:noProof/>
        </w:rPr>
        <w:tab/>
      </w:r>
      <w:r>
        <w:rPr>
          <w:noProof/>
        </w:rPr>
        <w:fldChar w:fldCharType="begin"/>
      </w:r>
      <w:r>
        <w:rPr>
          <w:noProof/>
        </w:rPr>
        <w:instrText xml:space="preserve"> PAGEREF _Toc234513715 \h </w:instrText>
      </w:r>
      <w:r>
        <w:rPr>
          <w:noProof/>
        </w:rPr>
      </w:r>
      <w:r>
        <w:rPr>
          <w:noProof/>
        </w:rPr>
        <w:fldChar w:fldCharType="separate"/>
      </w:r>
      <w:r>
        <w:rPr>
          <w:noProof/>
        </w:rPr>
        <w:t>41</w:t>
      </w:r>
      <w:r>
        <w:rPr>
          <w:noProof/>
        </w:rPr>
        <w:fldChar w:fldCharType="end"/>
      </w:r>
    </w:p>
    <w:p w14:paraId="7A61D240"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13.2.3.3. Version du protocole LDAP</w:t>
      </w:r>
      <w:r>
        <w:rPr>
          <w:noProof/>
        </w:rPr>
        <w:tab/>
      </w:r>
      <w:r>
        <w:rPr>
          <w:noProof/>
        </w:rPr>
        <w:fldChar w:fldCharType="begin"/>
      </w:r>
      <w:r>
        <w:rPr>
          <w:noProof/>
        </w:rPr>
        <w:instrText xml:space="preserve"> PAGEREF _Toc234513716 \h </w:instrText>
      </w:r>
      <w:r>
        <w:rPr>
          <w:noProof/>
        </w:rPr>
      </w:r>
      <w:r>
        <w:rPr>
          <w:noProof/>
        </w:rPr>
        <w:fldChar w:fldCharType="separate"/>
      </w:r>
      <w:r>
        <w:rPr>
          <w:noProof/>
        </w:rPr>
        <w:t>41</w:t>
      </w:r>
      <w:r>
        <w:rPr>
          <w:noProof/>
        </w:rPr>
        <w:fldChar w:fldCharType="end"/>
      </w:r>
    </w:p>
    <w:p w14:paraId="15CBE367"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13.2.3.4. Organisation du LDAP</w:t>
      </w:r>
      <w:r>
        <w:rPr>
          <w:noProof/>
        </w:rPr>
        <w:tab/>
      </w:r>
      <w:r>
        <w:rPr>
          <w:noProof/>
        </w:rPr>
        <w:fldChar w:fldCharType="begin"/>
      </w:r>
      <w:r>
        <w:rPr>
          <w:noProof/>
        </w:rPr>
        <w:instrText xml:space="preserve"> PAGEREF _Toc234513717 \h </w:instrText>
      </w:r>
      <w:r>
        <w:rPr>
          <w:noProof/>
        </w:rPr>
      </w:r>
      <w:r>
        <w:rPr>
          <w:noProof/>
        </w:rPr>
        <w:fldChar w:fldCharType="separate"/>
      </w:r>
      <w:r>
        <w:rPr>
          <w:noProof/>
        </w:rPr>
        <w:t>41</w:t>
      </w:r>
      <w:r>
        <w:rPr>
          <w:noProof/>
        </w:rPr>
        <w:fldChar w:fldCharType="end"/>
      </w:r>
    </w:p>
    <w:p w14:paraId="49DFAD86" w14:textId="77777777" w:rsidR="00617EB0" w:rsidRDefault="00617EB0">
      <w:pPr>
        <w:pStyle w:val="TM4"/>
        <w:tabs>
          <w:tab w:val="right" w:leader="dot" w:pos="9060"/>
        </w:tabs>
        <w:rPr>
          <w:rFonts w:asciiTheme="minorHAnsi" w:eastAsiaTheme="minorEastAsia" w:hAnsiTheme="minorHAnsi" w:cstheme="minorBidi"/>
          <w:i w:val="0"/>
          <w:noProof/>
          <w:sz w:val="24"/>
          <w:szCs w:val="24"/>
          <w:lang w:eastAsia="ja-JP"/>
        </w:rPr>
      </w:pPr>
      <w:r>
        <w:rPr>
          <w:noProof/>
        </w:rPr>
        <w:t>13.2.3.5. Préfixe RDN LDAP</w:t>
      </w:r>
      <w:r>
        <w:rPr>
          <w:noProof/>
        </w:rPr>
        <w:tab/>
      </w:r>
      <w:r>
        <w:rPr>
          <w:noProof/>
        </w:rPr>
        <w:fldChar w:fldCharType="begin"/>
      </w:r>
      <w:r>
        <w:rPr>
          <w:noProof/>
        </w:rPr>
        <w:instrText xml:space="preserve"> PAGEREF _Toc234513718 \h </w:instrText>
      </w:r>
      <w:r>
        <w:rPr>
          <w:noProof/>
        </w:rPr>
      </w:r>
      <w:r>
        <w:rPr>
          <w:noProof/>
        </w:rPr>
        <w:fldChar w:fldCharType="separate"/>
      </w:r>
      <w:r>
        <w:rPr>
          <w:noProof/>
        </w:rPr>
        <w:t>41</w:t>
      </w:r>
      <w:r>
        <w:rPr>
          <w:noProof/>
        </w:rPr>
        <w:fldChar w:fldCharType="end"/>
      </w:r>
    </w:p>
    <w:p w14:paraId="2510D5FB" w14:textId="77777777" w:rsidR="00617EB0" w:rsidRDefault="00617EB0">
      <w:pPr>
        <w:pStyle w:val="TM3"/>
        <w:rPr>
          <w:rFonts w:asciiTheme="minorHAnsi" w:eastAsiaTheme="minorEastAsia" w:hAnsiTheme="minorHAnsi" w:cstheme="minorBidi"/>
          <w:b w:val="0"/>
          <w:noProof/>
          <w:sz w:val="24"/>
          <w:szCs w:val="24"/>
          <w:lang w:eastAsia="ja-JP"/>
        </w:rPr>
      </w:pPr>
      <w:r>
        <w:rPr>
          <w:noProof/>
        </w:rPr>
        <w:t>13.2.4. Temps avant expiration de la session</w:t>
      </w:r>
      <w:r>
        <w:rPr>
          <w:noProof/>
        </w:rPr>
        <w:tab/>
      </w:r>
      <w:r>
        <w:rPr>
          <w:noProof/>
        </w:rPr>
        <w:fldChar w:fldCharType="begin"/>
      </w:r>
      <w:r>
        <w:rPr>
          <w:noProof/>
        </w:rPr>
        <w:instrText xml:space="preserve"> PAGEREF _Toc234513719 \h </w:instrText>
      </w:r>
      <w:r>
        <w:rPr>
          <w:noProof/>
        </w:rPr>
      </w:r>
      <w:r>
        <w:rPr>
          <w:noProof/>
        </w:rPr>
        <w:fldChar w:fldCharType="separate"/>
      </w:r>
      <w:r>
        <w:rPr>
          <w:noProof/>
        </w:rPr>
        <w:t>41</w:t>
      </w:r>
      <w:r>
        <w:rPr>
          <w:noProof/>
        </w:rPr>
        <w:fldChar w:fldCharType="end"/>
      </w:r>
    </w:p>
    <w:p w14:paraId="11EDD208"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13.3. Gestion de l’historique</w:t>
      </w:r>
      <w:r>
        <w:rPr>
          <w:noProof/>
        </w:rPr>
        <w:tab/>
      </w:r>
      <w:r>
        <w:rPr>
          <w:noProof/>
        </w:rPr>
        <w:fldChar w:fldCharType="begin"/>
      </w:r>
      <w:r>
        <w:rPr>
          <w:noProof/>
        </w:rPr>
        <w:instrText xml:space="preserve"> PAGEREF _Toc234513720 \h </w:instrText>
      </w:r>
      <w:r>
        <w:rPr>
          <w:noProof/>
        </w:rPr>
      </w:r>
      <w:r>
        <w:rPr>
          <w:noProof/>
        </w:rPr>
        <w:fldChar w:fldCharType="separate"/>
      </w:r>
      <w:r>
        <w:rPr>
          <w:noProof/>
        </w:rPr>
        <w:t>41</w:t>
      </w:r>
      <w:r>
        <w:rPr>
          <w:noProof/>
        </w:rPr>
        <w:fldChar w:fldCharType="end"/>
      </w:r>
    </w:p>
    <w:p w14:paraId="6B9F3A32" w14:textId="77777777" w:rsidR="00617EB0" w:rsidRDefault="00617EB0">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13.4. Gestion du « </w:t>
      </w:r>
      <w:r w:rsidRPr="00925B4E">
        <w:rPr>
          <w:b w:val="0"/>
          <w:noProof/>
          <w:color w:val="9EC630"/>
        </w:rPr>
        <w:t>Secret</w:t>
      </w:r>
      <w:r w:rsidRPr="00925B4E">
        <w:rPr>
          <w:b w:val="0"/>
          <w:noProof/>
          <w:color w:val="568EB6"/>
        </w:rPr>
        <w:t>Server</w:t>
      </w:r>
      <w:r>
        <w:rPr>
          <w:noProof/>
        </w:rPr>
        <w:t> »</w:t>
      </w:r>
      <w:r>
        <w:rPr>
          <w:noProof/>
        </w:rPr>
        <w:tab/>
      </w:r>
      <w:r>
        <w:rPr>
          <w:noProof/>
        </w:rPr>
        <w:fldChar w:fldCharType="begin"/>
      </w:r>
      <w:r>
        <w:rPr>
          <w:noProof/>
        </w:rPr>
        <w:instrText xml:space="preserve"> PAGEREF _Toc234513721 \h </w:instrText>
      </w:r>
      <w:r>
        <w:rPr>
          <w:noProof/>
        </w:rPr>
      </w:r>
      <w:r>
        <w:rPr>
          <w:noProof/>
        </w:rPr>
        <w:fldChar w:fldCharType="separate"/>
      </w:r>
      <w:r>
        <w:rPr>
          <w:noProof/>
        </w:rPr>
        <w:t>43</w:t>
      </w:r>
      <w:r>
        <w:rPr>
          <w:noProof/>
        </w:rPr>
        <w:fldChar w:fldCharType="end"/>
      </w:r>
    </w:p>
    <w:p w14:paraId="56888055" w14:textId="77777777" w:rsidR="00617EB0" w:rsidRDefault="00617EB0">
      <w:pPr>
        <w:pStyle w:val="TM3"/>
        <w:rPr>
          <w:rFonts w:asciiTheme="minorHAnsi" w:eastAsiaTheme="minorEastAsia" w:hAnsiTheme="minorHAnsi" w:cstheme="minorBidi"/>
          <w:b w:val="0"/>
          <w:noProof/>
          <w:sz w:val="24"/>
          <w:szCs w:val="24"/>
          <w:lang w:eastAsia="ja-JP"/>
        </w:rPr>
      </w:pPr>
      <w:r>
        <w:rPr>
          <w:noProof/>
        </w:rPr>
        <w:t>13.4.1. Démarrer le « </w:t>
      </w:r>
      <w:r w:rsidRPr="00925B4E">
        <w:rPr>
          <w:noProof/>
          <w:color w:val="9EC630"/>
        </w:rPr>
        <w:t>Secret</w:t>
      </w:r>
      <w:r w:rsidRPr="00925B4E">
        <w:rPr>
          <w:noProof/>
          <w:color w:val="568EB6"/>
        </w:rPr>
        <w:t>Server</w:t>
      </w:r>
      <w:r>
        <w:rPr>
          <w:noProof/>
        </w:rPr>
        <w:t> »</w:t>
      </w:r>
      <w:r>
        <w:rPr>
          <w:noProof/>
        </w:rPr>
        <w:tab/>
      </w:r>
      <w:r>
        <w:rPr>
          <w:noProof/>
        </w:rPr>
        <w:fldChar w:fldCharType="begin"/>
      </w:r>
      <w:r>
        <w:rPr>
          <w:noProof/>
        </w:rPr>
        <w:instrText xml:space="preserve"> PAGEREF _Toc234513722 \h </w:instrText>
      </w:r>
      <w:r>
        <w:rPr>
          <w:noProof/>
        </w:rPr>
      </w:r>
      <w:r>
        <w:rPr>
          <w:noProof/>
        </w:rPr>
        <w:fldChar w:fldCharType="separate"/>
      </w:r>
      <w:r>
        <w:rPr>
          <w:noProof/>
        </w:rPr>
        <w:t>44</w:t>
      </w:r>
      <w:r>
        <w:rPr>
          <w:noProof/>
        </w:rPr>
        <w:fldChar w:fldCharType="end"/>
      </w:r>
    </w:p>
    <w:p w14:paraId="4DB01392" w14:textId="77777777" w:rsidR="00617EB0" w:rsidRDefault="00617EB0">
      <w:pPr>
        <w:pStyle w:val="TM3"/>
        <w:rPr>
          <w:rFonts w:asciiTheme="minorHAnsi" w:eastAsiaTheme="minorEastAsia" w:hAnsiTheme="minorHAnsi" w:cstheme="minorBidi"/>
          <w:b w:val="0"/>
          <w:noProof/>
          <w:sz w:val="24"/>
          <w:szCs w:val="24"/>
          <w:lang w:eastAsia="ja-JP"/>
        </w:rPr>
      </w:pPr>
      <w:r>
        <w:rPr>
          <w:noProof/>
        </w:rPr>
        <w:t>13.4.2. Champ « Utiliser le SecretServer »</w:t>
      </w:r>
      <w:r>
        <w:rPr>
          <w:noProof/>
        </w:rPr>
        <w:tab/>
      </w:r>
      <w:r>
        <w:rPr>
          <w:noProof/>
        </w:rPr>
        <w:fldChar w:fldCharType="begin"/>
      </w:r>
      <w:r>
        <w:rPr>
          <w:noProof/>
        </w:rPr>
        <w:instrText xml:space="preserve"> PAGEREF _Toc234513723 \h </w:instrText>
      </w:r>
      <w:r>
        <w:rPr>
          <w:noProof/>
        </w:rPr>
      </w:r>
      <w:r>
        <w:rPr>
          <w:noProof/>
        </w:rPr>
        <w:fldChar w:fldCharType="separate"/>
      </w:r>
      <w:r>
        <w:rPr>
          <w:noProof/>
        </w:rPr>
        <w:t>44</w:t>
      </w:r>
      <w:r>
        <w:rPr>
          <w:noProof/>
        </w:rPr>
        <w:fldChar w:fldCharType="end"/>
      </w:r>
    </w:p>
    <w:p w14:paraId="76EBA7F2" w14:textId="77777777" w:rsidR="00617EB0" w:rsidRDefault="00617EB0">
      <w:pPr>
        <w:pStyle w:val="TM3"/>
        <w:rPr>
          <w:rFonts w:asciiTheme="minorHAnsi" w:eastAsiaTheme="minorEastAsia" w:hAnsiTheme="minorHAnsi" w:cstheme="minorBidi"/>
          <w:b w:val="0"/>
          <w:noProof/>
          <w:sz w:val="24"/>
          <w:szCs w:val="24"/>
          <w:lang w:eastAsia="ja-JP"/>
        </w:rPr>
      </w:pPr>
      <w:r>
        <w:rPr>
          <w:noProof/>
        </w:rPr>
        <w:t>13.4.3. Champ « Statut »</w:t>
      </w:r>
      <w:r>
        <w:rPr>
          <w:noProof/>
        </w:rPr>
        <w:tab/>
      </w:r>
      <w:r>
        <w:rPr>
          <w:noProof/>
        </w:rPr>
        <w:fldChar w:fldCharType="begin"/>
      </w:r>
      <w:r>
        <w:rPr>
          <w:noProof/>
        </w:rPr>
        <w:instrText xml:space="preserve"> PAGEREF _Toc234513724 \h </w:instrText>
      </w:r>
      <w:r>
        <w:rPr>
          <w:noProof/>
        </w:rPr>
      </w:r>
      <w:r>
        <w:rPr>
          <w:noProof/>
        </w:rPr>
        <w:fldChar w:fldCharType="separate"/>
      </w:r>
      <w:r>
        <w:rPr>
          <w:noProof/>
        </w:rPr>
        <w:t>44</w:t>
      </w:r>
      <w:r>
        <w:rPr>
          <w:noProof/>
        </w:rPr>
        <w:fldChar w:fldCharType="end"/>
      </w:r>
    </w:p>
    <w:p w14:paraId="4996DBEF" w14:textId="77777777" w:rsidR="00617EB0" w:rsidRDefault="00617EB0">
      <w:pPr>
        <w:pStyle w:val="TM3"/>
        <w:rPr>
          <w:rFonts w:asciiTheme="minorHAnsi" w:eastAsiaTheme="minorEastAsia" w:hAnsiTheme="minorHAnsi" w:cstheme="minorBidi"/>
          <w:b w:val="0"/>
          <w:noProof/>
          <w:sz w:val="24"/>
          <w:szCs w:val="24"/>
          <w:lang w:eastAsia="ja-JP"/>
        </w:rPr>
      </w:pPr>
      <w:r>
        <w:rPr>
          <w:noProof/>
        </w:rPr>
        <w:t>13.4.4. Champ « Charger la clé mère »</w:t>
      </w:r>
      <w:r>
        <w:rPr>
          <w:noProof/>
        </w:rPr>
        <w:tab/>
      </w:r>
      <w:r>
        <w:rPr>
          <w:noProof/>
        </w:rPr>
        <w:fldChar w:fldCharType="begin"/>
      </w:r>
      <w:r>
        <w:rPr>
          <w:noProof/>
        </w:rPr>
        <w:instrText xml:space="preserve"> PAGEREF _Toc234513725 \h </w:instrText>
      </w:r>
      <w:r>
        <w:rPr>
          <w:noProof/>
        </w:rPr>
      </w:r>
      <w:r>
        <w:rPr>
          <w:noProof/>
        </w:rPr>
        <w:fldChar w:fldCharType="separate"/>
      </w:r>
      <w:r>
        <w:rPr>
          <w:noProof/>
        </w:rPr>
        <w:t>45</w:t>
      </w:r>
      <w:r>
        <w:rPr>
          <w:noProof/>
        </w:rPr>
        <w:fldChar w:fldCharType="end"/>
      </w:r>
    </w:p>
    <w:p w14:paraId="3B8044C1" w14:textId="77777777" w:rsidR="00617EB0" w:rsidRDefault="00617EB0">
      <w:pPr>
        <w:pStyle w:val="TM3"/>
        <w:rPr>
          <w:rFonts w:asciiTheme="minorHAnsi" w:eastAsiaTheme="minorEastAsia" w:hAnsiTheme="minorHAnsi" w:cstheme="minorBidi"/>
          <w:b w:val="0"/>
          <w:noProof/>
          <w:sz w:val="24"/>
          <w:szCs w:val="24"/>
          <w:lang w:eastAsia="ja-JP"/>
        </w:rPr>
      </w:pPr>
      <w:r>
        <w:rPr>
          <w:noProof/>
        </w:rPr>
        <w:t>13.4.5. Champs « Créer de nouvelles clés »</w:t>
      </w:r>
      <w:r>
        <w:rPr>
          <w:noProof/>
        </w:rPr>
        <w:tab/>
      </w:r>
      <w:r>
        <w:rPr>
          <w:noProof/>
        </w:rPr>
        <w:fldChar w:fldCharType="begin"/>
      </w:r>
      <w:r>
        <w:rPr>
          <w:noProof/>
        </w:rPr>
        <w:instrText xml:space="preserve"> PAGEREF _Toc234513726 \h </w:instrText>
      </w:r>
      <w:r>
        <w:rPr>
          <w:noProof/>
        </w:rPr>
      </w:r>
      <w:r>
        <w:rPr>
          <w:noProof/>
        </w:rPr>
        <w:fldChar w:fldCharType="separate"/>
      </w:r>
      <w:r>
        <w:rPr>
          <w:noProof/>
        </w:rPr>
        <w:t>45</w:t>
      </w:r>
      <w:r>
        <w:rPr>
          <w:noProof/>
        </w:rPr>
        <w:fldChar w:fldCharType="end"/>
      </w:r>
    </w:p>
    <w:p w14:paraId="42DA6D4A" w14:textId="77777777" w:rsidR="00617EB0" w:rsidRDefault="00617EB0">
      <w:pPr>
        <w:pStyle w:val="TM3"/>
        <w:rPr>
          <w:rFonts w:asciiTheme="minorHAnsi" w:eastAsiaTheme="minorEastAsia" w:hAnsiTheme="minorHAnsi" w:cstheme="minorBidi"/>
          <w:b w:val="0"/>
          <w:noProof/>
          <w:sz w:val="24"/>
          <w:szCs w:val="24"/>
          <w:lang w:eastAsia="ja-JP"/>
        </w:rPr>
      </w:pPr>
      <w:r>
        <w:rPr>
          <w:noProof/>
        </w:rPr>
        <w:t>13.4.6. Champ « Eteindre le SecretServer »</w:t>
      </w:r>
      <w:r>
        <w:rPr>
          <w:noProof/>
        </w:rPr>
        <w:tab/>
      </w:r>
      <w:r>
        <w:rPr>
          <w:noProof/>
        </w:rPr>
        <w:fldChar w:fldCharType="begin"/>
      </w:r>
      <w:r>
        <w:rPr>
          <w:noProof/>
        </w:rPr>
        <w:instrText xml:space="preserve"> PAGEREF _Toc234513727 \h </w:instrText>
      </w:r>
      <w:r>
        <w:rPr>
          <w:noProof/>
        </w:rPr>
      </w:r>
      <w:r>
        <w:rPr>
          <w:noProof/>
        </w:rPr>
        <w:fldChar w:fldCharType="separate"/>
      </w:r>
      <w:r>
        <w:rPr>
          <w:noProof/>
        </w:rPr>
        <w:t>46</w:t>
      </w:r>
      <w:r>
        <w:rPr>
          <w:noProof/>
        </w:rPr>
        <w:fldChar w:fldCharType="end"/>
      </w:r>
    </w:p>
    <w:p w14:paraId="22180E82" w14:textId="77777777" w:rsidR="005845AB" w:rsidRPr="00F5248F" w:rsidRDefault="005845AB" w:rsidP="005845AB">
      <w:pPr>
        <w:sectPr w:rsidR="005845AB" w:rsidRPr="00F5248F" w:rsidSect="005845AB">
          <w:pgSz w:w="11906" w:h="16838" w:code="9"/>
          <w:pgMar w:top="1418" w:right="1418" w:bottom="1418" w:left="1418" w:header="709" w:footer="284" w:gutter="0"/>
          <w:cols w:space="708"/>
          <w:docGrid w:linePitch="360"/>
        </w:sectPr>
      </w:pPr>
      <w:r>
        <w:fldChar w:fldCharType="end"/>
      </w:r>
    </w:p>
    <w:p w14:paraId="0FF14874" w14:textId="77777777" w:rsidR="0027060E" w:rsidRDefault="0027060E" w:rsidP="0027060E">
      <w:pPr>
        <w:pStyle w:val="Titre1"/>
      </w:pPr>
      <w:bookmarkStart w:id="1" w:name="_Toc234513530"/>
      <w:r>
        <w:lastRenderedPageBreak/>
        <w:t>Mise en garde</w:t>
      </w:r>
      <w:bookmarkEnd w:id="1"/>
    </w:p>
    <w:p w14:paraId="36753899" w14:textId="77777777" w:rsidR="0027060E" w:rsidRDefault="0027060E" w:rsidP="003E1044">
      <w:r>
        <w:t xml:space="preserve">Attention, </w:t>
      </w:r>
      <w:r w:rsidR="00081673">
        <w:t>malgré l’attention portée à cet outil, vous utilisez cet outil à vos risques et périls.</w:t>
      </w:r>
    </w:p>
    <w:p w14:paraId="4A0910BC" w14:textId="77777777" w:rsidR="00081673" w:rsidRDefault="00A31F8C" w:rsidP="003E1044">
      <w:r>
        <w:t>C</w:t>
      </w:r>
      <w:r w:rsidR="00081673">
        <w:t xml:space="preserve">ette version </w:t>
      </w:r>
      <w:r>
        <w:t xml:space="preserve">passe désormais en </w:t>
      </w:r>
      <w:r w:rsidR="00081673">
        <w:t>« </w:t>
      </w:r>
      <w:r>
        <w:t>release candidate</w:t>
      </w:r>
      <w:r w:rsidR="00081673">
        <w:t> »</w:t>
      </w:r>
      <w:r>
        <w:t xml:space="preserve"> (RC). Vous pouvez commencer à l’utiliser en Production</w:t>
      </w:r>
      <w:r w:rsidR="00081673">
        <w:t>.</w:t>
      </w:r>
    </w:p>
    <w:p w14:paraId="58D3DD41" w14:textId="77777777" w:rsidR="003E1044" w:rsidRDefault="003E1044" w:rsidP="003E1044">
      <w:pPr>
        <w:pStyle w:val="Titre1"/>
      </w:pPr>
      <w:bookmarkStart w:id="2" w:name="_Toc234513531"/>
      <w:r>
        <w:t>Pré-requis</w:t>
      </w:r>
      <w:bookmarkEnd w:id="2"/>
    </w:p>
    <w:p w14:paraId="52DBE21A" w14:textId="77777777" w:rsidR="00FE3CC0" w:rsidRDefault="00FE3CC0" w:rsidP="003E1044">
      <w:r>
        <w:t>Le mode opératoire décrit ci-dessous ne vaut que si l</w:t>
      </w:r>
      <w:r w:rsidR="00BA5CD7">
        <w:t xml:space="preserve">’outil </w:t>
      </w:r>
      <w:r w:rsidR="003E1044">
        <w:t>« </w:t>
      </w:r>
      <w:r w:rsidR="00BA5CD7" w:rsidRPr="00B008E4">
        <w:rPr>
          <w:b/>
          <w:color w:val="9EC630"/>
        </w:rPr>
        <w:t>Secret</w:t>
      </w:r>
      <w:r w:rsidR="00BA5CD7" w:rsidRPr="00B008E4">
        <w:rPr>
          <w:b/>
          <w:color w:val="568EB6"/>
          <w:szCs w:val="20"/>
        </w:rPr>
        <w:t>Manager</w:t>
      </w:r>
      <w:r w:rsidR="003E1044">
        <w:t xml:space="preserve"> » </w:t>
      </w:r>
      <w:r>
        <w:t>a été installé conformément au « Guide d’Installation » (</w:t>
      </w:r>
      <w:r>
        <w:fldChar w:fldCharType="begin"/>
      </w:r>
      <w:r>
        <w:instrText xml:space="preserve"> </w:instrText>
      </w:r>
      <w:r w:rsidR="007370EE">
        <w:instrText>REF</w:instrText>
      </w:r>
      <w:r>
        <w:instrText xml:space="preserve"> DR01 \h </w:instrText>
      </w:r>
      <w:r>
        <w:fldChar w:fldCharType="separate"/>
      </w:r>
      <w:r w:rsidR="00B9511F">
        <w:t>DR01</w:t>
      </w:r>
      <w:r>
        <w:fldChar w:fldCharType="end"/>
      </w:r>
      <w:r>
        <w:t>) fournit dans le package d’installation.</w:t>
      </w:r>
    </w:p>
    <w:p w14:paraId="587DD0F7" w14:textId="77777777" w:rsidR="00A31F8C" w:rsidRDefault="00A31F8C" w:rsidP="003E1044">
      <w:r>
        <w:t>De plus, il est vivement recommandé d’utiliser le « </w:t>
      </w:r>
      <w:r w:rsidRPr="00B008E4">
        <w:rPr>
          <w:b/>
          <w:color w:val="9EC630"/>
        </w:rPr>
        <w:t>Secret</w:t>
      </w:r>
      <w:r w:rsidRPr="00B008E4">
        <w:rPr>
          <w:b/>
          <w:color w:val="568EB6"/>
          <w:szCs w:val="20"/>
        </w:rPr>
        <w:t>Manager</w:t>
      </w:r>
      <w:r>
        <w:t> » avec le « </w:t>
      </w:r>
      <w:r w:rsidRPr="00B008E4">
        <w:rPr>
          <w:b/>
          <w:color w:val="9EC630"/>
        </w:rPr>
        <w:t>Secret</w:t>
      </w:r>
      <w:r>
        <w:rPr>
          <w:b/>
          <w:color w:val="568EB6"/>
          <w:szCs w:val="20"/>
        </w:rPr>
        <w:t>Serv</w:t>
      </w:r>
      <w:r w:rsidRPr="00B008E4">
        <w:rPr>
          <w:b/>
          <w:color w:val="568EB6"/>
          <w:szCs w:val="20"/>
        </w:rPr>
        <w:t>er</w:t>
      </w:r>
      <w:r>
        <w:t> » afin de sécuriser au maximum votre clé de chiffrement en base de données (dite Clé Mère).</w:t>
      </w:r>
    </w:p>
    <w:p w14:paraId="68591F59" w14:textId="3E148E72" w:rsidR="00B04779" w:rsidRDefault="00B04779" w:rsidP="00B04779">
      <w:pPr>
        <w:pStyle w:val="Titre1"/>
      </w:pPr>
      <w:bookmarkStart w:id="3" w:name="_Toc234513532"/>
      <w:r>
        <w:t>Fonctionnement global</w:t>
      </w:r>
      <w:bookmarkEnd w:id="3"/>
    </w:p>
    <w:p w14:paraId="35A98195" w14:textId="7AB0BBB2" w:rsidR="00B04779" w:rsidRPr="00B04779" w:rsidRDefault="00B04779" w:rsidP="00B04779">
      <w:r>
        <w:t>Le « </w:t>
      </w:r>
      <w:r w:rsidRPr="00B008E4">
        <w:rPr>
          <w:b/>
          <w:color w:val="9EC630"/>
        </w:rPr>
        <w:t>Secret</w:t>
      </w:r>
      <w:r w:rsidRPr="00B008E4">
        <w:rPr>
          <w:b/>
          <w:color w:val="568EB6"/>
          <w:szCs w:val="20"/>
        </w:rPr>
        <w:t>Manager</w:t>
      </w:r>
      <w:r>
        <w:t xml:space="preserve"> » permet </w:t>
      </w:r>
      <w:r w:rsidR="00D81DE9">
        <w:t>de partager des « Groupes de Secrets » via des « Profils » qui sont rattachés à des « Utilisateurs ». Quand un « Utilisateur » dispose de plusieurs droits d’accès sur un même « Groupe de Secrets »</w:t>
      </w:r>
      <w:r w:rsidR="00D51B8A">
        <w:t>, seuls les droits d’accès les plus forts sont conservés.</w:t>
      </w:r>
    </w:p>
    <w:p w14:paraId="0CB84BE0" w14:textId="7EDEBBAF" w:rsidR="00B04779" w:rsidRDefault="00C91BC5" w:rsidP="003E1044">
      <w:r w:rsidRPr="00C91BC5">
        <w:rPr>
          <w:noProof/>
        </w:rPr>
        <w:drawing>
          <wp:inline distT="0" distB="0" distL="0" distR="0" wp14:anchorId="0ADC55D2" wp14:editId="1D07ABD0">
            <wp:extent cx="5759450" cy="3232339"/>
            <wp:effectExtent l="0" t="0" r="6350" b="0"/>
            <wp:docPr id="130"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3232339"/>
                    </a:xfrm>
                    <a:prstGeom prst="rect">
                      <a:avLst/>
                    </a:prstGeom>
                    <a:noFill/>
                    <a:ln>
                      <a:noFill/>
                    </a:ln>
                  </pic:spPr>
                </pic:pic>
              </a:graphicData>
            </a:graphic>
          </wp:inline>
        </w:drawing>
      </w:r>
    </w:p>
    <w:p w14:paraId="6DC6858B" w14:textId="77777777" w:rsidR="00D176BC" w:rsidRDefault="00D176BC" w:rsidP="00D176BC">
      <w:pPr>
        <w:pStyle w:val="Titre1"/>
      </w:pPr>
      <w:bookmarkStart w:id="4" w:name="_Toc234513533"/>
      <w:r>
        <w:t>Première connexion à l’outil « </w:t>
      </w:r>
      <w:r w:rsidRPr="00B008E4">
        <w:rPr>
          <w:color w:val="9EC630"/>
        </w:rPr>
        <w:t>Secret</w:t>
      </w:r>
      <w:r w:rsidRPr="00B008E4">
        <w:rPr>
          <w:color w:val="568EB6"/>
          <w:szCs w:val="20"/>
        </w:rPr>
        <w:t>Manager</w:t>
      </w:r>
      <w:r>
        <w:rPr>
          <w:color w:val="568EB6"/>
          <w:szCs w:val="20"/>
        </w:rPr>
        <w:t> </w:t>
      </w:r>
      <w:r>
        <w:t>»</w:t>
      </w:r>
      <w:bookmarkEnd w:id="4"/>
    </w:p>
    <w:p w14:paraId="73FE2253" w14:textId="77777777" w:rsidR="00D176BC" w:rsidRDefault="00D176BC" w:rsidP="00D176BC">
      <w:r>
        <w:t>Commencez par une connexion locale à votre serveur. Pour ce faire, utilisez votre navigateur est tapez :</w:t>
      </w:r>
    </w:p>
    <w:p w14:paraId="7777BBAA" w14:textId="77777777" w:rsidR="00D176BC" w:rsidRDefault="00D176BC" w:rsidP="00D176BC">
      <w:pPr>
        <w:pStyle w:val="Blocdecommandes"/>
      </w:pPr>
      <w:r>
        <w:t>http://localhost/SecretManager/</w:t>
      </w:r>
    </w:p>
    <w:p w14:paraId="47677027" w14:textId="77777777" w:rsidR="00D176BC" w:rsidRDefault="00D176BC" w:rsidP="00D176BC">
      <w:r>
        <w:t>Vous devriez obtenir l’écran ci-dessous :</w:t>
      </w:r>
    </w:p>
    <w:p w14:paraId="66466AB2" w14:textId="77777777" w:rsidR="00D176BC" w:rsidRDefault="00E05E42" w:rsidP="00D176BC">
      <w:r>
        <w:rPr>
          <w:noProof/>
        </w:rPr>
        <w:lastRenderedPageBreak/>
        <w:drawing>
          <wp:inline distT="0" distB="0" distL="0" distR="0" wp14:anchorId="34D5FAA0" wp14:editId="0FFCAE96">
            <wp:extent cx="5757545" cy="1811655"/>
            <wp:effectExtent l="0" t="0" r="8255" b="0"/>
            <wp:docPr id="10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45" cy="1811655"/>
                    </a:xfrm>
                    <a:prstGeom prst="rect">
                      <a:avLst/>
                    </a:prstGeom>
                    <a:noFill/>
                    <a:ln>
                      <a:noFill/>
                    </a:ln>
                  </pic:spPr>
                </pic:pic>
              </a:graphicData>
            </a:graphic>
          </wp:inline>
        </w:drawing>
      </w:r>
    </w:p>
    <w:p w14:paraId="36782966" w14:textId="77777777" w:rsidR="00460789" w:rsidRDefault="005C61D1" w:rsidP="00D176BC">
      <w:r>
        <w:t>Si vous venez d’installer l’outil, il n’existe que seul utilisateur par défaut.</w:t>
      </w:r>
    </w:p>
    <w:p w14:paraId="3AD8F5C3" w14:textId="77777777" w:rsidR="005C61D1" w:rsidRDefault="005C61D1" w:rsidP="00D176BC">
      <w:r>
        <w:t>Cet utilisateur est l’utilisateur « </w:t>
      </w:r>
      <w:r w:rsidRPr="0035007C">
        <w:rPr>
          <w:rFonts w:ascii="Courier New" w:hAnsi="Courier New" w:cs="Courier New"/>
        </w:rPr>
        <w:t>root</w:t>
      </w:r>
      <w:r>
        <w:t> », son mot de passe par défaut est « </w:t>
      </w:r>
      <w:r w:rsidRPr="0035007C">
        <w:rPr>
          <w:rFonts w:ascii="Courier New" w:hAnsi="Courier New" w:cs="Courier New"/>
        </w:rPr>
        <w:t>Welcome !</w:t>
      </w:r>
      <w:r>
        <w:t> » (l’espace est important entre le « </w:t>
      </w:r>
      <w:r w:rsidRPr="0035007C">
        <w:rPr>
          <w:rFonts w:ascii="Courier New" w:hAnsi="Courier New" w:cs="Courier New"/>
        </w:rPr>
        <w:t>e</w:t>
      </w:r>
      <w:r>
        <w:t> » et le « </w:t>
      </w:r>
      <w:r w:rsidRPr="0035007C">
        <w:rPr>
          <w:rFonts w:ascii="Courier New" w:hAnsi="Courier New" w:cs="Courier New"/>
        </w:rPr>
        <w:t>!</w:t>
      </w:r>
      <w:r>
        <w:t> »).</w:t>
      </w:r>
    </w:p>
    <w:p w14:paraId="30590D29" w14:textId="77777777" w:rsidR="0035007C" w:rsidRDefault="0035007C" w:rsidP="0035007C">
      <w:pPr>
        <w:pStyle w:val="Miseenavant"/>
      </w:pPr>
      <w:r w:rsidRPr="00F03381">
        <w:rPr>
          <w:b/>
        </w:rPr>
        <w:t>Attention :</w:t>
      </w:r>
      <w:r>
        <w:t xml:space="preserve"> nous vous conseillons de changer ce mot de passe avant de passer l’outil « </w:t>
      </w:r>
      <w:r w:rsidRPr="00B008E4">
        <w:rPr>
          <w:b/>
          <w:color w:val="9EC630"/>
        </w:rPr>
        <w:t>Secret</w:t>
      </w:r>
      <w:r w:rsidRPr="00B008E4">
        <w:rPr>
          <w:b/>
          <w:color w:val="568EB6"/>
          <w:szCs w:val="20"/>
        </w:rPr>
        <w:t>Manager</w:t>
      </w:r>
      <w:r>
        <w:t> » en « Production ».</w:t>
      </w:r>
    </w:p>
    <w:p w14:paraId="635AB722" w14:textId="77777777" w:rsidR="00F03381" w:rsidRDefault="00F03381" w:rsidP="00F03381">
      <w:pPr>
        <w:pStyle w:val="Remarque"/>
      </w:pPr>
      <w:r w:rsidRPr="00F03381">
        <w:rPr>
          <w:b/>
        </w:rPr>
        <w:t>Remarque :</w:t>
      </w:r>
      <w:r>
        <w:t xml:space="preserve"> « </w:t>
      </w:r>
      <w:r w:rsidRPr="00B008E4">
        <w:rPr>
          <w:b/>
          <w:color w:val="9EC630"/>
        </w:rPr>
        <w:t>Secret</w:t>
      </w:r>
      <w:r w:rsidRPr="00B008E4">
        <w:rPr>
          <w:b/>
          <w:color w:val="568EB6"/>
          <w:szCs w:val="20"/>
        </w:rPr>
        <w:t>Manager</w:t>
      </w:r>
      <w:r>
        <w:t> » est multilingue, pour utiliser une des langues gérées, il suffit de cliquer sur l’un des drapeaux présents en haut à droite de l’écran.</w:t>
      </w:r>
    </w:p>
    <w:p w14:paraId="2A307A01" w14:textId="77777777" w:rsidR="0035007C" w:rsidRDefault="0035007C" w:rsidP="00D176BC">
      <w:r>
        <w:t>Aprè</w:t>
      </w:r>
      <w:r w:rsidR="00CF4C9D">
        <w:t>s vous êtes identifié</w:t>
      </w:r>
      <w:r>
        <w:t>, vous devriez arriver sur l’écran ci-dessous :</w:t>
      </w:r>
    </w:p>
    <w:p w14:paraId="20C54C5C" w14:textId="77777777" w:rsidR="0035007C" w:rsidRDefault="00E05E42" w:rsidP="00D176BC">
      <w:r>
        <w:rPr>
          <w:noProof/>
        </w:rPr>
        <w:drawing>
          <wp:inline distT="0" distB="0" distL="0" distR="0" wp14:anchorId="6BC25787" wp14:editId="19A4C83D">
            <wp:extent cx="5757545" cy="3573145"/>
            <wp:effectExtent l="0" t="0" r="8255"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7545" cy="3573145"/>
                    </a:xfrm>
                    <a:prstGeom prst="rect">
                      <a:avLst/>
                    </a:prstGeom>
                    <a:noFill/>
                    <a:ln>
                      <a:noFill/>
                    </a:ln>
                  </pic:spPr>
                </pic:pic>
              </a:graphicData>
            </a:graphic>
          </wp:inline>
        </w:drawing>
      </w:r>
    </w:p>
    <w:p w14:paraId="4C0F30A6" w14:textId="77777777" w:rsidR="0035007C" w:rsidRDefault="0035007C" w:rsidP="00D176BC">
      <w:r>
        <w:t>Cet écran est votre tableau de bord, il vous donne accès à tout ce dont vous avez droit.</w:t>
      </w:r>
    </w:p>
    <w:p w14:paraId="7DCA383A" w14:textId="77777777" w:rsidR="0035007C" w:rsidRDefault="0035007C" w:rsidP="00D176BC">
      <w:r>
        <w:t>Comme vous êtes « Administrateur », il est normal que vous ayez accès à tout.</w:t>
      </w:r>
    </w:p>
    <w:p w14:paraId="51DC06CD" w14:textId="77777777" w:rsidR="0035007C" w:rsidRDefault="0035007C" w:rsidP="0035007C">
      <w:pPr>
        <w:pStyle w:val="Titre1"/>
      </w:pPr>
      <w:bookmarkStart w:id="5" w:name="_Toc234513534"/>
      <w:r>
        <w:lastRenderedPageBreak/>
        <w:t>Ergonomie des écrans</w:t>
      </w:r>
      <w:bookmarkEnd w:id="5"/>
    </w:p>
    <w:p w14:paraId="00FDB886" w14:textId="77777777" w:rsidR="0035007C" w:rsidRPr="0035007C" w:rsidRDefault="0035007C" w:rsidP="0035007C">
      <w:pPr>
        <w:pStyle w:val="Titre2"/>
      </w:pPr>
      <w:bookmarkStart w:id="6" w:name="_Toc234513535"/>
      <w:r>
        <w:t>Entête des écrans</w:t>
      </w:r>
      <w:bookmarkEnd w:id="6"/>
    </w:p>
    <w:p w14:paraId="209C9C30" w14:textId="77777777" w:rsidR="0035007C" w:rsidRDefault="00E05E42" w:rsidP="00D176BC">
      <w:r>
        <w:rPr>
          <w:noProof/>
        </w:rPr>
        <w:drawing>
          <wp:inline distT="0" distB="0" distL="0" distR="0" wp14:anchorId="61A278BE" wp14:editId="30FEEDC9">
            <wp:extent cx="5748655" cy="448945"/>
            <wp:effectExtent l="0" t="0" r="0"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8655" cy="448945"/>
                    </a:xfrm>
                    <a:prstGeom prst="rect">
                      <a:avLst/>
                    </a:prstGeom>
                    <a:noFill/>
                    <a:ln>
                      <a:noFill/>
                    </a:ln>
                  </pic:spPr>
                </pic:pic>
              </a:graphicData>
            </a:graphic>
          </wp:inline>
        </w:drawing>
      </w:r>
    </w:p>
    <w:p w14:paraId="3320970F" w14:textId="77777777" w:rsidR="0035007C" w:rsidRDefault="0035007C" w:rsidP="00D176BC">
      <w:r>
        <w:t>Sur la partie gauche de l’entête, il est rappelé la version actuelle de l’outil « </w:t>
      </w:r>
      <w:r w:rsidRPr="00B008E4">
        <w:rPr>
          <w:b/>
          <w:color w:val="9EC630"/>
        </w:rPr>
        <w:t>Secret</w:t>
      </w:r>
      <w:r w:rsidRPr="00B008E4">
        <w:rPr>
          <w:b/>
          <w:color w:val="568EB6"/>
          <w:szCs w:val="20"/>
        </w:rPr>
        <w:t>Manager</w:t>
      </w:r>
      <w:r>
        <w:t> ».</w:t>
      </w:r>
    </w:p>
    <w:p w14:paraId="044FF395" w14:textId="77777777" w:rsidR="0035007C" w:rsidRDefault="0035007C" w:rsidP="00D176BC">
      <w:r>
        <w:t>Sur</w:t>
      </w:r>
      <w:r w:rsidR="00EC29BA">
        <w:t xml:space="preserve"> la partie de droite, on affich</w:t>
      </w:r>
      <w:r>
        <w:t xml:space="preserve">e la </w:t>
      </w:r>
      <w:r w:rsidR="00EC29BA">
        <w:t>« </w:t>
      </w:r>
      <w:r>
        <w:t>civilité</w:t>
      </w:r>
      <w:r w:rsidR="00EC29BA">
        <w:t> »</w:t>
      </w:r>
      <w:r>
        <w:t xml:space="preserve"> de l’utilisateur connecté (prénom et nom)</w:t>
      </w:r>
      <w:r w:rsidR="00EC29BA">
        <w:t xml:space="preserve">, dans notre exemple : </w:t>
      </w:r>
      <w:r w:rsidR="00EC29BA" w:rsidRPr="00EC29BA">
        <w:rPr>
          <w:b/>
        </w:rPr>
        <w:t>Administrateur de l’outil</w:t>
      </w:r>
    </w:p>
    <w:p w14:paraId="0A403DC9" w14:textId="77777777" w:rsidR="00EC29BA" w:rsidRDefault="00EC29BA" w:rsidP="00D176BC">
      <w:pPr>
        <w:rPr>
          <w:b/>
        </w:rPr>
      </w:pPr>
      <w:r>
        <w:t xml:space="preserve">On affiche également le « nom d’utilisateur » utilisé pour la connexion, dans notre exemple : </w:t>
      </w:r>
      <w:r w:rsidRPr="00EC29BA">
        <w:rPr>
          <w:b/>
        </w:rPr>
        <w:t>root</w:t>
      </w:r>
    </w:p>
    <w:p w14:paraId="5D8F0F03" w14:textId="77777777" w:rsidR="00132B80" w:rsidRPr="00132B80" w:rsidRDefault="00132B80" w:rsidP="00132B80">
      <w:pPr>
        <w:pStyle w:val="Remarque"/>
      </w:pPr>
      <w:r>
        <w:rPr>
          <w:b/>
        </w:rPr>
        <w:t xml:space="preserve">Remarque : </w:t>
      </w:r>
      <w:r>
        <w:t>une civilité peut-être rattachée à plusieurs utilisateurs, c’est pour cela que cette information peut-être importante.</w:t>
      </w:r>
    </w:p>
    <w:p w14:paraId="543FD71E" w14:textId="77777777" w:rsidR="00EC29BA" w:rsidRDefault="00EC29BA" w:rsidP="00D176BC">
      <w:r>
        <w:t>Enfin, on affiche la date du jour.</w:t>
      </w:r>
    </w:p>
    <w:p w14:paraId="302C8725" w14:textId="77777777" w:rsidR="00EC29BA" w:rsidRDefault="00EC29BA" w:rsidP="00EC29BA">
      <w:pPr>
        <w:pStyle w:val="Titre2"/>
      </w:pPr>
      <w:bookmarkStart w:id="7" w:name="_Toc234513536"/>
      <w:r>
        <w:t>Zone titre</w:t>
      </w:r>
      <w:bookmarkEnd w:id="7"/>
    </w:p>
    <w:p w14:paraId="374969D6" w14:textId="77777777" w:rsidR="00EC29BA" w:rsidRDefault="00E05E42" w:rsidP="00D176BC">
      <w:r>
        <w:rPr>
          <w:noProof/>
        </w:rPr>
        <w:drawing>
          <wp:inline distT="0" distB="0" distL="0" distR="0" wp14:anchorId="3EF50CEA" wp14:editId="59FD3F21">
            <wp:extent cx="5757545" cy="271145"/>
            <wp:effectExtent l="0" t="0" r="8255" b="8255"/>
            <wp:docPr id="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271145"/>
                    </a:xfrm>
                    <a:prstGeom prst="rect">
                      <a:avLst/>
                    </a:prstGeom>
                    <a:noFill/>
                    <a:ln>
                      <a:noFill/>
                    </a:ln>
                  </pic:spPr>
                </pic:pic>
              </a:graphicData>
            </a:graphic>
          </wp:inline>
        </w:drawing>
      </w:r>
    </w:p>
    <w:p w14:paraId="166E16F4" w14:textId="77777777" w:rsidR="00EC29BA" w:rsidRDefault="00EC29BA" w:rsidP="00D176BC">
      <w:r>
        <w:t>Sur la gauche de cette zone, on affiche le titre de la page courante.</w:t>
      </w:r>
    </w:p>
    <w:p w14:paraId="18734AD0" w14:textId="77777777" w:rsidR="00EC29BA" w:rsidRDefault="00EC29BA" w:rsidP="00D176BC">
      <w:r>
        <w:t xml:space="preserve">Sur la droite de cette zone on trouve le bouton </w:t>
      </w:r>
      <w:r w:rsidR="00E05E42">
        <w:rPr>
          <w:noProof/>
        </w:rPr>
        <w:drawing>
          <wp:inline distT="0" distB="0" distL="0" distR="0" wp14:anchorId="636BB1D3" wp14:editId="3591C784">
            <wp:extent cx="279400" cy="228600"/>
            <wp:effectExtent l="0" t="0" r="0" b="0"/>
            <wp:docPr id="6"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400" cy="228600"/>
                    </a:xfrm>
                    <a:prstGeom prst="rect">
                      <a:avLst/>
                    </a:prstGeom>
                    <a:noFill/>
                    <a:ln>
                      <a:noFill/>
                    </a:ln>
                  </pic:spPr>
                </pic:pic>
              </a:graphicData>
            </a:graphic>
          </wp:inline>
        </w:drawing>
      </w:r>
      <w:r w:rsidR="00BF580D">
        <w:t xml:space="preserve"> : </w:t>
      </w:r>
      <w:r>
        <w:t>Ce bouton permet d’avoir accès en permanence aux différents écrans auxquels votre utilisateur à accès.</w:t>
      </w:r>
    </w:p>
    <w:p w14:paraId="1A09BB92" w14:textId="77777777" w:rsidR="002A50C6" w:rsidRDefault="00BF580D" w:rsidP="00D176BC">
      <w:r>
        <w:t>En passant sur ce bouton avec la</w:t>
      </w:r>
      <w:r w:rsidR="002A50C6">
        <w:t xml:space="preserve"> souris, un administrateur obtiendra</w:t>
      </w:r>
      <w:r>
        <w:t xml:space="preserve"> l’accès aux écrans suivants :</w:t>
      </w:r>
    </w:p>
    <w:p w14:paraId="026D97C0" w14:textId="77777777" w:rsidR="00BF580D" w:rsidRDefault="00E05E42" w:rsidP="00D176BC">
      <w:r>
        <w:rPr>
          <w:noProof/>
        </w:rPr>
        <w:drawing>
          <wp:inline distT="0" distB="0" distL="0" distR="0" wp14:anchorId="349FE0F4" wp14:editId="7485CDD9">
            <wp:extent cx="1947545" cy="330200"/>
            <wp:effectExtent l="0" t="0" r="8255" b="0"/>
            <wp:docPr id="7"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7545" cy="330200"/>
                    </a:xfrm>
                    <a:prstGeom prst="rect">
                      <a:avLst/>
                    </a:prstGeom>
                    <a:noFill/>
                    <a:ln>
                      <a:noFill/>
                    </a:ln>
                  </pic:spPr>
                </pic:pic>
              </a:graphicData>
            </a:graphic>
          </wp:inline>
        </w:drawing>
      </w:r>
    </w:p>
    <w:p w14:paraId="41634DB5" w14:textId="77777777" w:rsidR="00BF580D" w:rsidRDefault="00BF580D" w:rsidP="00D176BC">
      <w:r>
        <w:t>Le premier bouton permet d’avoir accès au « Tableau de bord », tous les utilisateurs y ont accès.</w:t>
      </w:r>
    </w:p>
    <w:p w14:paraId="19A8F200" w14:textId="77777777" w:rsidR="00BF580D" w:rsidRDefault="00BF580D" w:rsidP="00D176BC">
      <w:r>
        <w:t>Le deuxième bouton permet d’avoir accès à la « Gestion des Secrets » (seuls les administrateurs y ont accès).</w:t>
      </w:r>
    </w:p>
    <w:p w14:paraId="01589AEF" w14:textId="77777777" w:rsidR="00BF580D" w:rsidRDefault="00BF580D" w:rsidP="00D176BC">
      <w:r>
        <w:t>Le troisième bouton permet d’avoir accès à la « Gestion des Utilisateurs » (seuls les administrateurs y ont accès).</w:t>
      </w:r>
    </w:p>
    <w:p w14:paraId="3F3C6764" w14:textId="77777777" w:rsidR="00BF580D" w:rsidRDefault="00BF580D" w:rsidP="00BF580D">
      <w:r>
        <w:t>Le quatrième bouton permet d’avoir accès à la « Gestion des Paramètres » (seuls les administrateurs y ont accès).</w:t>
      </w:r>
    </w:p>
    <w:p w14:paraId="0B573363" w14:textId="77777777" w:rsidR="00BF580D" w:rsidRDefault="00BF580D" w:rsidP="00BF580D">
      <w:pPr>
        <w:pStyle w:val="Titre2"/>
      </w:pPr>
      <w:bookmarkStart w:id="8" w:name="_Toc234513537"/>
      <w:r>
        <w:lastRenderedPageBreak/>
        <w:t>Zone corps</w:t>
      </w:r>
      <w:bookmarkEnd w:id="8"/>
    </w:p>
    <w:p w14:paraId="2B5B038E" w14:textId="77777777" w:rsidR="0063136D" w:rsidRPr="0063136D" w:rsidRDefault="00E05E42" w:rsidP="0063136D">
      <w:r>
        <w:rPr>
          <w:noProof/>
        </w:rPr>
        <w:drawing>
          <wp:inline distT="0" distB="0" distL="0" distR="0" wp14:anchorId="4C36FC89" wp14:editId="7482F39A">
            <wp:extent cx="5757545" cy="2624455"/>
            <wp:effectExtent l="0" t="0" r="825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7545" cy="2624455"/>
                    </a:xfrm>
                    <a:prstGeom prst="rect">
                      <a:avLst/>
                    </a:prstGeom>
                    <a:noFill/>
                    <a:ln>
                      <a:noFill/>
                    </a:ln>
                  </pic:spPr>
                </pic:pic>
              </a:graphicData>
            </a:graphic>
          </wp:inline>
        </w:drawing>
      </w:r>
    </w:p>
    <w:p w14:paraId="5DA426F7" w14:textId="77777777" w:rsidR="00BF580D" w:rsidRDefault="00BF580D" w:rsidP="00D176BC">
      <w:r>
        <w:t>On trouve toutes les informations propres à chaque écran.</w:t>
      </w:r>
    </w:p>
    <w:p w14:paraId="7D77BD66" w14:textId="77777777" w:rsidR="009931C4" w:rsidRDefault="009931C4" w:rsidP="009931C4">
      <w:pPr>
        <w:pStyle w:val="Remarque"/>
      </w:pPr>
      <w:r>
        <w:t>Le cadre vert apparaît une seule fois, juste après l’écran de connexion. Il permet de rappeler des informations importantes</w:t>
      </w:r>
      <w:r w:rsidR="000B0D28">
        <w:t xml:space="preserve"> à l’usager.</w:t>
      </w:r>
    </w:p>
    <w:p w14:paraId="75A9F2EE" w14:textId="77777777" w:rsidR="00BF580D" w:rsidRDefault="00BF580D" w:rsidP="00BF580D">
      <w:pPr>
        <w:pStyle w:val="Titre2"/>
      </w:pPr>
      <w:bookmarkStart w:id="9" w:name="_Toc234513538"/>
      <w:r>
        <w:t>Zone pied de page</w:t>
      </w:r>
      <w:bookmarkEnd w:id="9"/>
    </w:p>
    <w:p w14:paraId="13D97E7D" w14:textId="77777777" w:rsidR="00684C9A" w:rsidRPr="00684C9A" w:rsidRDefault="00E05E42" w:rsidP="00684C9A">
      <w:r>
        <w:rPr>
          <w:noProof/>
        </w:rPr>
        <w:drawing>
          <wp:inline distT="0" distB="0" distL="0" distR="0" wp14:anchorId="5EC840FF" wp14:editId="43725FC3">
            <wp:extent cx="5748655" cy="2114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8655" cy="211455"/>
                    </a:xfrm>
                    <a:prstGeom prst="rect">
                      <a:avLst/>
                    </a:prstGeom>
                    <a:noFill/>
                    <a:ln>
                      <a:noFill/>
                    </a:ln>
                  </pic:spPr>
                </pic:pic>
              </a:graphicData>
            </a:graphic>
          </wp:inline>
        </w:drawing>
      </w:r>
    </w:p>
    <w:p w14:paraId="19D635CA" w14:textId="77777777" w:rsidR="00BF580D" w:rsidRDefault="00BF580D" w:rsidP="00D176BC">
      <w:r>
        <w:t xml:space="preserve">Dans la partie gauche de cette zone, on rappelle que </w:t>
      </w:r>
      <w:r w:rsidR="00377F61">
        <w:t>cet outil est sous licence GPL 3</w:t>
      </w:r>
      <w:r>
        <w:t>.0 et qu’il est maintenu par la société Orasys (</w:t>
      </w:r>
      <w:hyperlink r:id="rId20" w:history="1">
        <w:r w:rsidRPr="003C427A">
          <w:rPr>
            <w:rStyle w:val="Lienhypertexte"/>
          </w:rPr>
          <w:t>http://www.orasys.fr</w:t>
        </w:r>
      </w:hyperlink>
      <w:r>
        <w:t>)</w:t>
      </w:r>
      <w:r w:rsidR="00377F61">
        <w:t xml:space="preserve"> et tous ceux qui voudront y participer</w:t>
      </w:r>
      <w:r>
        <w:t>.</w:t>
      </w:r>
    </w:p>
    <w:p w14:paraId="49DA3896" w14:textId="77777777" w:rsidR="00BF580D" w:rsidRDefault="00BF580D" w:rsidP="00D176BC">
      <w:r>
        <w:t>Dans la partie droite de cette zone, deux boutons sont accessibles :</w:t>
      </w:r>
    </w:p>
    <w:p w14:paraId="53B9A0CB" w14:textId="77777777" w:rsidR="00BF580D" w:rsidRDefault="00E05E42" w:rsidP="00D176BC">
      <w:r>
        <w:rPr>
          <w:noProof/>
        </w:rPr>
        <w:drawing>
          <wp:inline distT="0" distB="0" distL="0" distR="0" wp14:anchorId="15D08F9D" wp14:editId="7D22305B">
            <wp:extent cx="2971800" cy="381000"/>
            <wp:effectExtent l="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381000"/>
                    </a:xfrm>
                    <a:prstGeom prst="rect">
                      <a:avLst/>
                    </a:prstGeom>
                    <a:noFill/>
                    <a:ln>
                      <a:noFill/>
                    </a:ln>
                  </pic:spPr>
                </pic:pic>
              </a:graphicData>
            </a:graphic>
          </wp:inline>
        </w:drawing>
      </w:r>
    </w:p>
    <w:p w14:paraId="135A5E78" w14:textId="77777777" w:rsidR="00BF580D" w:rsidRDefault="00BF580D" w:rsidP="00D176BC">
      <w:r>
        <w:t>Le premier bouton permet à l’utilisateur connecté de pouvoir changer son</w:t>
      </w:r>
      <w:r w:rsidR="001C75B1">
        <w:t xml:space="preserve"> mot de passe.</w:t>
      </w:r>
    </w:p>
    <w:p w14:paraId="0CE6E974" w14:textId="77777777" w:rsidR="001C75B1" w:rsidRDefault="001C75B1" w:rsidP="00D176BC">
      <w:r>
        <w:t>Le deuxième bouton permet à l’utilisateur de se déconnecter de l’outil.</w:t>
      </w:r>
    </w:p>
    <w:p w14:paraId="1196C20A" w14:textId="77777777" w:rsidR="00B47210" w:rsidRDefault="00B47210" w:rsidP="00B47210">
      <w:pPr>
        <w:pStyle w:val="Titre1"/>
      </w:pPr>
      <w:bookmarkStart w:id="10" w:name="_Toc234513539"/>
      <w:r>
        <w:t>Fonctionnement global de l’outil « </w:t>
      </w:r>
      <w:r w:rsidRPr="00B008E4">
        <w:rPr>
          <w:color w:val="9EC630"/>
        </w:rPr>
        <w:t>Secret</w:t>
      </w:r>
      <w:r w:rsidRPr="00B008E4">
        <w:rPr>
          <w:color w:val="568EB6"/>
          <w:szCs w:val="20"/>
        </w:rPr>
        <w:t>Manager</w:t>
      </w:r>
      <w:r>
        <w:t> »</w:t>
      </w:r>
      <w:bookmarkEnd w:id="10"/>
    </w:p>
    <w:p w14:paraId="5F9EA444" w14:textId="77777777" w:rsidR="00B47210" w:rsidRDefault="00B47210" w:rsidP="00D176BC">
      <w:r>
        <w:t>L’outil « </w:t>
      </w:r>
      <w:r w:rsidRPr="00B008E4">
        <w:rPr>
          <w:b/>
          <w:color w:val="9EC630"/>
        </w:rPr>
        <w:t>Secret</w:t>
      </w:r>
      <w:r w:rsidRPr="00B008E4">
        <w:rPr>
          <w:b/>
          <w:color w:val="568EB6"/>
          <w:szCs w:val="20"/>
        </w:rPr>
        <w:t>Manager</w:t>
      </w:r>
      <w:r>
        <w:t> » permet de partager</w:t>
      </w:r>
      <w:r w:rsidR="00767843">
        <w:t xml:space="preserve"> des « Secrets » entre des « Utilisateurs ».</w:t>
      </w:r>
    </w:p>
    <w:p w14:paraId="6410AC1A" w14:textId="77777777" w:rsidR="00767843" w:rsidRDefault="00767843" w:rsidP="00D176BC">
      <w:r>
        <w:t>Toutefois, l’outil ne permet à proprement parler de partager des « Secrets », il permet plutôt de partage des « Groupes de Secrets ».</w:t>
      </w:r>
    </w:p>
    <w:p w14:paraId="6EA754C2" w14:textId="77777777" w:rsidR="00767843" w:rsidRDefault="00767843" w:rsidP="00767843">
      <w:pPr>
        <w:pStyle w:val="Remarque"/>
      </w:pPr>
      <w:r>
        <w:t>Comment faire si un Secret est extrêmement sensible et qu’il doit donc être partagé avec très peu de monde ?</w:t>
      </w:r>
    </w:p>
    <w:p w14:paraId="246B8539" w14:textId="77777777" w:rsidR="00767843" w:rsidRDefault="00767843" w:rsidP="00767843">
      <w:pPr>
        <w:pStyle w:val="Remarque"/>
      </w:pPr>
      <w:r>
        <w:t>Il faudra simplement créer un Groupe de Secret</w:t>
      </w:r>
      <w:r w:rsidR="003B211C">
        <w:t>s</w:t>
      </w:r>
      <w:r>
        <w:t xml:space="preserve"> dans lequel, peut-être, il n’y aura que ce Secret.</w:t>
      </w:r>
    </w:p>
    <w:p w14:paraId="4BE2A12A" w14:textId="77777777" w:rsidR="00767843" w:rsidRDefault="00767843" w:rsidP="00D176BC">
      <w:r>
        <w:t>Comprenez bien que quand un Utilisateur à accès à un « Groupe de Secret</w:t>
      </w:r>
      <w:r w:rsidR="003B211C">
        <w:t>s</w:t>
      </w:r>
      <w:r>
        <w:t> », il accède à tous les Secrets de ce Groupe de la même façon (en fonction des droits mis sur le Groupe, toutefois).</w:t>
      </w:r>
    </w:p>
    <w:p w14:paraId="504DB0B5" w14:textId="77777777" w:rsidR="00767843" w:rsidRDefault="006E2F3E" w:rsidP="00D176BC">
      <w:r>
        <w:t>Afin de ne pas avoir trop de rattachement à faire par Utilisateur, l’outil « </w:t>
      </w:r>
      <w:r w:rsidRPr="00B008E4">
        <w:rPr>
          <w:b/>
          <w:color w:val="9EC630"/>
        </w:rPr>
        <w:t>Secret</w:t>
      </w:r>
      <w:r w:rsidRPr="00B008E4">
        <w:rPr>
          <w:b/>
          <w:color w:val="568EB6"/>
          <w:szCs w:val="20"/>
        </w:rPr>
        <w:t>Manager</w:t>
      </w:r>
      <w:r>
        <w:t> » embarque une notion de « Profil ».</w:t>
      </w:r>
    </w:p>
    <w:p w14:paraId="4F80F189" w14:textId="77777777" w:rsidR="006E2F3E" w:rsidRDefault="006E2F3E" w:rsidP="00D176BC">
      <w:r>
        <w:lastRenderedPageBreak/>
        <w:t>Ainsi, nous obtenons la représentation suivante :</w:t>
      </w:r>
    </w:p>
    <w:p w14:paraId="20BEF02F" w14:textId="77777777" w:rsidR="006E2F3E" w:rsidRDefault="006E2F3E" w:rsidP="00D176BC">
      <w:r>
        <w:t xml:space="preserve">Utilisateurs </w:t>
      </w:r>
      <w:r>
        <w:sym w:font="Wingdings" w:char="F0F3"/>
      </w:r>
      <w:r>
        <w:t xml:space="preserve"> Profils </w:t>
      </w:r>
      <w:r>
        <w:sym w:font="Wingdings" w:char="F0F3"/>
      </w:r>
      <w:r>
        <w:t xml:space="preserve"> Groupes de Secrets </w:t>
      </w:r>
      <w:r>
        <w:sym w:font="Wingdings" w:char="F0E7"/>
      </w:r>
      <w:r>
        <w:t xml:space="preserve"> Secrets</w:t>
      </w:r>
    </w:p>
    <w:p w14:paraId="581105A0" w14:textId="77777777" w:rsidR="006E2F3E" w:rsidRDefault="006E2F3E" w:rsidP="00D176BC">
      <w:r>
        <w:t>Soit un « Utilisateur » peut être associé à un ou plusieurs « Profils ».</w:t>
      </w:r>
    </w:p>
    <w:p w14:paraId="2011C110" w14:textId="77777777" w:rsidR="006E2F3E" w:rsidRDefault="006E2F3E" w:rsidP="00D176BC">
      <w:r>
        <w:t>Les « Profils » donnent des accès à des « Groupes de Secrets ».</w:t>
      </w:r>
      <w:r w:rsidR="00A12F1F">
        <w:t xml:space="preserve"> La notion d’accès est importante. Effectivement, on définit un « droit d’accès » entre un « Profil » et un « Groupe de Secrets ». Il existe 4 droits dans l’outil :</w:t>
      </w:r>
    </w:p>
    <w:p w14:paraId="642858E7" w14:textId="77777777" w:rsidR="00A12F1F" w:rsidRDefault="009A55D8" w:rsidP="00A12F1F">
      <w:pPr>
        <w:pStyle w:val="NumroNiveau1"/>
      </w:pPr>
      <w:r>
        <w:t>Lecture : l’utilisateur peut lire les « Secrets » contenus dans le « Groupe de Secrets » ;</w:t>
      </w:r>
    </w:p>
    <w:p w14:paraId="7AE78ACE" w14:textId="77777777" w:rsidR="009A55D8" w:rsidRDefault="009A55D8" w:rsidP="00A12F1F">
      <w:pPr>
        <w:pStyle w:val="NumroNiveau1"/>
      </w:pPr>
      <w:r>
        <w:t>Ecriture : l’utilisateur peut créer des « Secrets » dans le « Groupe de Secrets » ;</w:t>
      </w:r>
    </w:p>
    <w:p w14:paraId="1FC4E877" w14:textId="77777777" w:rsidR="009A55D8" w:rsidRDefault="009A55D8" w:rsidP="00A12F1F">
      <w:pPr>
        <w:pStyle w:val="NumroNiveau1"/>
      </w:pPr>
      <w:r>
        <w:t>Modification : l’utilisateur peut modifier les « Secrets » dans le « Groupe de Secrets » ;</w:t>
      </w:r>
    </w:p>
    <w:p w14:paraId="6016D8CC" w14:textId="77777777" w:rsidR="009A55D8" w:rsidRDefault="009A55D8" w:rsidP="00A12F1F">
      <w:pPr>
        <w:pStyle w:val="NumroNiveau1"/>
      </w:pPr>
      <w:r>
        <w:t>Suppression</w:t>
      </w:r>
      <w:r w:rsidR="00C94E3A">
        <w:t> : l’utilisateur peut supprimer les « Secrets » dans le « Groupe de Secrets ».</w:t>
      </w:r>
    </w:p>
    <w:p w14:paraId="6787F375" w14:textId="77777777" w:rsidR="006E2F3E" w:rsidRDefault="006E2F3E" w:rsidP="00D176BC">
      <w:r>
        <w:t>Les « Groupes de Secrets »</w:t>
      </w:r>
      <w:r w:rsidR="00C572B7">
        <w:t>, quant à eux,</w:t>
      </w:r>
      <w:r>
        <w:t xml:space="preserve"> sont des conteneurs de « Secrets ».</w:t>
      </w:r>
    </w:p>
    <w:p w14:paraId="6593B82D" w14:textId="77777777" w:rsidR="006E2F3E" w:rsidRDefault="006E2F3E" w:rsidP="006E2F3E">
      <w:pPr>
        <w:pStyle w:val="Titre1"/>
      </w:pPr>
      <w:bookmarkStart w:id="11" w:name="_Toc234513540"/>
      <w:r>
        <w:t>Gestion des utilisateurs</w:t>
      </w:r>
      <w:bookmarkEnd w:id="11"/>
    </w:p>
    <w:p w14:paraId="6F0D8D08" w14:textId="77777777" w:rsidR="00377F61" w:rsidRDefault="00377F61" w:rsidP="00377F61">
      <w:pPr>
        <w:pStyle w:val="Titre2"/>
      </w:pPr>
      <w:bookmarkStart w:id="12" w:name="_Toc234513541"/>
      <w:r>
        <w:t>Ecran liste des utilisateurs</w:t>
      </w:r>
      <w:bookmarkEnd w:id="12"/>
    </w:p>
    <w:p w14:paraId="75E86151" w14:textId="77777777" w:rsidR="00536194" w:rsidRPr="00536194" w:rsidRDefault="00E05E42" w:rsidP="00536194">
      <w:r>
        <w:rPr>
          <w:noProof/>
        </w:rPr>
        <w:drawing>
          <wp:inline distT="0" distB="0" distL="0" distR="0" wp14:anchorId="23A60759" wp14:editId="3374B793">
            <wp:extent cx="5748655" cy="1346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8655" cy="1346200"/>
                    </a:xfrm>
                    <a:prstGeom prst="rect">
                      <a:avLst/>
                    </a:prstGeom>
                    <a:noFill/>
                    <a:ln>
                      <a:noFill/>
                    </a:ln>
                  </pic:spPr>
                </pic:pic>
              </a:graphicData>
            </a:graphic>
          </wp:inline>
        </w:drawing>
      </w:r>
    </w:p>
    <w:p w14:paraId="6EEA528A" w14:textId="77777777" w:rsidR="006E2F3E" w:rsidRDefault="006E2F3E" w:rsidP="00D176BC"/>
    <w:p w14:paraId="2E6D6A8D" w14:textId="77777777" w:rsidR="00A12F1F" w:rsidRDefault="00A12F1F" w:rsidP="00D176BC">
      <w:r>
        <w:t>Tous les utilisateurs créés d</w:t>
      </w:r>
      <w:r w:rsidR="0050513F">
        <w:t>oivent apparaître dans ce tableau</w:t>
      </w:r>
      <w:r>
        <w:t>.</w:t>
      </w:r>
    </w:p>
    <w:p w14:paraId="369D64C9" w14:textId="77777777" w:rsidR="0050513F" w:rsidRDefault="0050513F" w:rsidP="00D176BC">
      <w:r>
        <w:t>Ce tableau est composé des colonnes suivantes :</w:t>
      </w:r>
    </w:p>
    <w:p w14:paraId="4F304A63" w14:textId="77777777" w:rsidR="0050513F" w:rsidRDefault="0050513F" w:rsidP="0050513F">
      <w:pPr>
        <w:pStyle w:val="PuceNiveau1"/>
      </w:pPr>
      <w:r>
        <w:t>Entité</w:t>
      </w:r>
    </w:p>
    <w:p w14:paraId="0AA289DD" w14:textId="77777777" w:rsidR="0050513F" w:rsidRDefault="0050513F" w:rsidP="0050513F">
      <w:pPr>
        <w:pStyle w:val="PuceNiveau1"/>
      </w:pPr>
      <w:r>
        <w:t>Prénom</w:t>
      </w:r>
    </w:p>
    <w:p w14:paraId="188FAB38" w14:textId="77777777" w:rsidR="0050513F" w:rsidRDefault="0050513F" w:rsidP="0050513F">
      <w:pPr>
        <w:pStyle w:val="PuceNiveau1"/>
      </w:pPr>
      <w:r>
        <w:t>Nom</w:t>
      </w:r>
    </w:p>
    <w:p w14:paraId="5AA84534" w14:textId="77777777" w:rsidR="0050513F" w:rsidRDefault="0050513F" w:rsidP="0050513F">
      <w:pPr>
        <w:pStyle w:val="PuceNiveau1"/>
      </w:pPr>
      <w:r>
        <w:t>Nom d’utilisateur</w:t>
      </w:r>
    </w:p>
    <w:p w14:paraId="0473CF22" w14:textId="77777777" w:rsidR="0050513F" w:rsidRDefault="0050513F" w:rsidP="0050513F">
      <w:pPr>
        <w:pStyle w:val="PuceNiveau1"/>
      </w:pPr>
      <w:r>
        <w:t>Dernière connexion</w:t>
      </w:r>
    </w:p>
    <w:p w14:paraId="69DE0CC3" w14:textId="77777777" w:rsidR="0050513F" w:rsidRDefault="0050513F" w:rsidP="0050513F">
      <w:pPr>
        <w:pStyle w:val="PuceNiveau1"/>
      </w:pPr>
      <w:r>
        <w:t>Administrateur</w:t>
      </w:r>
    </w:p>
    <w:p w14:paraId="069C84A3" w14:textId="77777777" w:rsidR="0050513F" w:rsidRDefault="0050513F" w:rsidP="0050513F">
      <w:pPr>
        <w:pStyle w:val="PuceNiveau1"/>
      </w:pPr>
      <w:r>
        <w:t>Statut</w:t>
      </w:r>
    </w:p>
    <w:p w14:paraId="3D9914FE" w14:textId="77777777" w:rsidR="0050513F" w:rsidRDefault="0050513F" w:rsidP="0050513F">
      <w:pPr>
        <w:pStyle w:val="PuceNiveau1"/>
      </w:pPr>
      <w:r>
        <w:t>Actions</w:t>
      </w:r>
    </w:p>
    <w:p w14:paraId="34C71B75" w14:textId="77777777" w:rsidR="0050513F" w:rsidRDefault="002A5795" w:rsidP="00036FEA">
      <w:pPr>
        <w:pStyle w:val="Titre3"/>
      </w:pPr>
      <w:bookmarkStart w:id="13" w:name="_Toc234513542"/>
      <w:r>
        <w:t>Colonne « </w:t>
      </w:r>
      <w:r w:rsidR="0050513F">
        <w:t>Entité</w:t>
      </w:r>
      <w:r>
        <w:t> »</w:t>
      </w:r>
      <w:bookmarkEnd w:id="13"/>
    </w:p>
    <w:p w14:paraId="55752068" w14:textId="77777777" w:rsidR="0050513F" w:rsidRDefault="0050513F" w:rsidP="0050513F">
      <w:r>
        <w:t>Cette information correspond à l’entité (la société ou le service) de rattachement de l’utilisateur.</w:t>
      </w:r>
    </w:p>
    <w:p w14:paraId="09692BDF" w14:textId="77777777" w:rsidR="0050513F" w:rsidRDefault="002A5795" w:rsidP="00036FEA">
      <w:pPr>
        <w:pStyle w:val="Titre3"/>
      </w:pPr>
      <w:bookmarkStart w:id="14" w:name="_Toc234513543"/>
      <w:r>
        <w:t>Colonne « </w:t>
      </w:r>
      <w:r w:rsidR="0050513F">
        <w:t>Prénom</w:t>
      </w:r>
      <w:r>
        <w:t> »</w:t>
      </w:r>
      <w:bookmarkEnd w:id="14"/>
    </w:p>
    <w:p w14:paraId="22C4C7AE" w14:textId="77777777" w:rsidR="0050513F" w:rsidRDefault="0050513F" w:rsidP="0050513F">
      <w:r>
        <w:t>Cette information correspond au prénom usuel de l’utilisateur.</w:t>
      </w:r>
    </w:p>
    <w:p w14:paraId="722D247E" w14:textId="77777777" w:rsidR="0050513F" w:rsidRDefault="002A5795" w:rsidP="00036FEA">
      <w:pPr>
        <w:pStyle w:val="Titre3"/>
      </w:pPr>
      <w:bookmarkStart w:id="15" w:name="_Toc234513544"/>
      <w:r>
        <w:lastRenderedPageBreak/>
        <w:t>Colonne « </w:t>
      </w:r>
      <w:r w:rsidR="0050513F">
        <w:t>Nom</w:t>
      </w:r>
      <w:r>
        <w:t> »</w:t>
      </w:r>
      <w:bookmarkEnd w:id="15"/>
    </w:p>
    <w:p w14:paraId="48DDDE26" w14:textId="77777777" w:rsidR="0050513F" w:rsidRDefault="0050513F" w:rsidP="0050513F">
      <w:r>
        <w:t>Cette information correspond au nom usuel de l’utilisateur.</w:t>
      </w:r>
    </w:p>
    <w:p w14:paraId="02A032B2" w14:textId="77777777" w:rsidR="0050513F" w:rsidRDefault="002A5795" w:rsidP="00036FEA">
      <w:pPr>
        <w:pStyle w:val="Titre3"/>
      </w:pPr>
      <w:bookmarkStart w:id="16" w:name="_Toc234513545"/>
      <w:r>
        <w:t>Colonne « </w:t>
      </w:r>
      <w:r w:rsidR="0050513F">
        <w:t>Nom de l’utilisateur</w:t>
      </w:r>
      <w:r>
        <w:t> »</w:t>
      </w:r>
      <w:bookmarkEnd w:id="16"/>
    </w:p>
    <w:p w14:paraId="56C596CD" w14:textId="77777777" w:rsidR="0050513F" w:rsidRDefault="00CD17DF" w:rsidP="0050513F">
      <w:r>
        <w:t>Cette information correspond au nom ou code de l’utilisateur (information utile à la connexion).</w:t>
      </w:r>
    </w:p>
    <w:p w14:paraId="753722E5" w14:textId="77777777" w:rsidR="00CD17DF" w:rsidRDefault="002A5795" w:rsidP="00036FEA">
      <w:pPr>
        <w:pStyle w:val="Titre3"/>
      </w:pPr>
      <w:bookmarkStart w:id="17" w:name="_Toc234513546"/>
      <w:r>
        <w:t>Colonne « </w:t>
      </w:r>
      <w:r w:rsidR="00CD17DF">
        <w:t>Dernière connexion</w:t>
      </w:r>
      <w:r>
        <w:t> »</w:t>
      </w:r>
      <w:bookmarkEnd w:id="17"/>
    </w:p>
    <w:p w14:paraId="5F4295AA" w14:textId="77777777" w:rsidR="00CD17DF" w:rsidRDefault="00CD17DF" w:rsidP="0050513F">
      <w:r>
        <w:t>Cette information correspond à la date de dernière connexion réussi</w:t>
      </w:r>
      <w:r w:rsidR="0031349D">
        <w:t>e</w:t>
      </w:r>
      <w:r>
        <w:t xml:space="preserve"> de l’utilisateur.</w:t>
      </w:r>
    </w:p>
    <w:p w14:paraId="187478F2" w14:textId="77777777" w:rsidR="00CD17DF" w:rsidRDefault="002A5795" w:rsidP="00036FEA">
      <w:pPr>
        <w:pStyle w:val="Titre3"/>
      </w:pPr>
      <w:bookmarkStart w:id="18" w:name="_Toc234513547"/>
      <w:r>
        <w:t>Colonne « </w:t>
      </w:r>
      <w:r w:rsidR="0031349D">
        <w:t>Administrateur</w:t>
      </w:r>
      <w:r>
        <w:t> »</w:t>
      </w:r>
      <w:bookmarkEnd w:id="18"/>
    </w:p>
    <w:p w14:paraId="47509BC1" w14:textId="77777777" w:rsidR="0031349D" w:rsidRPr="0031349D" w:rsidRDefault="0031349D" w:rsidP="0031349D">
      <w:r>
        <w:t>Cette information indique que l’utilisateur est un « administrateur ».</w:t>
      </w:r>
      <w:r w:rsidR="00BB5CBC">
        <w:t xml:space="preserve"> Il peut donc accéder à tous les objets de l’outil et sans restriction d’accès aux secrets protégés par l’outil.</w:t>
      </w:r>
    </w:p>
    <w:p w14:paraId="7A740BA8" w14:textId="77777777" w:rsidR="0031349D" w:rsidRDefault="002A5795" w:rsidP="00036FEA">
      <w:pPr>
        <w:pStyle w:val="Titre3"/>
      </w:pPr>
      <w:bookmarkStart w:id="19" w:name="_Toc234513548"/>
      <w:r>
        <w:t>Colonne « </w:t>
      </w:r>
      <w:r w:rsidR="0031349D">
        <w:t>Statut</w:t>
      </w:r>
      <w:r>
        <w:t> »</w:t>
      </w:r>
      <w:bookmarkEnd w:id="19"/>
    </w:p>
    <w:p w14:paraId="50F03659" w14:textId="77777777" w:rsidR="00BB5CBC" w:rsidRDefault="00BB5CBC" w:rsidP="00BB5CBC">
      <w:r>
        <w:t>Cette information donne le statut de l’utilisateur. Ce statut peut avoir les valeurs suivantes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B5CBC" w14:paraId="6CAC17ED" w14:textId="77777777" w:rsidTr="00C218A4">
        <w:trPr>
          <w:tblHeader/>
        </w:trPr>
        <w:tc>
          <w:tcPr>
            <w:tcW w:w="1242" w:type="dxa"/>
            <w:shd w:val="clear" w:color="auto" w:fill="auto"/>
          </w:tcPr>
          <w:p w14:paraId="2A61DA29" w14:textId="77777777" w:rsidR="00BB5CBC" w:rsidRDefault="00BB5CBC" w:rsidP="00C218A4">
            <w:pPr>
              <w:pStyle w:val="Titrecolonne"/>
              <w:jc w:val="center"/>
            </w:pPr>
            <w:r>
              <w:t>Icône</w:t>
            </w:r>
          </w:p>
        </w:tc>
        <w:tc>
          <w:tcPr>
            <w:tcW w:w="8080" w:type="dxa"/>
            <w:shd w:val="clear" w:color="auto" w:fill="auto"/>
          </w:tcPr>
          <w:p w14:paraId="06FB2AF8" w14:textId="77777777" w:rsidR="00BB5CBC" w:rsidRDefault="00BB5CBC" w:rsidP="00BB5CBC">
            <w:pPr>
              <w:pStyle w:val="Titrecolonne"/>
            </w:pPr>
            <w:r>
              <w:t>Signification</w:t>
            </w:r>
          </w:p>
        </w:tc>
      </w:tr>
      <w:tr w:rsidR="00BB5CBC" w14:paraId="7B21F4C4" w14:textId="77777777" w:rsidTr="00C218A4">
        <w:tc>
          <w:tcPr>
            <w:tcW w:w="1242" w:type="dxa"/>
            <w:shd w:val="clear" w:color="auto" w:fill="auto"/>
          </w:tcPr>
          <w:p w14:paraId="211EC2E8" w14:textId="77777777" w:rsidR="00BB5CBC" w:rsidRDefault="00E05E42" w:rsidP="00C218A4">
            <w:pPr>
              <w:pStyle w:val="Textetableau"/>
              <w:jc w:val="center"/>
            </w:pPr>
            <w:r>
              <w:rPr>
                <w:noProof/>
              </w:rPr>
              <w:drawing>
                <wp:inline distT="0" distB="0" distL="0" distR="0" wp14:anchorId="1FB35EDE" wp14:editId="3F4B23AB">
                  <wp:extent cx="203200" cy="203200"/>
                  <wp:effectExtent l="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3427EFA9" w14:textId="77777777" w:rsidR="00BB5CBC" w:rsidRDefault="005058E8" w:rsidP="00BB5CBC">
            <w:pPr>
              <w:pStyle w:val="Textetableau"/>
            </w:pPr>
            <w:r>
              <w:t>L’utilisateur ne rencontre aucun problème.</w:t>
            </w:r>
          </w:p>
        </w:tc>
      </w:tr>
      <w:tr w:rsidR="00BB5CBC" w14:paraId="17D4A014" w14:textId="77777777" w:rsidTr="00C218A4">
        <w:tc>
          <w:tcPr>
            <w:tcW w:w="1242" w:type="dxa"/>
            <w:shd w:val="clear" w:color="auto" w:fill="auto"/>
          </w:tcPr>
          <w:p w14:paraId="60B80341" w14:textId="77777777" w:rsidR="00BB5CBC" w:rsidRDefault="00E05E42" w:rsidP="00C218A4">
            <w:pPr>
              <w:pStyle w:val="Textetableau"/>
              <w:jc w:val="center"/>
            </w:pPr>
            <w:r>
              <w:rPr>
                <w:noProof/>
              </w:rPr>
              <w:drawing>
                <wp:inline distT="0" distB="0" distL="0" distR="0" wp14:anchorId="40A439BA" wp14:editId="77476FE8">
                  <wp:extent cx="203200" cy="20320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0E61BECA" w14:textId="77777777" w:rsidR="00BB5CBC" w:rsidRDefault="005058E8" w:rsidP="00BB5CBC">
            <w:pPr>
              <w:pStyle w:val="Textetableau"/>
            </w:pPr>
            <w:r>
              <w:t>L’utilisateur rencontre au moins un problème. Les problèmes possibles sont :</w:t>
            </w:r>
          </w:p>
          <w:p w14:paraId="56E10D9E" w14:textId="77777777" w:rsidR="005058E8" w:rsidRDefault="00E45FBA" w:rsidP="00E45FBA">
            <w:pPr>
              <w:pStyle w:val="PuceNiveau1"/>
            </w:pPr>
            <w:r>
              <w:t>Nombre de tentative de connexion excédé ;</w:t>
            </w:r>
          </w:p>
          <w:p w14:paraId="12D4561F" w14:textId="77777777" w:rsidR="00E45FBA" w:rsidRDefault="00E45FBA" w:rsidP="00E45FBA">
            <w:pPr>
              <w:pStyle w:val="PuceNiveau1"/>
            </w:pPr>
            <w:r>
              <w:tab/>
              <w:t>Utilisateur désactivé ;</w:t>
            </w:r>
          </w:p>
          <w:p w14:paraId="76F89011" w14:textId="77777777" w:rsidR="00E45FBA" w:rsidRDefault="00E45FBA" w:rsidP="00E45FBA">
            <w:pPr>
              <w:pStyle w:val="PuceNiveau1"/>
            </w:pPr>
            <w:r>
              <w:t>Date de dernière connexion trop ancienne ;</w:t>
            </w:r>
          </w:p>
          <w:p w14:paraId="38BBCDD8" w14:textId="77777777" w:rsidR="00E45FBA" w:rsidRDefault="00E45FBA" w:rsidP="00E45FBA">
            <w:pPr>
              <w:pStyle w:val="PuceNiveau1"/>
            </w:pPr>
            <w:r>
              <w:t>Date d’expiration atteinte.</w:t>
            </w:r>
          </w:p>
        </w:tc>
      </w:tr>
    </w:tbl>
    <w:p w14:paraId="530DD31D" w14:textId="77777777" w:rsidR="00BB5CBC" w:rsidRPr="00BB5CBC" w:rsidRDefault="00ED5841" w:rsidP="00ED5841">
      <w:pPr>
        <w:pStyle w:val="Remarque"/>
      </w:pPr>
      <w:r w:rsidRPr="00ED5841">
        <w:rPr>
          <w:b/>
        </w:rPr>
        <w:t>Note </w:t>
      </w:r>
      <w:r>
        <w:t>: la correction des problèmes sera vue dans le chapitre « </w:t>
      </w:r>
      <w:r>
        <w:fldChar w:fldCharType="begin"/>
      </w:r>
      <w:r>
        <w:instrText xml:space="preserve"> </w:instrText>
      </w:r>
      <w:r w:rsidR="007370EE">
        <w:instrText>REF</w:instrText>
      </w:r>
      <w:r>
        <w:instrText xml:space="preserve"> _Ref215247975 \r \h </w:instrText>
      </w:r>
      <w:r>
        <w:fldChar w:fldCharType="separate"/>
      </w:r>
      <w:r w:rsidR="00B9511F">
        <w:t>6.2</w:t>
      </w:r>
      <w:r>
        <w:fldChar w:fldCharType="end"/>
      </w:r>
      <w:r>
        <w:t> ».</w:t>
      </w:r>
    </w:p>
    <w:p w14:paraId="5468F40C" w14:textId="77777777" w:rsidR="0031349D" w:rsidRDefault="002A5795" w:rsidP="00036FEA">
      <w:pPr>
        <w:pStyle w:val="Titre3"/>
      </w:pPr>
      <w:bookmarkStart w:id="20" w:name="_Toc234513549"/>
      <w:r>
        <w:t>Colonne « </w:t>
      </w:r>
      <w:r w:rsidR="0031349D">
        <w:t>Actions</w:t>
      </w:r>
      <w:r>
        <w:t> »</w:t>
      </w:r>
      <w:bookmarkEnd w:id="20"/>
    </w:p>
    <w:p w14:paraId="59675B81" w14:textId="77777777" w:rsidR="0031349D" w:rsidRPr="0050513F" w:rsidRDefault="00ED5841" w:rsidP="0050513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ED5841" w14:paraId="4D0EE56F" w14:textId="77777777" w:rsidTr="00C218A4">
        <w:trPr>
          <w:tblHeader/>
        </w:trPr>
        <w:tc>
          <w:tcPr>
            <w:tcW w:w="1242" w:type="dxa"/>
            <w:shd w:val="clear" w:color="auto" w:fill="auto"/>
          </w:tcPr>
          <w:p w14:paraId="6D2E5A53" w14:textId="77777777" w:rsidR="00ED5841" w:rsidRDefault="00ED5841" w:rsidP="00C218A4">
            <w:pPr>
              <w:pStyle w:val="Titrecolonne"/>
              <w:jc w:val="center"/>
            </w:pPr>
            <w:r>
              <w:t>Bouton</w:t>
            </w:r>
          </w:p>
        </w:tc>
        <w:tc>
          <w:tcPr>
            <w:tcW w:w="8080" w:type="dxa"/>
            <w:shd w:val="clear" w:color="auto" w:fill="auto"/>
          </w:tcPr>
          <w:p w14:paraId="264C02A9" w14:textId="77777777" w:rsidR="00ED5841" w:rsidRDefault="00ED5841" w:rsidP="00ED5841">
            <w:pPr>
              <w:pStyle w:val="Titrecolonne"/>
            </w:pPr>
            <w:r>
              <w:t>Signification</w:t>
            </w:r>
          </w:p>
        </w:tc>
      </w:tr>
      <w:tr w:rsidR="00ED5841" w14:paraId="136B1AE9" w14:textId="77777777" w:rsidTr="00C218A4">
        <w:tc>
          <w:tcPr>
            <w:tcW w:w="1242" w:type="dxa"/>
            <w:shd w:val="clear" w:color="auto" w:fill="auto"/>
          </w:tcPr>
          <w:p w14:paraId="4F84BD92" w14:textId="77777777" w:rsidR="00ED5841" w:rsidRDefault="00E05E42" w:rsidP="00C218A4">
            <w:pPr>
              <w:pStyle w:val="Textetableau"/>
              <w:jc w:val="center"/>
            </w:pPr>
            <w:r>
              <w:rPr>
                <w:noProof/>
              </w:rPr>
              <w:drawing>
                <wp:inline distT="0" distB="0" distL="0" distR="0" wp14:anchorId="0A9D013C" wp14:editId="44450847">
                  <wp:extent cx="202528" cy="202528"/>
                  <wp:effectExtent l="50800" t="50800" r="128270" b="12827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5">
                            <a:extLst>
                              <a:ext uri="{28A0092B-C50C-407E-A947-70E740481C1C}">
                                <a14:useLocalDpi xmlns:a14="http://schemas.microsoft.com/office/drawing/2010/main" val="0"/>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269799C" w14:textId="77777777" w:rsidR="00ED5841" w:rsidRDefault="00AD1A08" w:rsidP="0062212C">
            <w:pPr>
              <w:pStyle w:val="Textetableau"/>
            </w:pPr>
            <w:r>
              <w:t>Ce bouton permet de modifier de l’utilisateur.</w:t>
            </w:r>
          </w:p>
        </w:tc>
      </w:tr>
      <w:tr w:rsidR="00AD1A08" w14:paraId="36625966" w14:textId="77777777" w:rsidTr="00C218A4">
        <w:tc>
          <w:tcPr>
            <w:tcW w:w="1242" w:type="dxa"/>
            <w:shd w:val="clear" w:color="auto" w:fill="auto"/>
          </w:tcPr>
          <w:p w14:paraId="0EF409D4" w14:textId="77777777" w:rsidR="00AD1A08" w:rsidRDefault="00E05E42" w:rsidP="00C218A4">
            <w:pPr>
              <w:pStyle w:val="Textetableau"/>
              <w:jc w:val="center"/>
            </w:pPr>
            <w:r>
              <w:rPr>
                <w:noProof/>
              </w:rPr>
              <w:drawing>
                <wp:inline distT="0" distB="0" distL="0" distR="0" wp14:anchorId="275B6F73" wp14:editId="79CF5894">
                  <wp:extent cx="202528" cy="202528"/>
                  <wp:effectExtent l="50800" t="50800" r="128270" b="128270"/>
                  <wp:docPr id="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6">
                            <a:extLst>
                              <a:ext uri="{28A0092B-C50C-407E-A947-70E740481C1C}">
                                <a14:useLocalDpi xmlns:a14="http://schemas.microsoft.com/office/drawing/2010/main" val="0"/>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4329D1CC" w14:textId="77777777" w:rsidR="00AD1A08" w:rsidRDefault="00AD1A08" w:rsidP="0062212C">
            <w:pPr>
              <w:pStyle w:val="Textetableau"/>
            </w:pPr>
            <w:r>
              <w:t>Ce bouton permet de supprimer de l’utilisateur.</w:t>
            </w:r>
          </w:p>
        </w:tc>
      </w:tr>
      <w:tr w:rsidR="00AD1A08" w14:paraId="03A9B1A4" w14:textId="77777777" w:rsidTr="00C218A4">
        <w:tc>
          <w:tcPr>
            <w:tcW w:w="1242" w:type="dxa"/>
            <w:shd w:val="clear" w:color="auto" w:fill="auto"/>
          </w:tcPr>
          <w:p w14:paraId="760C732C" w14:textId="77777777" w:rsidR="00AD1A08" w:rsidRDefault="00E05E42" w:rsidP="00C218A4">
            <w:pPr>
              <w:pStyle w:val="Textetableau"/>
              <w:jc w:val="center"/>
            </w:pPr>
            <w:r>
              <w:rPr>
                <w:noProof/>
              </w:rPr>
              <w:drawing>
                <wp:inline distT="0" distB="0" distL="0" distR="0" wp14:anchorId="228622C0" wp14:editId="0EEFD254">
                  <wp:extent cx="202528" cy="202528"/>
                  <wp:effectExtent l="50800" t="50800" r="128270" b="12827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7">
                            <a:extLst>
                              <a:ext uri="{28A0092B-C50C-407E-A947-70E740481C1C}">
                                <a14:useLocalDpi xmlns:a14="http://schemas.microsoft.com/office/drawing/2010/main" val="0"/>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56AB4602" w14:textId="77777777" w:rsidR="00AD1A08" w:rsidRDefault="00AD1A08" w:rsidP="0062212C">
            <w:pPr>
              <w:pStyle w:val="Textetableau"/>
            </w:pPr>
            <w:r>
              <w:t>Ce bouton permet de vérifier (visualiser en détail) de l’utilisateur.</w:t>
            </w:r>
          </w:p>
        </w:tc>
      </w:tr>
      <w:tr w:rsidR="00AD1A08" w14:paraId="23BAF91C" w14:textId="77777777" w:rsidTr="00C218A4">
        <w:tc>
          <w:tcPr>
            <w:tcW w:w="1242" w:type="dxa"/>
            <w:shd w:val="clear" w:color="auto" w:fill="auto"/>
          </w:tcPr>
          <w:p w14:paraId="20109E2C" w14:textId="77777777" w:rsidR="00AD1A08" w:rsidRDefault="00E05E42" w:rsidP="00C218A4">
            <w:pPr>
              <w:pStyle w:val="Textetableau"/>
              <w:jc w:val="center"/>
            </w:pPr>
            <w:r>
              <w:rPr>
                <w:noProof/>
              </w:rPr>
              <w:drawing>
                <wp:inline distT="0" distB="0" distL="0" distR="0" wp14:anchorId="2164AB4C" wp14:editId="2E0C40BA">
                  <wp:extent cx="202528" cy="202528"/>
                  <wp:effectExtent l="50800" t="50800" r="128270" b="128270"/>
                  <wp:docPr id="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8">
                            <a:extLst>
                              <a:ext uri="{28A0092B-C50C-407E-A947-70E740481C1C}">
                                <a14:useLocalDpi xmlns:a14="http://schemas.microsoft.com/office/drawing/2010/main" val="0"/>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890BD4D" w14:textId="77777777" w:rsidR="00AD1A08" w:rsidRDefault="00AD1A08" w:rsidP="00970DDE">
            <w:pPr>
              <w:pStyle w:val="Textetableau"/>
            </w:pPr>
            <w:r>
              <w:t>Ce bouton permet d</w:t>
            </w:r>
            <w:r w:rsidR="00934FDE">
              <w:t xml:space="preserve">’associer des </w:t>
            </w:r>
            <w:r w:rsidR="00970DDE">
              <w:t>P</w:t>
            </w:r>
            <w:r w:rsidR="00934FDE">
              <w:t xml:space="preserve">rofils à </w:t>
            </w:r>
            <w:r>
              <w:t>l’utilisateur.</w:t>
            </w:r>
            <w:r w:rsidR="00970DDE">
              <w:t xml:space="preserve"> Les profils permettent de regrouper des accès à des Groupes de Secrets.</w:t>
            </w:r>
          </w:p>
        </w:tc>
      </w:tr>
    </w:tbl>
    <w:p w14:paraId="56F35B3F" w14:textId="77777777" w:rsidR="00FE1C98" w:rsidRDefault="00FE1C98" w:rsidP="00FE1C98">
      <w:pPr>
        <w:pStyle w:val="Titre2"/>
      </w:pPr>
      <w:bookmarkStart w:id="21" w:name="_Toc234513550"/>
      <w:bookmarkStart w:id="22" w:name="_Ref215247975"/>
      <w:r>
        <w:t>Règles sur les données des « Utilisateurs »</w:t>
      </w:r>
      <w:bookmarkEnd w:id="21"/>
    </w:p>
    <w:p w14:paraId="510062F1" w14:textId="77777777" w:rsidR="00FE1C98" w:rsidRDefault="00FE1C98" w:rsidP="0038301D">
      <w:pPr>
        <w:pStyle w:val="NumroNiveau1"/>
        <w:numPr>
          <w:ilvl w:val="0"/>
          <w:numId w:val="12"/>
        </w:numPr>
      </w:pPr>
      <w:r>
        <w:t>Une Civilité peut être associée à plusieurs Utilisateur ;</w:t>
      </w:r>
    </w:p>
    <w:p w14:paraId="16E09657" w14:textId="77777777" w:rsidR="00FE1C98" w:rsidRDefault="00FE1C98" w:rsidP="0038301D">
      <w:pPr>
        <w:pStyle w:val="NumroNiveau1"/>
        <w:numPr>
          <w:ilvl w:val="0"/>
          <w:numId w:val="12"/>
        </w:numPr>
      </w:pPr>
      <w:r>
        <w:lastRenderedPageBreak/>
        <w:t>Un Utilisateur ne peut avoir qu’une seule Civilité</w:t>
      </w:r>
      <w:r w:rsidR="00073C6C">
        <w:t> ;</w:t>
      </w:r>
    </w:p>
    <w:p w14:paraId="40F43277" w14:textId="77777777" w:rsidR="00073C6C" w:rsidRPr="00FE1C98" w:rsidRDefault="00073C6C" w:rsidP="0038301D">
      <w:pPr>
        <w:pStyle w:val="NumroNiveau1"/>
        <w:numPr>
          <w:ilvl w:val="0"/>
          <w:numId w:val="12"/>
        </w:numPr>
      </w:pPr>
      <w:r>
        <w:t>Le nom d’utilisateur doit être unique.</w:t>
      </w:r>
    </w:p>
    <w:p w14:paraId="7340D52C" w14:textId="77777777" w:rsidR="00377F61" w:rsidRDefault="00377F61" w:rsidP="0093337D">
      <w:pPr>
        <w:pStyle w:val="Titre2"/>
      </w:pPr>
      <w:bookmarkStart w:id="23" w:name="_Toc234513551"/>
      <w:r>
        <w:t>Création d’un utilisateur</w:t>
      </w:r>
      <w:bookmarkEnd w:id="23"/>
    </w:p>
    <w:p w14:paraId="193EDFF0" w14:textId="77777777" w:rsidR="00377F61" w:rsidRDefault="00377F61" w:rsidP="00377F61">
      <w:r>
        <w:t>En cliquant sur le bouton « Créer », l’administrateur arrive dans l’écran ci-dessous :</w:t>
      </w:r>
    </w:p>
    <w:p w14:paraId="1C21C3D8" w14:textId="77777777" w:rsidR="00B9511F" w:rsidRDefault="00E05E42" w:rsidP="00377F61">
      <w:r>
        <w:rPr>
          <w:noProof/>
        </w:rPr>
        <w:drawing>
          <wp:inline distT="0" distB="0" distL="0" distR="0" wp14:anchorId="271BE94D" wp14:editId="74D1FE9E">
            <wp:extent cx="5740400" cy="10242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0400" cy="1024255"/>
                    </a:xfrm>
                    <a:prstGeom prst="rect">
                      <a:avLst/>
                    </a:prstGeom>
                    <a:noFill/>
                    <a:ln>
                      <a:noFill/>
                    </a:ln>
                  </pic:spPr>
                </pic:pic>
              </a:graphicData>
            </a:graphic>
          </wp:inline>
        </w:drawing>
      </w:r>
    </w:p>
    <w:p w14:paraId="5662FE26" w14:textId="77777777" w:rsidR="00D174BA" w:rsidRPr="00D174BA" w:rsidRDefault="00FF08EA" w:rsidP="00D174BA">
      <w:pPr>
        <w:pStyle w:val="Titre3"/>
      </w:pPr>
      <w:bookmarkStart w:id="24" w:name="_Ref216447919"/>
      <w:bookmarkStart w:id="25" w:name="_Toc234513552"/>
      <w:r>
        <w:t>Liste déroulante « E</w:t>
      </w:r>
      <w:r w:rsidR="00D174BA">
        <w:t>ntité</w:t>
      </w:r>
      <w:r>
        <w:t> »</w:t>
      </w:r>
      <w:bookmarkEnd w:id="24"/>
      <w:bookmarkEnd w:id="25"/>
    </w:p>
    <w:p w14:paraId="2EBCD8FD" w14:textId="77777777" w:rsidR="00B042A3" w:rsidRDefault="00FF08EA" w:rsidP="007E373B">
      <w:r>
        <w:t>Cette liste présente les différentes « E</w:t>
      </w:r>
      <w:r w:rsidR="00EF7DE9">
        <w:t>ntité</w:t>
      </w:r>
      <w:r>
        <w:t>s »</w:t>
      </w:r>
      <w:r w:rsidR="00EF7DE9">
        <w:t xml:space="preserve"> </w:t>
      </w:r>
      <w:r>
        <w:t>définies dans l’outil.</w:t>
      </w:r>
      <w:r w:rsidR="00895CCC">
        <w:t xml:space="preserve"> S</w:t>
      </w:r>
      <w:r>
        <w:t>i cette liste n’était complète, l’Administrateur pourrait utiliser le bouton « Gestion des entités »</w:t>
      </w:r>
      <w:r w:rsidR="00B042A3">
        <w:t>.</w:t>
      </w:r>
    </w:p>
    <w:p w14:paraId="1DDD2BF1" w14:textId="77777777" w:rsidR="00B042A3" w:rsidRDefault="00B042A3" w:rsidP="00753707">
      <w:pPr>
        <w:pStyle w:val="Titre3"/>
      </w:pPr>
      <w:bookmarkStart w:id="26" w:name="_Toc234513553"/>
      <w:r>
        <w:t>Bouton « Gestion des entités »</w:t>
      </w:r>
      <w:bookmarkEnd w:id="26"/>
    </w:p>
    <w:p w14:paraId="48EB81B6" w14:textId="77777777" w:rsidR="00895CCC" w:rsidRDefault="00753707" w:rsidP="007E373B">
      <w:r>
        <w:t>Ce bouton</w:t>
      </w:r>
      <w:r w:rsidR="00FF08EA">
        <w:t xml:space="preserve"> </w:t>
      </w:r>
      <w:r>
        <w:t>permet de</w:t>
      </w:r>
      <w:r w:rsidR="00FF08EA">
        <w:t xml:space="preserve"> créer, modifier ou supprimer des « Entités »</w:t>
      </w:r>
      <w:r w:rsidR="00FE147F">
        <w:t>.</w:t>
      </w:r>
    </w:p>
    <w:p w14:paraId="0DDBEFB3" w14:textId="77777777" w:rsidR="00FE147F" w:rsidRDefault="00FF08EA" w:rsidP="00FF08EA">
      <w:pPr>
        <w:pStyle w:val="Titre3"/>
      </w:pPr>
      <w:bookmarkStart w:id="27" w:name="_Toc234513554"/>
      <w:r>
        <w:t>Liste déroulante « </w:t>
      </w:r>
      <w:r w:rsidR="00FE147F">
        <w:t>Civilité</w:t>
      </w:r>
      <w:r>
        <w:t> »</w:t>
      </w:r>
      <w:bookmarkEnd w:id="27"/>
    </w:p>
    <w:p w14:paraId="49874B91" w14:textId="77777777" w:rsidR="00753707" w:rsidRDefault="00FF08EA" w:rsidP="007E373B">
      <w:r>
        <w:t>Cette liste présente les différentes « C</w:t>
      </w:r>
      <w:r w:rsidR="00895CCC">
        <w:t>ivilité</w:t>
      </w:r>
      <w:r>
        <w:t xml:space="preserve">s » définies dans l’outil. </w:t>
      </w:r>
      <w:r w:rsidR="00895CCC">
        <w:t> </w:t>
      </w:r>
      <w:r>
        <w:t>Si cette liste n’était complète, l’Administrateur pourrait utiliser le bout</w:t>
      </w:r>
      <w:r w:rsidR="00753707">
        <w:t>on « Gestion des civilités ».</w:t>
      </w:r>
    </w:p>
    <w:p w14:paraId="666AD396" w14:textId="77777777" w:rsidR="00753707" w:rsidRDefault="00753707" w:rsidP="00753707">
      <w:pPr>
        <w:pStyle w:val="Titre3"/>
      </w:pPr>
      <w:bookmarkStart w:id="28" w:name="_Toc234513555"/>
      <w:r>
        <w:t>Bouton « Gestion des civilités »</w:t>
      </w:r>
      <w:bookmarkEnd w:id="28"/>
    </w:p>
    <w:p w14:paraId="2B44207F" w14:textId="77777777" w:rsidR="00895CCC" w:rsidRDefault="00753707" w:rsidP="007E373B">
      <w:r>
        <w:t>Ce bouton permet de</w:t>
      </w:r>
      <w:r w:rsidR="00FF08EA">
        <w:t xml:space="preserve"> créer, modifier ou supprimer des « Civilités »</w:t>
      </w:r>
      <w:r w:rsidR="00FE147F">
        <w:t>.</w:t>
      </w:r>
    </w:p>
    <w:p w14:paraId="6F9F7D67" w14:textId="77777777" w:rsidR="00FF08EA" w:rsidRDefault="00FF08EA" w:rsidP="00FF08EA">
      <w:pPr>
        <w:pStyle w:val="Titre3"/>
      </w:pPr>
      <w:bookmarkStart w:id="29" w:name="_Toc234513556"/>
      <w:r>
        <w:t>Champ « Nom d’utilisateur »</w:t>
      </w:r>
      <w:bookmarkEnd w:id="29"/>
    </w:p>
    <w:p w14:paraId="549ACD61" w14:textId="77777777" w:rsidR="00895CCC" w:rsidRDefault="00FF08EA" w:rsidP="007E373B">
      <w:r>
        <w:t>Ce champ permet à l’Administrateur de saisir le « N</w:t>
      </w:r>
      <w:r w:rsidR="00895CCC">
        <w:t xml:space="preserve">om de </w:t>
      </w:r>
      <w:r>
        <w:t xml:space="preserve">l’utilisateur ». Cette information doit être unique dans l’outil. Le « Nom de l’utilisateur » </w:t>
      </w:r>
      <w:r w:rsidR="00895CCC">
        <w:t>représente le nom techn</w:t>
      </w:r>
      <w:r w:rsidR="00892B3A">
        <w:t>ique, le compte de l’usager</w:t>
      </w:r>
      <w:r w:rsidR="00073C6C">
        <w:t>. C</w:t>
      </w:r>
      <w:r w:rsidR="00892B3A">
        <w:t xml:space="preserve">e champ doit être </w:t>
      </w:r>
      <w:r w:rsidR="00073C6C">
        <w:t xml:space="preserve">une chaine </w:t>
      </w:r>
      <w:r w:rsidR="00BE56BF">
        <w:t xml:space="preserve">alphanumérique </w:t>
      </w:r>
      <w:r w:rsidR="00073C6C">
        <w:t xml:space="preserve">de </w:t>
      </w:r>
      <w:r w:rsidR="00892B3A">
        <w:t xml:space="preserve">maximum </w:t>
      </w:r>
      <w:r w:rsidR="00073C6C">
        <w:t>20 caractères</w:t>
      </w:r>
      <w:r w:rsidR="00892B3A">
        <w:t>.</w:t>
      </w:r>
    </w:p>
    <w:p w14:paraId="51C5F0E8" w14:textId="77777777" w:rsidR="00892B3A" w:rsidRDefault="00892B3A" w:rsidP="00892B3A">
      <w:pPr>
        <w:pStyle w:val="Titre3"/>
      </w:pPr>
      <w:bookmarkStart w:id="30" w:name="_Toc234513557"/>
      <w:r>
        <w:t>Boîte à cocher « </w:t>
      </w:r>
      <w:r w:rsidR="00895CCC">
        <w:t>Administrateur</w:t>
      </w:r>
      <w:r>
        <w:t> »</w:t>
      </w:r>
      <w:bookmarkEnd w:id="30"/>
    </w:p>
    <w:p w14:paraId="31B7D8FC" w14:textId="77777777" w:rsidR="00892B3A" w:rsidRDefault="00892B3A" w:rsidP="007E373B">
      <w:r>
        <w:t>Cette boîte à cocher permet de donner ou pas le droit « Administrateur » à un utilisateur.</w:t>
      </w:r>
    </w:p>
    <w:p w14:paraId="750C1A2E" w14:textId="77777777" w:rsidR="00895CCC" w:rsidRDefault="00892B3A" w:rsidP="00892B3A">
      <w:pPr>
        <w:pStyle w:val="Miseenavant"/>
      </w:pPr>
      <w:r>
        <w:t>Attention :</w:t>
      </w:r>
      <w:r w:rsidR="00895CCC">
        <w:t xml:space="preserve"> </w:t>
      </w:r>
      <w:r>
        <w:t xml:space="preserve">le droit « Administrateur » </w:t>
      </w:r>
      <w:r w:rsidR="00895CCC">
        <w:t xml:space="preserve">donne un accès TOTAL à TOUS les écrans de l’outil </w:t>
      </w:r>
      <w:r w:rsidR="00EE46DF" w:rsidRPr="00B008E4">
        <w:rPr>
          <w:b/>
          <w:color w:val="9EC630"/>
        </w:rPr>
        <w:t>Secret</w:t>
      </w:r>
      <w:r w:rsidR="00EE46DF" w:rsidRPr="00B008E4">
        <w:rPr>
          <w:b/>
          <w:color w:val="568EB6"/>
          <w:szCs w:val="20"/>
        </w:rPr>
        <w:t>Manager</w:t>
      </w:r>
      <w:r w:rsidR="00895CCC">
        <w:t>. Cette boîte à cocher n’est donc pas à utiliser à la légère</w:t>
      </w:r>
      <w:r>
        <w:t xml:space="preserve">. Cette boîte à cocher stocke </w:t>
      </w:r>
      <w:r w:rsidR="00073C6C">
        <w:t>un booléen</w:t>
      </w:r>
      <w:r>
        <w:t>.</w:t>
      </w:r>
    </w:p>
    <w:p w14:paraId="6C55405C" w14:textId="77777777" w:rsidR="00B9511F" w:rsidRDefault="00B9511F" w:rsidP="00B9511F">
      <w:pPr>
        <w:pStyle w:val="Remarque"/>
      </w:pPr>
      <w:r w:rsidRPr="00B9511F">
        <w:rPr>
          <w:b/>
        </w:rPr>
        <w:t>Remarque :</w:t>
      </w:r>
      <w:r>
        <w:t xml:space="preserve"> par défaut, le mot de passe d’Entreprise est affecté à la création de l’utilisateur. Voir le chapitre « </w:t>
      </w:r>
      <w:r>
        <w:fldChar w:fldCharType="begin"/>
      </w:r>
      <w:r>
        <w:instrText xml:space="preserve"> </w:instrText>
      </w:r>
      <w:r w:rsidR="007370EE">
        <w:instrText>REF</w:instrText>
      </w:r>
      <w:r>
        <w:instrText xml:space="preserve"> _Ref234411794 \r \h </w:instrText>
      </w:r>
      <w:r>
        <w:fldChar w:fldCharType="separate"/>
      </w:r>
      <w:r>
        <w:t>12.2.1</w:t>
      </w:r>
      <w:r>
        <w:fldChar w:fldCharType="end"/>
      </w:r>
      <w:r>
        <w:t> » pour plus d’information sur le mot de passe d’Entreprise.</w:t>
      </w:r>
    </w:p>
    <w:p w14:paraId="1D92E7C2" w14:textId="77777777" w:rsidR="0093337D" w:rsidRDefault="0093337D" w:rsidP="0093337D">
      <w:pPr>
        <w:pStyle w:val="Titre2"/>
      </w:pPr>
      <w:bookmarkStart w:id="31" w:name="_Toc234513558"/>
      <w:r>
        <w:t>Modification d’un utilisateur</w:t>
      </w:r>
      <w:bookmarkEnd w:id="22"/>
      <w:bookmarkEnd w:id="31"/>
    </w:p>
    <w:p w14:paraId="27D1CB54" w14:textId="77777777" w:rsidR="0093337D" w:rsidRDefault="0093337D" w:rsidP="00D176BC">
      <w:r>
        <w:t xml:space="preserve">En cliquant sur le bouton </w:t>
      </w:r>
      <w:r w:rsidR="00E05E42">
        <w:rPr>
          <w:noProof/>
        </w:rPr>
        <w:drawing>
          <wp:inline distT="0" distB="0" distL="0" distR="0" wp14:anchorId="3721F6D3" wp14:editId="2D06C735">
            <wp:extent cx="203200" cy="203200"/>
            <wp:effectExtent l="25400" t="25400" r="25400" b="25400"/>
            <wp:docPr id="1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7F7F7F"/>
                      </a:solidFill>
                      <a:miter lim="800000"/>
                      <a:headEnd/>
                      <a:tailEnd/>
                    </a:ln>
                    <a:effectLst/>
                  </pic:spPr>
                </pic:pic>
              </a:graphicData>
            </a:graphic>
          </wp:inline>
        </w:drawing>
      </w:r>
      <w:r>
        <w:t xml:space="preserve">, </w:t>
      </w:r>
      <w:r w:rsidR="00377F61">
        <w:t>l’administrateur arrive</w:t>
      </w:r>
      <w:r>
        <w:t xml:space="preserve"> sur l’écran ci-dessous :</w:t>
      </w:r>
    </w:p>
    <w:p w14:paraId="367224CA" w14:textId="77777777" w:rsidR="00A70D3F" w:rsidRDefault="00E05E42" w:rsidP="00D176BC">
      <w:r>
        <w:rPr>
          <w:noProof/>
        </w:rPr>
        <w:lastRenderedPageBreak/>
        <w:drawing>
          <wp:inline distT="0" distB="0" distL="0" distR="0" wp14:anchorId="78150BD3" wp14:editId="5A739A1B">
            <wp:extent cx="5757545" cy="1506855"/>
            <wp:effectExtent l="0" t="0" r="825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7545" cy="1506855"/>
                    </a:xfrm>
                    <a:prstGeom prst="rect">
                      <a:avLst/>
                    </a:prstGeom>
                    <a:noFill/>
                    <a:ln>
                      <a:noFill/>
                    </a:ln>
                  </pic:spPr>
                </pic:pic>
              </a:graphicData>
            </a:graphic>
          </wp:inline>
        </w:drawing>
      </w:r>
    </w:p>
    <w:p w14:paraId="53FA39F7" w14:textId="77777777" w:rsidR="0093337D" w:rsidRDefault="006F263B" w:rsidP="0093337D">
      <w:pPr>
        <w:pStyle w:val="Titre3"/>
      </w:pPr>
      <w:bookmarkStart w:id="32" w:name="_Toc234513559"/>
      <w:r>
        <w:t>Liste déroulante</w:t>
      </w:r>
      <w:r w:rsidR="0037091F">
        <w:t xml:space="preserve"> </w:t>
      </w:r>
      <w:r w:rsidR="0093337D">
        <w:t>« Entité »</w:t>
      </w:r>
      <w:bookmarkEnd w:id="32"/>
    </w:p>
    <w:p w14:paraId="418E97BD" w14:textId="77777777" w:rsidR="00657085" w:rsidRDefault="0093337D" w:rsidP="00D176BC">
      <w:r>
        <w:t xml:space="preserve">Permet de </w:t>
      </w:r>
      <w:r w:rsidR="0037091F">
        <w:t>sélectionner</w:t>
      </w:r>
      <w:r>
        <w:t xml:space="preserve"> l’entité de rattachement (la socié</w:t>
      </w:r>
      <w:r w:rsidR="00124801">
        <w:t>té) de l’U</w:t>
      </w:r>
      <w:r>
        <w:t>tilisateur. Cette information permet</w:t>
      </w:r>
      <w:r w:rsidR="00124801">
        <w:t xml:space="preserve"> de pouvoir regrouper et classe</w:t>
      </w:r>
      <w:r>
        <w:t>r les utilisateur</w:t>
      </w:r>
      <w:r w:rsidR="00124801">
        <w:t>s</w:t>
      </w:r>
      <w:r>
        <w:t xml:space="preserve"> par la suite. Cela n’a pas d’incidence sur l’accès aux Secrets.</w:t>
      </w:r>
    </w:p>
    <w:p w14:paraId="166013CA" w14:textId="77777777" w:rsidR="00657085" w:rsidRDefault="00657085" w:rsidP="00657085">
      <w:pPr>
        <w:pStyle w:val="Titre3"/>
      </w:pPr>
      <w:bookmarkStart w:id="33" w:name="_Toc234513560"/>
      <w:r>
        <w:t>Bouton « Gestion des entités »</w:t>
      </w:r>
      <w:bookmarkEnd w:id="33"/>
    </w:p>
    <w:p w14:paraId="7EE3F5F5" w14:textId="77777777" w:rsidR="0093337D" w:rsidRDefault="00657085" w:rsidP="00D176BC">
      <w:r>
        <w:t>Ce bouton</w:t>
      </w:r>
      <w:r w:rsidR="00A21138">
        <w:t xml:space="preserve"> permet de pouvoir</w:t>
      </w:r>
      <w:r w:rsidR="00F45B78">
        <w:t xml:space="preserve"> accéder directement à l’écran de ges</w:t>
      </w:r>
      <w:r w:rsidR="006F263B">
        <w:t xml:space="preserve">tion des </w:t>
      </w:r>
      <w:r>
        <w:t>« E</w:t>
      </w:r>
      <w:r w:rsidR="006F263B">
        <w:t>ntités</w:t>
      </w:r>
      <w:r>
        <w:t> »</w:t>
      </w:r>
      <w:r w:rsidR="006F263B">
        <w:t>. Ainsi l’administr</w:t>
      </w:r>
      <w:r w:rsidR="00F45B78">
        <w:t xml:space="preserve">ateur peut créer ou modifier une </w:t>
      </w:r>
      <w:r w:rsidR="004B6169">
        <w:t>« E</w:t>
      </w:r>
      <w:r w:rsidR="00F45B78">
        <w:t>ntité</w:t>
      </w:r>
      <w:r w:rsidR="004B6169">
        <w:t> »</w:t>
      </w:r>
      <w:r w:rsidR="00F45B78">
        <w:t>.</w:t>
      </w:r>
    </w:p>
    <w:p w14:paraId="0A5FC672" w14:textId="77777777" w:rsidR="0093337D" w:rsidRDefault="0093337D" w:rsidP="0093337D">
      <w:pPr>
        <w:pStyle w:val="Titre3"/>
      </w:pPr>
      <w:bookmarkStart w:id="34" w:name="_Toc234513561"/>
      <w:r>
        <w:t>Champ « Civilité »</w:t>
      </w:r>
      <w:bookmarkEnd w:id="34"/>
    </w:p>
    <w:p w14:paraId="174CC26E" w14:textId="77777777" w:rsidR="004B6169" w:rsidRDefault="0093337D" w:rsidP="00D176BC">
      <w:r>
        <w:t xml:space="preserve">Permet de </w:t>
      </w:r>
      <w:r w:rsidR="0037091F">
        <w:t xml:space="preserve">sélectionner </w:t>
      </w:r>
      <w:r w:rsidR="00124801">
        <w:t>un prénom et nom à un Utilisateur. On note qu’une « Civilité » peut être rattaché à plusieurs « Utilisateurs », mais pas l’inverse. Effectivement, un « Utilisateur » ne peut avoir qu’une seule « Civilité ».</w:t>
      </w:r>
      <w:r w:rsidR="00124801" w:rsidRPr="00124801">
        <w:t xml:space="preserve"> </w:t>
      </w:r>
      <w:r w:rsidR="00124801">
        <w:t>Cette information permet également de pouvoir regrouper et classer les utilisateurs par la suite. Cela n’a pas d’incidence sur l’accès aux Secrets ultérieurement.</w:t>
      </w:r>
    </w:p>
    <w:p w14:paraId="76CBC695" w14:textId="77777777" w:rsidR="004B6169" w:rsidRDefault="004B6169" w:rsidP="004B6169">
      <w:pPr>
        <w:pStyle w:val="Titre3"/>
      </w:pPr>
      <w:bookmarkStart w:id="35" w:name="_Toc234513562"/>
      <w:r>
        <w:t>Bouton « Gestion des civilités »</w:t>
      </w:r>
      <w:bookmarkEnd w:id="35"/>
    </w:p>
    <w:p w14:paraId="028E2D0E" w14:textId="77777777" w:rsidR="0093337D" w:rsidRDefault="004B6169" w:rsidP="00D176BC">
      <w:r>
        <w:t>C</w:t>
      </w:r>
      <w:r w:rsidR="006F263B">
        <w:t xml:space="preserve">e </w:t>
      </w:r>
      <w:r>
        <w:t xml:space="preserve">bouton </w:t>
      </w:r>
      <w:r w:rsidR="006F263B">
        <w:t>permet de pouvoir accéder directement à l’écran de gestion des civilités. Ainsi l’administrateu</w:t>
      </w:r>
      <w:r>
        <w:t>r peut créer ou modifier une « Civil</w:t>
      </w:r>
      <w:r w:rsidR="006F263B">
        <w:t>ité</w:t>
      </w:r>
      <w:r>
        <w:t> »</w:t>
      </w:r>
      <w:r w:rsidR="006F263B">
        <w:t>.</w:t>
      </w:r>
    </w:p>
    <w:p w14:paraId="23632D5B" w14:textId="77777777" w:rsidR="00124801" w:rsidRDefault="00124801" w:rsidP="00124801">
      <w:pPr>
        <w:pStyle w:val="Titre3"/>
      </w:pPr>
      <w:bookmarkStart w:id="36" w:name="_Toc234513563"/>
      <w:r>
        <w:t>Champ « Nom d’utilisateur »</w:t>
      </w:r>
      <w:bookmarkEnd w:id="36"/>
    </w:p>
    <w:p w14:paraId="2ECFC98A" w14:textId="77777777" w:rsidR="00124801" w:rsidRDefault="00124801" w:rsidP="00D176BC">
      <w:r>
        <w:t>Permet de spécifier le nom de l’utilisateur à la connexion (login). Ce nom doit être unique.</w:t>
      </w:r>
    </w:p>
    <w:p w14:paraId="74737691" w14:textId="77777777" w:rsidR="00124801" w:rsidRDefault="0037091F" w:rsidP="00124801">
      <w:pPr>
        <w:pStyle w:val="Titre3"/>
      </w:pPr>
      <w:bookmarkStart w:id="37" w:name="_Toc234513564"/>
      <w:r>
        <w:t>Boîte à cocher</w:t>
      </w:r>
      <w:r w:rsidR="00124801">
        <w:t xml:space="preserve"> « Administrateur »</w:t>
      </w:r>
      <w:bookmarkEnd w:id="37"/>
    </w:p>
    <w:p w14:paraId="0C9884CD" w14:textId="77777777" w:rsidR="00124801" w:rsidRDefault="00124801" w:rsidP="00D176BC">
      <w:r>
        <w:t>Cette boîte à cocher permet de préciser si l’utilisateur est un « administrateur » de l’outil « </w:t>
      </w:r>
      <w:r w:rsidRPr="00B008E4">
        <w:rPr>
          <w:b/>
          <w:color w:val="9EC630"/>
        </w:rPr>
        <w:t>Secret</w:t>
      </w:r>
      <w:r w:rsidRPr="00B008E4">
        <w:rPr>
          <w:b/>
          <w:color w:val="568EB6"/>
          <w:szCs w:val="20"/>
        </w:rPr>
        <w:t>Manager</w:t>
      </w:r>
      <w:r>
        <w:t> ».</w:t>
      </w:r>
    </w:p>
    <w:p w14:paraId="522B6425" w14:textId="77777777" w:rsidR="00124801" w:rsidRDefault="00124801" w:rsidP="00124801">
      <w:pPr>
        <w:pStyle w:val="Miseenavant"/>
      </w:pPr>
      <w:r w:rsidRPr="00124801">
        <w:rPr>
          <w:b/>
        </w:rPr>
        <w:t>Important </w:t>
      </w:r>
      <w:r>
        <w:t>: on notera que n’importe quel utilisateur peut être « administrateur ». On comprend également que le compte « </w:t>
      </w:r>
      <w:r w:rsidRPr="00124801">
        <w:rPr>
          <w:rFonts w:ascii="Courier New" w:hAnsi="Courier New" w:cs="Courier New"/>
        </w:rPr>
        <w:t>root </w:t>
      </w:r>
      <w:r>
        <w:t>» peut-être détruit. Il faut juste veiller à toujours avoir au moins un utilisateur « administrateur de l’outil.</w:t>
      </w:r>
    </w:p>
    <w:p w14:paraId="65ADB7B4" w14:textId="77777777" w:rsidR="00B73222" w:rsidRDefault="00B73222" w:rsidP="00124801">
      <w:r>
        <w:t>A partir du moment où un Utilisateur est déclaré « administrateur », il accède à TOUS les secrets de l’outil et cela même s’il n’est pas rattaché à des « Profils ».</w:t>
      </w:r>
    </w:p>
    <w:p w14:paraId="546D738B" w14:textId="77777777" w:rsidR="0037091F" w:rsidRDefault="000F6212" w:rsidP="00F41C6A">
      <w:pPr>
        <w:pStyle w:val="Titre3"/>
      </w:pPr>
      <w:bookmarkStart w:id="38" w:name="_Toc234513565"/>
      <w:r>
        <w:t>Bouton</w:t>
      </w:r>
      <w:r w:rsidR="00FF08EA">
        <w:t xml:space="preserve"> « </w:t>
      </w:r>
      <w:r>
        <w:t>Réinitialiser le m</w:t>
      </w:r>
      <w:r w:rsidR="00F41C6A">
        <w:t>ot de passe</w:t>
      </w:r>
      <w:r w:rsidR="00FF08EA">
        <w:t> »</w:t>
      </w:r>
      <w:bookmarkEnd w:id="38"/>
    </w:p>
    <w:p w14:paraId="05F67EB4" w14:textId="77777777" w:rsidR="00F41C6A" w:rsidRPr="00F41C6A" w:rsidRDefault="00F97D86" w:rsidP="00F41C6A">
      <w:r>
        <w:t xml:space="preserve">Ce bouton permet de redonner le mot de passe défini au niveau de l’Entreprise. </w:t>
      </w:r>
      <w:r w:rsidR="00991B87">
        <w:t xml:space="preserve">Il oblige également l’utilisateur à changer de mot de passe à sa première connexion. </w:t>
      </w:r>
      <w:r>
        <w:t>Voir le chapitre « </w:t>
      </w:r>
      <w:r w:rsidR="00B472BE">
        <w:fldChar w:fldCharType="begin"/>
      </w:r>
      <w:r w:rsidR="00B472BE">
        <w:instrText xml:space="preserve"> </w:instrText>
      </w:r>
      <w:r w:rsidR="007370EE">
        <w:instrText>REF</w:instrText>
      </w:r>
      <w:r w:rsidR="00B472BE">
        <w:instrText xml:space="preserve"> _Ref234412156 \r \h </w:instrText>
      </w:r>
      <w:r w:rsidR="00B472BE">
        <w:fldChar w:fldCharType="separate"/>
      </w:r>
      <w:r w:rsidR="00211F21">
        <w:t>12.2.1.5</w:t>
      </w:r>
      <w:r w:rsidR="00B472BE">
        <w:fldChar w:fldCharType="end"/>
      </w:r>
      <w:r>
        <w:t> » pour en savoir plus.</w:t>
      </w:r>
    </w:p>
    <w:p w14:paraId="5C6785BF" w14:textId="77777777" w:rsidR="00F41C6A" w:rsidRDefault="000F6212" w:rsidP="00F41C6A">
      <w:pPr>
        <w:pStyle w:val="Titre3"/>
      </w:pPr>
      <w:bookmarkStart w:id="39" w:name="_Toc234513566"/>
      <w:r>
        <w:lastRenderedPageBreak/>
        <w:t xml:space="preserve">Bouton </w:t>
      </w:r>
      <w:r w:rsidR="00FF08EA">
        <w:t>« </w:t>
      </w:r>
      <w:r>
        <w:t>Réinitialiser le nombre de tentative</w:t>
      </w:r>
      <w:r w:rsidR="00FF08EA">
        <w:t> »</w:t>
      </w:r>
      <w:bookmarkEnd w:id="39"/>
    </w:p>
    <w:p w14:paraId="0A82DFBC" w14:textId="77777777" w:rsidR="00F41C6A" w:rsidRPr="00F41C6A" w:rsidRDefault="00991B87" w:rsidP="00F41C6A">
      <w:r>
        <w:t>Chaque tentative de connexion est comptabilisée, au delà du nombre déclaré au niveau de l’Entreprise</w:t>
      </w:r>
      <w:r w:rsidR="0018161F">
        <w:t xml:space="preserve"> l’utilisateur est bloqué. Toutefois, le bouton « Réinitialiser le nombre de tentative » permet de remettre à zéro ce compteur.</w:t>
      </w:r>
      <w:r w:rsidR="00C96A93">
        <w:t xml:space="preserve"> Voir le chapitre « </w:t>
      </w:r>
      <w:r w:rsidR="00211F21">
        <w:fldChar w:fldCharType="begin"/>
      </w:r>
      <w:r w:rsidR="00211F21">
        <w:instrText xml:space="preserve"> </w:instrText>
      </w:r>
      <w:r w:rsidR="007370EE">
        <w:instrText>REF</w:instrText>
      </w:r>
      <w:r w:rsidR="00211F21">
        <w:instrText xml:space="preserve"> _Ref234412619 \r \h </w:instrText>
      </w:r>
      <w:r w:rsidR="00211F21">
        <w:fldChar w:fldCharType="separate"/>
      </w:r>
      <w:r w:rsidR="00211F21">
        <w:t>12.2.1.4</w:t>
      </w:r>
      <w:r w:rsidR="00211F21">
        <w:fldChar w:fldCharType="end"/>
      </w:r>
      <w:r w:rsidR="00C96A93">
        <w:t> » pour en savoir plus.</w:t>
      </w:r>
    </w:p>
    <w:p w14:paraId="59CDDFA0" w14:textId="77777777" w:rsidR="00F41C6A" w:rsidRDefault="000F6212" w:rsidP="00F41C6A">
      <w:pPr>
        <w:pStyle w:val="Titre3"/>
      </w:pPr>
      <w:bookmarkStart w:id="40" w:name="_Toc234513567"/>
      <w:r>
        <w:t>Bouton</w:t>
      </w:r>
      <w:r w:rsidR="00FF08EA">
        <w:t xml:space="preserve"> « </w:t>
      </w:r>
      <w:r>
        <w:t>Réinitialiser la d</w:t>
      </w:r>
      <w:r w:rsidR="00F41C6A">
        <w:t>ate d’expiration</w:t>
      </w:r>
      <w:r w:rsidR="00FF08EA">
        <w:t> »</w:t>
      </w:r>
      <w:bookmarkEnd w:id="40"/>
    </w:p>
    <w:p w14:paraId="4A08DD08" w14:textId="77777777" w:rsidR="00F41C6A" w:rsidRPr="00F41C6A" w:rsidRDefault="00C96A93" w:rsidP="00F41C6A">
      <w:r>
        <w:t>A la création d’un utilisateur, une date d’expiration est automatiquement calculée</w:t>
      </w:r>
      <w:r w:rsidR="00F4591D">
        <w:t xml:space="preserve"> à partir du nombre de mois définit au niveau de l’Entreprise</w:t>
      </w:r>
      <w:r>
        <w:t>. Le bouton « Réinitialiser l</w:t>
      </w:r>
      <w:r w:rsidR="00F4591D">
        <w:t>a date d’expiration</w:t>
      </w:r>
      <w:r>
        <w:t> » permet de re</w:t>
      </w:r>
      <w:r w:rsidR="00F4591D">
        <w:t>calculer c</w:t>
      </w:r>
      <w:r>
        <w:t xml:space="preserve">ette </w:t>
      </w:r>
      <w:r w:rsidR="00F4591D">
        <w:t>date</w:t>
      </w:r>
      <w:r>
        <w:t>. Voir le chapitre « </w:t>
      </w:r>
      <w:r w:rsidR="00211F21">
        <w:fldChar w:fldCharType="begin"/>
      </w:r>
      <w:r w:rsidR="00211F21">
        <w:instrText xml:space="preserve"> </w:instrText>
      </w:r>
      <w:r w:rsidR="007370EE">
        <w:instrText>REF</w:instrText>
      </w:r>
      <w:r w:rsidR="00211F21">
        <w:instrText xml:space="preserve"> _Ref234412620 \r \h </w:instrText>
      </w:r>
      <w:r w:rsidR="00211F21">
        <w:fldChar w:fldCharType="separate"/>
      </w:r>
      <w:r w:rsidR="00211F21">
        <w:t>12.2.1.3</w:t>
      </w:r>
      <w:r w:rsidR="00211F21">
        <w:fldChar w:fldCharType="end"/>
      </w:r>
      <w:r>
        <w:t> » pour en savoir plus.</w:t>
      </w:r>
    </w:p>
    <w:p w14:paraId="511468ED" w14:textId="77777777" w:rsidR="00F41C6A" w:rsidRDefault="00FF08EA" w:rsidP="00F41C6A">
      <w:pPr>
        <w:pStyle w:val="Titre3"/>
      </w:pPr>
      <w:bookmarkStart w:id="41" w:name="_Toc234513568"/>
      <w:r>
        <w:t>Bo</w:t>
      </w:r>
      <w:r w:rsidR="000F6212">
        <w:t>uton</w:t>
      </w:r>
      <w:r>
        <w:t xml:space="preserve"> « </w:t>
      </w:r>
      <w:r w:rsidR="00F41C6A">
        <w:t>Désactiver</w:t>
      </w:r>
      <w:r w:rsidR="000F6212">
        <w:t xml:space="preserve"> l’utilisateur</w:t>
      </w:r>
      <w:r>
        <w:t> »</w:t>
      </w:r>
      <w:r w:rsidR="000F6212">
        <w:t xml:space="preserve"> « Activer l’utilisateur »</w:t>
      </w:r>
      <w:bookmarkEnd w:id="41"/>
    </w:p>
    <w:p w14:paraId="170A30F4" w14:textId="77777777" w:rsidR="00F41C6A" w:rsidRDefault="003F02A3" w:rsidP="00124801">
      <w:r>
        <w:t>Permet de pouvoir désactiver un utilisateur. Le bouton « Désactiver l’utilisateur » permet de désactiver l’utilisateur. A l’issue de la désactivation, le bouton se transforme en « Activer l’utili</w:t>
      </w:r>
      <w:r w:rsidR="003531E1">
        <w:t>sateur », afin de pouvoir réaliser l’action inverse.</w:t>
      </w:r>
    </w:p>
    <w:p w14:paraId="7D04C6D8" w14:textId="77777777" w:rsidR="005811BF" w:rsidRDefault="005811BF" w:rsidP="005811BF">
      <w:pPr>
        <w:pStyle w:val="Titre3"/>
      </w:pPr>
      <w:bookmarkStart w:id="42" w:name="_Toc234513569"/>
      <w:r>
        <w:t>Bouton « Modifier »</w:t>
      </w:r>
      <w:bookmarkEnd w:id="42"/>
    </w:p>
    <w:p w14:paraId="3B4D543D" w14:textId="77777777" w:rsidR="005811BF" w:rsidRDefault="005811BF" w:rsidP="00124801">
      <w:r>
        <w:t>Ce bouton permet de pouvoir sauvegarder toutes les modifications qui ont été réalisées.</w:t>
      </w:r>
    </w:p>
    <w:p w14:paraId="20A58719" w14:textId="77777777" w:rsidR="005811BF" w:rsidRDefault="005811BF" w:rsidP="005811BF">
      <w:pPr>
        <w:pStyle w:val="Titre3"/>
      </w:pPr>
      <w:bookmarkStart w:id="43" w:name="_Toc234513570"/>
      <w:r>
        <w:t>Bouton « Annuler »</w:t>
      </w:r>
      <w:bookmarkEnd w:id="43"/>
    </w:p>
    <w:p w14:paraId="093C82E2" w14:textId="77777777" w:rsidR="005811BF" w:rsidRDefault="005811BF" w:rsidP="00124801">
      <w:r>
        <w:t>Ce bouton permet de quitter l’écran sans sauvegarder les éventuelles modifications.</w:t>
      </w:r>
    </w:p>
    <w:p w14:paraId="7175BF70" w14:textId="77777777" w:rsidR="00A51379" w:rsidRDefault="00A51379" w:rsidP="00A51379">
      <w:pPr>
        <w:pStyle w:val="Titre2"/>
      </w:pPr>
      <w:bookmarkStart w:id="44" w:name="_Toc234513571"/>
      <w:r>
        <w:t>Suppression d’un utilisateur</w:t>
      </w:r>
      <w:bookmarkEnd w:id="44"/>
    </w:p>
    <w:p w14:paraId="4D3E1363" w14:textId="77777777" w:rsidR="00A51379" w:rsidRDefault="00A51379" w:rsidP="00A51379">
      <w:r>
        <w:t xml:space="preserve">En cliquant sur le bouton </w:t>
      </w:r>
      <w:r w:rsidR="00E05E42">
        <w:rPr>
          <w:noProof/>
        </w:rPr>
        <w:drawing>
          <wp:inline distT="0" distB="0" distL="0" distR="0" wp14:anchorId="1FEBF2C6" wp14:editId="39CD5E29">
            <wp:extent cx="203200" cy="203200"/>
            <wp:effectExtent l="25400" t="25400" r="25400" b="25400"/>
            <wp:docPr id="2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617AA5CA" w14:textId="77777777" w:rsidR="00F36C39" w:rsidRDefault="00E05E42" w:rsidP="00A51379">
      <w:r>
        <w:rPr>
          <w:noProof/>
        </w:rPr>
        <w:drawing>
          <wp:inline distT="0" distB="0" distL="0" distR="0" wp14:anchorId="16A228A2" wp14:editId="65FD8B3E">
            <wp:extent cx="5748655" cy="9480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8655" cy="948055"/>
                    </a:xfrm>
                    <a:prstGeom prst="rect">
                      <a:avLst/>
                    </a:prstGeom>
                    <a:noFill/>
                    <a:ln>
                      <a:noFill/>
                    </a:ln>
                  </pic:spPr>
                </pic:pic>
              </a:graphicData>
            </a:graphic>
          </wp:inline>
        </w:drawing>
      </w:r>
    </w:p>
    <w:p w14:paraId="393714A5" w14:textId="77777777" w:rsidR="00BD364A" w:rsidRDefault="00BD364A" w:rsidP="00BD364A">
      <w:pPr>
        <w:pStyle w:val="Titre3"/>
      </w:pPr>
      <w:bookmarkStart w:id="45" w:name="_Toc234513572"/>
      <w:r>
        <w:t>Bouton « Supprimer »</w:t>
      </w:r>
      <w:bookmarkEnd w:id="45"/>
    </w:p>
    <w:p w14:paraId="111FC4C0" w14:textId="77777777" w:rsidR="00BD364A" w:rsidRDefault="00BD364A" w:rsidP="00124801">
      <w:r>
        <w:t>C</w:t>
      </w:r>
      <w:r w:rsidR="001E5866">
        <w:t xml:space="preserve">e bouton </w:t>
      </w:r>
      <w:r>
        <w:t>permet de</w:t>
      </w:r>
      <w:r w:rsidR="001E5866">
        <w:t xml:space="preserve"> valide</w:t>
      </w:r>
      <w:r>
        <w:t>r</w:t>
      </w:r>
      <w:r w:rsidR="001E5866">
        <w:t xml:space="preserve"> la suppression</w:t>
      </w:r>
      <w:r>
        <w:t xml:space="preserve"> de l’Utilisateur</w:t>
      </w:r>
      <w:r w:rsidR="001E5866">
        <w:t>.</w:t>
      </w:r>
    </w:p>
    <w:p w14:paraId="0ACBC62E" w14:textId="77777777" w:rsidR="00BD364A" w:rsidRDefault="00BD364A" w:rsidP="008D5462">
      <w:pPr>
        <w:pStyle w:val="Titre3"/>
      </w:pPr>
      <w:bookmarkStart w:id="46" w:name="_Toc234513573"/>
      <w:r>
        <w:t>Bouton « Annuler »</w:t>
      </w:r>
      <w:bookmarkEnd w:id="46"/>
    </w:p>
    <w:p w14:paraId="467E90AD" w14:textId="77777777" w:rsidR="001E5866" w:rsidRDefault="008D5462" w:rsidP="00124801">
      <w:r>
        <w:t>C</w:t>
      </w:r>
      <w:r w:rsidR="001E5866">
        <w:t>e bouton permet de ne pas supprimer l’utilisateur et de revenir à la liste des util</w:t>
      </w:r>
      <w:r w:rsidR="00AD33EB">
        <w:t>i</w:t>
      </w:r>
      <w:r w:rsidR="001E5866">
        <w:t>sateurs.</w:t>
      </w:r>
    </w:p>
    <w:p w14:paraId="00811F02" w14:textId="77777777" w:rsidR="001E5866" w:rsidRDefault="001E5866" w:rsidP="001E5866">
      <w:pPr>
        <w:pStyle w:val="Titre2"/>
      </w:pPr>
      <w:bookmarkStart w:id="47" w:name="_Toc234513574"/>
      <w:r>
        <w:t>Visualisation d’un utilisateur</w:t>
      </w:r>
      <w:bookmarkEnd w:id="47"/>
    </w:p>
    <w:p w14:paraId="748F4140" w14:textId="77777777" w:rsidR="001E5866" w:rsidRDefault="001E5866" w:rsidP="001E5866">
      <w:r>
        <w:t xml:space="preserve">En cliquant sur le bouton </w:t>
      </w:r>
      <w:r w:rsidR="00E05E42">
        <w:rPr>
          <w:noProof/>
        </w:rPr>
        <w:drawing>
          <wp:inline distT="0" distB="0" distL="0" distR="0" wp14:anchorId="4AD3B2CC" wp14:editId="367F1DD1">
            <wp:extent cx="203200" cy="203200"/>
            <wp:effectExtent l="25400" t="25400" r="25400" b="25400"/>
            <wp:docPr id="2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36C736ED" w14:textId="77777777" w:rsidR="00F36C39" w:rsidRDefault="00E05E42" w:rsidP="001E5866">
      <w:r>
        <w:rPr>
          <w:noProof/>
        </w:rPr>
        <w:lastRenderedPageBreak/>
        <w:drawing>
          <wp:inline distT="0" distB="0" distL="0" distR="0" wp14:anchorId="45A7AF5F" wp14:editId="4CFF9E30">
            <wp:extent cx="5748655" cy="156654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8655" cy="1566545"/>
                    </a:xfrm>
                    <a:prstGeom prst="rect">
                      <a:avLst/>
                    </a:prstGeom>
                    <a:noFill/>
                    <a:ln>
                      <a:noFill/>
                    </a:ln>
                  </pic:spPr>
                </pic:pic>
              </a:graphicData>
            </a:graphic>
          </wp:inline>
        </w:drawing>
      </w:r>
    </w:p>
    <w:p w14:paraId="1392FF16" w14:textId="77777777" w:rsidR="00AD33EB" w:rsidRDefault="00AD33EB" w:rsidP="00AD33EB">
      <w:pPr>
        <w:pStyle w:val="Titre3"/>
      </w:pPr>
      <w:bookmarkStart w:id="48" w:name="_Toc234513575"/>
      <w:r>
        <w:t>Bouton « Retour »</w:t>
      </w:r>
      <w:bookmarkEnd w:id="48"/>
    </w:p>
    <w:p w14:paraId="0950B26E" w14:textId="77777777" w:rsidR="001E5866" w:rsidRDefault="00AD33EB" w:rsidP="00124801">
      <w:r>
        <w:t xml:space="preserve">Ce bouton </w:t>
      </w:r>
      <w:r w:rsidR="001E5866">
        <w:t>permet de retourner à la liste des utilisateurs.</w:t>
      </w:r>
    </w:p>
    <w:p w14:paraId="77D9EBB7" w14:textId="77777777" w:rsidR="00502573" w:rsidRDefault="00872515" w:rsidP="00872515">
      <w:pPr>
        <w:pStyle w:val="Titre2"/>
      </w:pPr>
      <w:bookmarkStart w:id="49" w:name="_Ref215661610"/>
      <w:bookmarkStart w:id="50" w:name="_Toc234513576"/>
      <w:r>
        <w:t>Association des Profils à une Identité</w:t>
      </w:r>
      <w:bookmarkEnd w:id="49"/>
      <w:bookmarkEnd w:id="50"/>
    </w:p>
    <w:p w14:paraId="7E34CFCD" w14:textId="77777777" w:rsidR="00872515" w:rsidRDefault="00872515" w:rsidP="00872515">
      <w:r>
        <w:t xml:space="preserve">En cliquant sur le bouton </w:t>
      </w:r>
      <w:r w:rsidR="00E05E42">
        <w:rPr>
          <w:noProof/>
        </w:rPr>
        <w:drawing>
          <wp:inline distT="0" distB="0" distL="0" distR="0" wp14:anchorId="056466A4" wp14:editId="77C254D3">
            <wp:extent cx="203200" cy="203200"/>
            <wp:effectExtent l="25400" t="25400" r="25400" b="25400"/>
            <wp:docPr id="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4B14E348" w14:textId="77777777" w:rsidR="00F36C39" w:rsidRDefault="00E05E42" w:rsidP="00872515">
      <w:r>
        <w:rPr>
          <w:noProof/>
        </w:rPr>
        <w:drawing>
          <wp:inline distT="0" distB="0" distL="0" distR="0" wp14:anchorId="753D2C25" wp14:editId="46D36D45">
            <wp:extent cx="5757545" cy="1727200"/>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7545" cy="1727200"/>
                    </a:xfrm>
                    <a:prstGeom prst="rect">
                      <a:avLst/>
                    </a:prstGeom>
                    <a:noFill/>
                    <a:ln>
                      <a:noFill/>
                    </a:ln>
                  </pic:spPr>
                </pic:pic>
              </a:graphicData>
            </a:graphic>
          </wp:inline>
        </w:drawing>
      </w:r>
    </w:p>
    <w:p w14:paraId="7B602C13" w14:textId="77777777" w:rsidR="00FA7428" w:rsidRDefault="00FA7428" w:rsidP="00FA7428">
      <w:r>
        <w:t>Dans cet écran, il est possible de pouvoir associer ou pas des « Profils » à un « Utilisateur ». Ces profils permettent d’associer des accès à des « Groupes de Secrets ».</w:t>
      </w:r>
    </w:p>
    <w:p w14:paraId="3387DCD3" w14:textId="77777777" w:rsidR="00FA7428" w:rsidRDefault="00FA7428" w:rsidP="00FA7428">
      <w:pPr>
        <w:pStyle w:val="Titre3"/>
      </w:pPr>
      <w:bookmarkStart w:id="51" w:name="_Toc234513577"/>
      <w:r>
        <w:t>Boîtes à cocher</w:t>
      </w:r>
      <w:bookmarkEnd w:id="51"/>
    </w:p>
    <w:p w14:paraId="7E2F514E" w14:textId="77777777" w:rsidR="00FA7428" w:rsidRDefault="00FA7428" w:rsidP="00124801">
      <w:r>
        <w:t>Ces boîtes à cocher permet d’associer ou non des « Profils » à un « Utilisateur ».</w:t>
      </w:r>
    </w:p>
    <w:p w14:paraId="784F288D" w14:textId="77777777" w:rsidR="00FA7428" w:rsidRDefault="00FA7428" w:rsidP="00FA7428">
      <w:pPr>
        <w:pStyle w:val="Titre3"/>
      </w:pPr>
      <w:bookmarkStart w:id="52" w:name="_Toc234513578"/>
      <w:r>
        <w:t>Bouton « Gestion des Profils »</w:t>
      </w:r>
      <w:bookmarkEnd w:id="52"/>
    </w:p>
    <w:p w14:paraId="0FD395F2" w14:textId="77777777" w:rsidR="00C44526" w:rsidRDefault="00C44526" w:rsidP="00124801">
      <w:r>
        <w:t xml:space="preserve">Pour pouvoir ajouter ou supprimer des « Profils », </w:t>
      </w:r>
      <w:r w:rsidR="00941062">
        <w:t>l’administrateur peut utiliser c</w:t>
      </w:r>
      <w:r>
        <w:t>e bouton.</w:t>
      </w:r>
      <w:r w:rsidR="0031689A">
        <w:t xml:space="preserve"> Voir chapitre « Gestion des Profils » pour plus d’information.</w:t>
      </w:r>
    </w:p>
    <w:p w14:paraId="432C2DF8" w14:textId="77777777" w:rsidR="00F36C39" w:rsidRDefault="00F36C39" w:rsidP="00F36C39">
      <w:pPr>
        <w:pStyle w:val="Titre3"/>
      </w:pPr>
      <w:bookmarkStart w:id="53" w:name="_Toc234513579"/>
      <w:r>
        <w:t>Bouton « Associer des Groupes de Secrets »</w:t>
      </w:r>
      <w:bookmarkEnd w:id="53"/>
    </w:p>
    <w:p w14:paraId="10EC60C2" w14:textId="77777777" w:rsidR="00F36C39" w:rsidRDefault="001A744C" w:rsidP="00124801">
      <w:r>
        <w:t xml:space="preserve">En cliquant sur le bouton </w:t>
      </w:r>
      <w:r w:rsidR="00E05E42">
        <w:rPr>
          <w:noProof/>
        </w:rPr>
        <w:drawing>
          <wp:inline distT="0" distB="0" distL="0" distR="0" wp14:anchorId="3813C436" wp14:editId="695B24C8">
            <wp:extent cx="279400" cy="279400"/>
            <wp:effectExtent l="25400" t="25400" r="25400" b="25400"/>
            <wp:docPr id="27" name="Image 27" descr="b_usr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_usrscr_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w="6350" cmpd="sng">
                      <a:solidFill>
                        <a:srgbClr val="000000"/>
                      </a:solidFill>
                      <a:miter lim="800000"/>
                      <a:headEnd/>
                      <a:tailEnd/>
                    </a:ln>
                    <a:effectLst/>
                  </pic:spPr>
                </pic:pic>
              </a:graphicData>
            </a:graphic>
          </wp:inline>
        </w:drawing>
      </w:r>
      <w:r>
        <w:t>, vous arrivez sur l’écran ci-dessous :</w:t>
      </w:r>
    </w:p>
    <w:p w14:paraId="5748A7E6" w14:textId="77777777" w:rsidR="001A744C" w:rsidRDefault="00E05E42" w:rsidP="00124801">
      <w:r>
        <w:rPr>
          <w:noProof/>
        </w:rPr>
        <w:lastRenderedPageBreak/>
        <w:drawing>
          <wp:inline distT="0" distB="0" distL="0" distR="0" wp14:anchorId="689EEC56" wp14:editId="33DD9DB9">
            <wp:extent cx="5748655" cy="21761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8655" cy="2176145"/>
                    </a:xfrm>
                    <a:prstGeom prst="rect">
                      <a:avLst/>
                    </a:prstGeom>
                    <a:noFill/>
                    <a:ln>
                      <a:noFill/>
                    </a:ln>
                  </pic:spPr>
                </pic:pic>
              </a:graphicData>
            </a:graphic>
          </wp:inline>
        </w:drawing>
      </w:r>
    </w:p>
    <w:p w14:paraId="195E0FF4" w14:textId="77777777" w:rsidR="001A744C" w:rsidRDefault="001A744C" w:rsidP="00124801">
      <w:r>
        <w:t>Cet écran permet d’associer des droits entre le Profil sélectionné et les Groupes de Secrets existants.</w:t>
      </w:r>
    </w:p>
    <w:p w14:paraId="4896BE9C" w14:textId="77777777" w:rsidR="00B706F9" w:rsidRDefault="00B706F9" w:rsidP="00B706F9">
      <w:pPr>
        <w:pStyle w:val="Titre1"/>
      </w:pPr>
      <w:bookmarkStart w:id="54" w:name="_Toc234513580"/>
      <w:r>
        <w:t>Gestion des profils</w:t>
      </w:r>
      <w:bookmarkEnd w:id="54"/>
    </w:p>
    <w:p w14:paraId="5A1B3EA3" w14:textId="77777777" w:rsidR="00EF104E" w:rsidRDefault="00B706F9" w:rsidP="00B706F9">
      <w:r>
        <w:t xml:space="preserve">Les profils </w:t>
      </w:r>
      <w:r w:rsidR="00EF104E">
        <w:t>ont 2 usages :</w:t>
      </w:r>
    </w:p>
    <w:p w14:paraId="623ED67E" w14:textId="77777777" w:rsidR="00EF104E" w:rsidRDefault="00EF104E" w:rsidP="0038301D">
      <w:pPr>
        <w:pStyle w:val="NumroNiveau1"/>
        <w:numPr>
          <w:ilvl w:val="0"/>
          <w:numId w:val="8"/>
        </w:numPr>
      </w:pPr>
      <w:r>
        <w:t>Ils permettent de regrouper l’accès à un ou plusieurs « Groupes de Secrets », tout en précisant un droit sur ces « Groupes de Secrets ».</w:t>
      </w:r>
    </w:p>
    <w:p w14:paraId="1FB79377" w14:textId="77777777" w:rsidR="00B706F9" w:rsidRDefault="00EF104E" w:rsidP="0038301D">
      <w:pPr>
        <w:pStyle w:val="NumroNiveau1"/>
        <w:numPr>
          <w:ilvl w:val="0"/>
          <w:numId w:val="8"/>
        </w:numPr>
      </w:pPr>
      <w:r>
        <w:t xml:space="preserve">Ils </w:t>
      </w:r>
      <w:r w:rsidR="00B706F9">
        <w:t xml:space="preserve">permettent de simplifier les associations entre les </w:t>
      </w:r>
      <w:r>
        <w:t>« </w:t>
      </w:r>
      <w:r w:rsidR="00B706F9">
        <w:t>Utilisateurs</w:t>
      </w:r>
      <w:r>
        <w:t> »</w:t>
      </w:r>
      <w:r w:rsidR="00B706F9">
        <w:t xml:space="preserve"> et les </w:t>
      </w:r>
      <w:r>
        <w:t>« </w:t>
      </w:r>
      <w:r w:rsidR="00B706F9">
        <w:t>Groupes de Secrets</w:t>
      </w:r>
      <w:r>
        <w:t> »</w:t>
      </w:r>
      <w:r w:rsidR="00B706F9">
        <w:t>.</w:t>
      </w:r>
      <w:r>
        <w:t xml:space="preserve"> Car, il n’est plus nécessaire de définir pour chaque « Utilisateur » les « Groupes de Secrets » auquel il a accès.</w:t>
      </w:r>
    </w:p>
    <w:p w14:paraId="60A10117" w14:textId="77777777" w:rsidR="00EF104E" w:rsidRDefault="00EF104E" w:rsidP="00B706F9">
      <w:r>
        <w:t>Il existe 2 façons d’accéder à l’écran de « Gestion des Profils » :</w:t>
      </w:r>
    </w:p>
    <w:p w14:paraId="1BB3A66D" w14:textId="77777777" w:rsidR="00EF104E" w:rsidRDefault="00EF104E" w:rsidP="0038301D">
      <w:pPr>
        <w:pStyle w:val="NumroNiveau1"/>
        <w:numPr>
          <w:ilvl w:val="0"/>
          <w:numId w:val="9"/>
        </w:numPr>
      </w:pPr>
      <w:r>
        <w:t>En passant par les écrans de Gestions des Utilisateurs, voir chapitre « </w:t>
      </w:r>
      <w:r>
        <w:fldChar w:fldCharType="begin"/>
      </w:r>
      <w:r>
        <w:instrText xml:space="preserve"> </w:instrText>
      </w:r>
      <w:r w:rsidR="007370EE">
        <w:instrText>REF</w:instrText>
      </w:r>
      <w:r>
        <w:instrText xml:space="preserve"> _Ref215661610 \r \h </w:instrText>
      </w:r>
      <w:r>
        <w:fldChar w:fldCharType="separate"/>
      </w:r>
      <w:r w:rsidR="00B9511F">
        <w:t>6.7</w:t>
      </w:r>
      <w:r>
        <w:fldChar w:fldCharType="end"/>
      </w:r>
      <w:r>
        <w:t> » ;</w:t>
      </w:r>
    </w:p>
    <w:p w14:paraId="5604599F" w14:textId="77777777" w:rsidR="00EF104E" w:rsidRDefault="00EF104E" w:rsidP="0038301D">
      <w:pPr>
        <w:pStyle w:val="NumroNiveau1"/>
        <w:numPr>
          <w:ilvl w:val="0"/>
          <w:numId w:val="9"/>
        </w:numPr>
      </w:pPr>
      <w:r>
        <w:t>En utilisant le bouton « Gérer les Profils », à partir de l’écran « Tableaux de bord ».</w:t>
      </w:r>
    </w:p>
    <w:p w14:paraId="7FEF012C" w14:textId="77777777" w:rsidR="00EF104E" w:rsidRDefault="00EF104E" w:rsidP="00EF104E">
      <w:r>
        <w:t>Dans les 2 cas, l’administrateur arrive dans l’écran ci-dessous :</w:t>
      </w:r>
    </w:p>
    <w:p w14:paraId="0F0D0214" w14:textId="77777777" w:rsidR="007B7995" w:rsidRDefault="00036FEA" w:rsidP="00036FEA">
      <w:pPr>
        <w:pStyle w:val="Titre2"/>
      </w:pPr>
      <w:bookmarkStart w:id="55" w:name="_Toc234513581"/>
      <w:r>
        <w:t xml:space="preserve">Ecran </w:t>
      </w:r>
      <w:r w:rsidR="001F40B4">
        <w:t xml:space="preserve">liste des </w:t>
      </w:r>
      <w:r>
        <w:t>« Profils »</w:t>
      </w:r>
      <w:bookmarkEnd w:id="55"/>
    </w:p>
    <w:p w14:paraId="01156DF2" w14:textId="77777777" w:rsidR="00F4526B" w:rsidRPr="00F4526B" w:rsidRDefault="00E05E42" w:rsidP="00F4526B">
      <w:r>
        <w:rPr>
          <w:noProof/>
        </w:rPr>
        <w:drawing>
          <wp:inline distT="0" distB="0" distL="0" distR="0" wp14:anchorId="57F88D0F" wp14:editId="754863E5">
            <wp:extent cx="5757545" cy="1261745"/>
            <wp:effectExtent l="0" t="0" r="8255" b="825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545" cy="1261745"/>
                    </a:xfrm>
                    <a:prstGeom prst="rect">
                      <a:avLst/>
                    </a:prstGeom>
                    <a:noFill/>
                    <a:ln>
                      <a:noFill/>
                    </a:ln>
                  </pic:spPr>
                </pic:pic>
              </a:graphicData>
            </a:graphic>
          </wp:inline>
        </w:drawing>
      </w:r>
    </w:p>
    <w:p w14:paraId="2E2784A1" w14:textId="77777777" w:rsidR="002A5795" w:rsidRDefault="002A5795" w:rsidP="002A5795">
      <w:pPr>
        <w:pStyle w:val="Titre3"/>
      </w:pPr>
      <w:bookmarkStart w:id="56" w:name="_Toc234513582"/>
      <w:r>
        <w:t>Colonne « Libellé »</w:t>
      </w:r>
      <w:bookmarkEnd w:id="56"/>
    </w:p>
    <w:p w14:paraId="3D17D24E" w14:textId="77777777" w:rsidR="001B6931" w:rsidRPr="001B6931" w:rsidRDefault="001B6931" w:rsidP="001B6931">
      <w:r>
        <w:t>Le libellé est l’information textuelle d’un « Profil ».</w:t>
      </w:r>
    </w:p>
    <w:p w14:paraId="55EBDA0E" w14:textId="77777777" w:rsidR="002A5795" w:rsidRDefault="002A5795" w:rsidP="002A5795">
      <w:pPr>
        <w:pStyle w:val="Titre3"/>
      </w:pPr>
      <w:bookmarkStart w:id="57" w:name="_Toc234513583"/>
      <w:r>
        <w:t>Colonne « Actions »</w:t>
      </w:r>
      <w:bookmarkEnd w:id="57"/>
    </w:p>
    <w:p w14:paraId="541939D4" w14:textId="77777777" w:rsidR="002A5795" w:rsidRDefault="002A5795" w:rsidP="002A5795">
      <w:r>
        <w:t>Cette colonne contient tous les boutons permettant de gérer l’utilisateur courant (utilisateur situé sur la même ligne du tableau).</w:t>
      </w:r>
    </w:p>
    <w:p w14:paraId="66CC65AF" w14:textId="77777777" w:rsidR="00F4526B" w:rsidRPr="0050513F" w:rsidRDefault="00F4526B" w:rsidP="002A5795"/>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A5795" w14:paraId="6C218722" w14:textId="77777777" w:rsidTr="00C218A4">
        <w:trPr>
          <w:tblHeader/>
        </w:trPr>
        <w:tc>
          <w:tcPr>
            <w:tcW w:w="1242" w:type="dxa"/>
            <w:shd w:val="clear" w:color="auto" w:fill="auto"/>
          </w:tcPr>
          <w:p w14:paraId="4A65EB73" w14:textId="77777777" w:rsidR="002A5795" w:rsidRDefault="002A5795" w:rsidP="00C218A4">
            <w:pPr>
              <w:pStyle w:val="Titrecolonne"/>
              <w:jc w:val="center"/>
            </w:pPr>
            <w:r>
              <w:lastRenderedPageBreak/>
              <w:t>Bouton</w:t>
            </w:r>
          </w:p>
        </w:tc>
        <w:tc>
          <w:tcPr>
            <w:tcW w:w="8080" w:type="dxa"/>
            <w:shd w:val="clear" w:color="auto" w:fill="auto"/>
          </w:tcPr>
          <w:p w14:paraId="430684CD" w14:textId="77777777" w:rsidR="002A5795" w:rsidRDefault="002A5795" w:rsidP="002A5795">
            <w:pPr>
              <w:pStyle w:val="Titrecolonne"/>
            </w:pPr>
            <w:r>
              <w:t>Signification</w:t>
            </w:r>
          </w:p>
        </w:tc>
      </w:tr>
      <w:tr w:rsidR="002A5795" w14:paraId="3BFDAD44" w14:textId="77777777" w:rsidTr="00C218A4">
        <w:tc>
          <w:tcPr>
            <w:tcW w:w="1242" w:type="dxa"/>
            <w:shd w:val="clear" w:color="auto" w:fill="auto"/>
          </w:tcPr>
          <w:p w14:paraId="5D4A1B4F" w14:textId="77777777" w:rsidR="002A5795" w:rsidRDefault="00E05E42" w:rsidP="00C218A4">
            <w:pPr>
              <w:pStyle w:val="Textetableau"/>
              <w:jc w:val="center"/>
            </w:pPr>
            <w:r>
              <w:rPr>
                <w:noProof/>
              </w:rPr>
              <w:drawing>
                <wp:inline distT="0" distB="0" distL="0" distR="0" wp14:anchorId="752D3429" wp14:editId="6236FF5B">
                  <wp:extent cx="203200" cy="203200"/>
                  <wp:effectExtent l="25400" t="25400" r="25400" b="25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F069E8E" w14:textId="77777777" w:rsidR="002A5795" w:rsidRDefault="002A5795" w:rsidP="007C120C">
            <w:pPr>
              <w:pStyle w:val="Textetableau"/>
            </w:pPr>
            <w:r>
              <w:t>Ce bout</w:t>
            </w:r>
            <w:r w:rsidR="007C120C">
              <w:t xml:space="preserve">on permet de modifier </w:t>
            </w:r>
            <w:r>
              <w:t>l</w:t>
            </w:r>
            <w:r w:rsidR="007C120C">
              <w:t>e « Profil »</w:t>
            </w:r>
            <w:r>
              <w:t>.</w:t>
            </w:r>
          </w:p>
        </w:tc>
      </w:tr>
      <w:tr w:rsidR="002A5795" w14:paraId="504F3F20" w14:textId="77777777" w:rsidTr="00C218A4">
        <w:tc>
          <w:tcPr>
            <w:tcW w:w="1242" w:type="dxa"/>
            <w:shd w:val="clear" w:color="auto" w:fill="auto"/>
          </w:tcPr>
          <w:p w14:paraId="0DECD0F7" w14:textId="77777777" w:rsidR="002A5795" w:rsidRDefault="00E05E42" w:rsidP="00C218A4">
            <w:pPr>
              <w:pStyle w:val="Textetableau"/>
              <w:jc w:val="center"/>
            </w:pPr>
            <w:r>
              <w:rPr>
                <w:noProof/>
              </w:rPr>
              <w:drawing>
                <wp:inline distT="0" distB="0" distL="0" distR="0" wp14:anchorId="72EF26A3" wp14:editId="5BAA4096">
                  <wp:extent cx="203200" cy="203200"/>
                  <wp:effectExtent l="25400" t="25400" r="2540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1193D3D" w14:textId="77777777" w:rsidR="002A5795" w:rsidRDefault="002A5795" w:rsidP="007C120C">
            <w:pPr>
              <w:pStyle w:val="Textetableau"/>
            </w:pPr>
            <w:r>
              <w:t xml:space="preserve">Ce bouton permet de supprimer </w:t>
            </w:r>
            <w:r w:rsidR="007C120C">
              <w:t>l</w:t>
            </w:r>
            <w:r>
              <w:t xml:space="preserve">e </w:t>
            </w:r>
            <w:r w:rsidR="007C120C">
              <w:t>« Profil »</w:t>
            </w:r>
            <w:r>
              <w:t>.</w:t>
            </w:r>
          </w:p>
        </w:tc>
      </w:tr>
      <w:tr w:rsidR="002A5795" w14:paraId="092DDFE5" w14:textId="77777777" w:rsidTr="00C218A4">
        <w:tc>
          <w:tcPr>
            <w:tcW w:w="1242" w:type="dxa"/>
            <w:shd w:val="clear" w:color="auto" w:fill="auto"/>
          </w:tcPr>
          <w:p w14:paraId="0B359308" w14:textId="77777777" w:rsidR="002A5795" w:rsidRDefault="00E05E42" w:rsidP="00C218A4">
            <w:pPr>
              <w:pStyle w:val="Textetableau"/>
              <w:jc w:val="center"/>
            </w:pPr>
            <w:r>
              <w:rPr>
                <w:noProof/>
              </w:rPr>
              <w:drawing>
                <wp:inline distT="0" distB="0" distL="0" distR="0" wp14:anchorId="2D7CA09F" wp14:editId="212ABD58">
                  <wp:extent cx="279400" cy="279400"/>
                  <wp:effectExtent l="25400" t="25400" r="25400" b="25400"/>
                  <wp:docPr id="3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565CAB" w14:textId="77777777" w:rsidR="002A5795" w:rsidRDefault="002A5795" w:rsidP="007C120C">
            <w:pPr>
              <w:pStyle w:val="Textetableau"/>
            </w:pPr>
            <w:r>
              <w:t>Ce bouton permet d</w:t>
            </w:r>
            <w:r w:rsidR="007C120C">
              <w:t>’associer des « Groupes de Secrets » au « Profil ».</w:t>
            </w:r>
          </w:p>
        </w:tc>
      </w:tr>
    </w:tbl>
    <w:p w14:paraId="3FF30A84" w14:textId="77777777" w:rsidR="00073C6C" w:rsidRDefault="00073C6C" w:rsidP="00DD209F">
      <w:pPr>
        <w:pStyle w:val="Titre2"/>
      </w:pPr>
      <w:bookmarkStart w:id="58" w:name="_Toc234513584"/>
      <w:r>
        <w:t>Règles sur un profil</w:t>
      </w:r>
      <w:bookmarkEnd w:id="58"/>
    </w:p>
    <w:p w14:paraId="69E737E0" w14:textId="77777777" w:rsidR="00073C6C" w:rsidRPr="00073C6C" w:rsidRDefault="00073C6C" w:rsidP="0038301D">
      <w:pPr>
        <w:pStyle w:val="NumroNiveau1"/>
        <w:numPr>
          <w:ilvl w:val="0"/>
          <w:numId w:val="13"/>
        </w:numPr>
      </w:pPr>
      <w:r>
        <w:t>Le libellé d’un profil doit être unique.</w:t>
      </w:r>
    </w:p>
    <w:p w14:paraId="665788FB" w14:textId="77777777" w:rsidR="00DD209F" w:rsidRDefault="00DD209F" w:rsidP="00DD209F">
      <w:pPr>
        <w:pStyle w:val="Titre2"/>
      </w:pPr>
      <w:bookmarkStart w:id="59" w:name="_Toc234513585"/>
      <w:r>
        <w:t>Créer un nouveau profil</w:t>
      </w:r>
      <w:bookmarkEnd w:id="59"/>
    </w:p>
    <w:p w14:paraId="472EE1A5" w14:textId="77777777" w:rsidR="00DD209F" w:rsidRDefault="00DD209F" w:rsidP="00EF104E">
      <w:r>
        <w:t xml:space="preserve">Pour créer un nouveau profil, l’administrateur doit utiliser le bouton suivant </w:t>
      </w:r>
      <w:r w:rsidR="00E05E42">
        <w:rPr>
          <w:noProof/>
        </w:rPr>
        <w:drawing>
          <wp:inline distT="0" distB="0" distL="0" distR="0" wp14:anchorId="7FAE9AAD" wp14:editId="6870EA83">
            <wp:extent cx="652145" cy="304800"/>
            <wp:effectExtent l="0" t="0" r="8255" b="0"/>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2145" cy="304800"/>
                    </a:xfrm>
                    <a:prstGeom prst="rect">
                      <a:avLst/>
                    </a:prstGeom>
                    <a:noFill/>
                    <a:ln>
                      <a:noFill/>
                    </a:ln>
                  </pic:spPr>
                </pic:pic>
              </a:graphicData>
            </a:graphic>
          </wp:inline>
        </w:drawing>
      </w:r>
    </w:p>
    <w:p w14:paraId="6C935653" w14:textId="77777777" w:rsidR="00DD209F" w:rsidRDefault="00DD209F" w:rsidP="00EF104E">
      <w:r>
        <w:t>Ce bouton permet d’arriver dans l’écran ci-dessous :</w:t>
      </w:r>
    </w:p>
    <w:p w14:paraId="6B6390C1" w14:textId="77777777" w:rsidR="0073311E" w:rsidRDefault="00E05E42" w:rsidP="00EF104E">
      <w:r>
        <w:rPr>
          <w:noProof/>
        </w:rPr>
        <w:drawing>
          <wp:inline distT="0" distB="0" distL="0" distR="0" wp14:anchorId="4EE1939B" wp14:editId="3EE8905A">
            <wp:extent cx="5757545" cy="668655"/>
            <wp:effectExtent l="0" t="0" r="825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7545" cy="668655"/>
                    </a:xfrm>
                    <a:prstGeom prst="rect">
                      <a:avLst/>
                    </a:prstGeom>
                    <a:noFill/>
                    <a:ln>
                      <a:noFill/>
                    </a:ln>
                  </pic:spPr>
                </pic:pic>
              </a:graphicData>
            </a:graphic>
          </wp:inline>
        </w:drawing>
      </w:r>
    </w:p>
    <w:p w14:paraId="65B53DD0" w14:textId="77777777" w:rsidR="005E77EC" w:rsidRPr="005E77EC" w:rsidRDefault="00553AE4" w:rsidP="005E77EC">
      <w:pPr>
        <w:pStyle w:val="Titre3"/>
      </w:pPr>
      <w:bookmarkStart w:id="60" w:name="_Toc234513586"/>
      <w:r>
        <w:t>C</w:t>
      </w:r>
      <w:r w:rsidR="005E77EC">
        <w:t>hamp</w:t>
      </w:r>
      <w:r>
        <w:t xml:space="preserve"> « </w:t>
      </w:r>
      <w:r w:rsidR="005E77EC">
        <w:t>Libellé</w:t>
      </w:r>
      <w:r>
        <w:t> »</w:t>
      </w:r>
      <w:bookmarkEnd w:id="60"/>
    </w:p>
    <w:p w14:paraId="75113E95" w14:textId="77777777" w:rsidR="00073C6C" w:rsidRDefault="00073C6C" w:rsidP="00EF104E">
      <w:r>
        <w:t xml:space="preserve">Le libellé est le nom intelligible attribué à un « Profil ». C’est une chaîne alphanumérique de </w:t>
      </w:r>
      <w:r w:rsidR="00553AE4">
        <w:t xml:space="preserve">maximum </w:t>
      </w:r>
      <w:r>
        <w:t>60 caractères.</w:t>
      </w:r>
    </w:p>
    <w:p w14:paraId="319ADB28" w14:textId="77777777" w:rsidR="005E77EC" w:rsidRDefault="005E77EC" w:rsidP="005E77EC">
      <w:pPr>
        <w:pStyle w:val="Titre3"/>
      </w:pPr>
      <w:bookmarkStart w:id="61" w:name="_Toc234513587"/>
      <w:r>
        <w:t>Bouton</w:t>
      </w:r>
      <w:r w:rsidR="00553AE4">
        <w:t xml:space="preserve"> « Créer »</w:t>
      </w:r>
      <w:bookmarkEnd w:id="61"/>
    </w:p>
    <w:p w14:paraId="1CD65F48" w14:textId="77777777" w:rsidR="001C245B" w:rsidRDefault="00553AE4" w:rsidP="00EF104E">
      <w:r>
        <w:t>C</w:t>
      </w:r>
      <w:r w:rsidR="001C245B">
        <w:t>e bouton permet de valider la création d’un « Profil ».</w:t>
      </w:r>
    </w:p>
    <w:p w14:paraId="67120726" w14:textId="77777777" w:rsidR="00553AE4" w:rsidRDefault="00553AE4" w:rsidP="00553AE4">
      <w:pPr>
        <w:pStyle w:val="Titre3"/>
      </w:pPr>
      <w:bookmarkStart w:id="62" w:name="_Toc234513588"/>
      <w:r>
        <w:t>Bouton « Annuler »</w:t>
      </w:r>
      <w:bookmarkEnd w:id="62"/>
    </w:p>
    <w:p w14:paraId="39A92D46" w14:textId="77777777" w:rsidR="001C245B" w:rsidRDefault="00553AE4" w:rsidP="00EF104E">
      <w:r>
        <w:t>C</w:t>
      </w:r>
      <w:r w:rsidR="001C245B">
        <w:t>e bouton permet de quitter sans créer le profil et de revenir à la liste des « Profils ».</w:t>
      </w:r>
    </w:p>
    <w:p w14:paraId="2A3AA28F" w14:textId="77777777" w:rsidR="001C245B" w:rsidRDefault="001C245B" w:rsidP="001C245B">
      <w:pPr>
        <w:pStyle w:val="Titre2"/>
      </w:pPr>
      <w:bookmarkStart w:id="63" w:name="_Toc234513589"/>
      <w:r>
        <w:t>Modifier un profil</w:t>
      </w:r>
      <w:bookmarkEnd w:id="63"/>
    </w:p>
    <w:p w14:paraId="267B1068" w14:textId="77777777" w:rsidR="001C245B" w:rsidRDefault="001C245B" w:rsidP="00EF104E">
      <w:r>
        <w:t xml:space="preserve">Pour modifier un « Profil », l’administrateur doit se positionner sur le bouton </w:t>
      </w:r>
      <w:r w:rsidR="00E05E42">
        <w:rPr>
          <w:noProof/>
        </w:rPr>
        <w:drawing>
          <wp:inline distT="0" distB="0" distL="0" distR="0" wp14:anchorId="7AF6ADE0" wp14:editId="64795AC4">
            <wp:extent cx="203200" cy="203200"/>
            <wp:effectExtent l="25400" t="25400" r="25400" b="25400"/>
            <wp:docPr id="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147577">
        <w:t xml:space="preserve"> de l’occurrence du « Profil » à modifier. L’administrateur arrivera sur l’écran ci-dessous :</w:t>
      </w:r>
    </w:p>
    <w:p w14:paraId="5A31320F" w14:textId="77777777" w:rsidR="008368A0" w:rsidRDefault="00E05E42" w:rsidP="00EF104E">
      <w:r>
        <w:rPr>
          <w:noProof/>
        </w:rPr>
        <w:drawing>
          <wp:inline distT="0" distB="0" distL="0" distR="0" wp14:anchorId="1E9BFCBA" wp14:editId="613B3825">
            <wp:extent cx="5748655" cy="677545"/>
            <wp:effectExtent l="0" t="0" r="0" b="82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8655" cy="677545"/>
                    </a:xfrm>
                    <a:prstGeom prst="rect">
                      <a:avLst/>
                    </a:prstGeom>
                    <a:noFill/>
                    <a:ln>
                      <a:noFill/>
                    </a:ln>
                  </pic:spPr>
                </pic:pic>
              </a:graphicData>
            </a:graphic>
          </wp:inline>
        </w:drawing>
      </w:r>
    </w:p>
    <w:p w14:paraId="2C5A3FD8" w14:textId="77777777" w:rsidR="00E36572" w:rsidRDefault="00E36572" w:rsidP="00E36572">
      <w:pPr>
        <w:pStyle w:val="Titre3"/>
      </w:pPr>
      <w:bookmarkStart w:id="64" w:name="_Toc234513590"/>
      <w:r>
        <w:t>Champ « Libellé »</w:t>
      </w:r>
      <w:bookmarkEnd w:id="64"/>
    </w:p>
    <w:p w14:paraId="1D500582" w14:textId="77777777" w:rsidR="00147577" w:rsidRDefault="00147577" w:rsidP="00EF104E">
      <w:r>
        <w:t>L’administrateur peut changer le libellé du « Profil ».</w:t>
      </w:r>
    </w:p>
    <w:p w14:paraId="21EFFD02" w14:textId="77777777" w:rsidR="00E36572" w:rsidRDefault="00E36572" w:rsidP="00E36572">
      <w:pPr>
        <w:pStyle w:val="Titre3"/>
      </w:pPr>
      <w:bookmarkStart w:id="65" w:name="_Toc234513591"/>
      <w:r>
        <w:lastRenderedPageBreak/>
        <w:t>Bouton « Modifier »</w:t>
      </w:r>
      <w:bookmarkEnd w:id="65"/>
    </w:p>
    <w:p w14:paraId="0EC9F2B9" w14:textId="77777777" w:rsidR="00147577" w:rsidRDefault="00E36572" w:rsidP="00EF104E">
      <w:r>
        <w:t>C</w:t>
      </w:r>
      <w:r w:rsidR="00147577">
        <w:t xml:space="preserve">e bouton permet de sauvegarder </w:t>
      </w:r>
      <w:r w:rsidR="0079229C">
        <w:t>la modification effectuée</w:t>
      </w:r>
      <w:r>
        <w:t xml:space="preserve"> sur le « Profil »</w:t>
      </w:r>
      <w:r w:rsidR="0079229C">
        <w:t>.</w:t>
      </w:r>
    </w:p>
    <w:p w14:paraId="74715123" w14:textId="77777777" w:rsidR="00E36572" w:rsidRDefault="00E36572" w:rsidP="00E36572">
      <w:pPr>
        <w:pStyle w:val="Titre3"/>
      </w:pPr>
      <w:bookmarkStart w:id="66" w:name="_Toc234513592"/>
      <w:r>
        <w:t>Bouton « Annuler »</w:t>
      </w:r>
      <w:bookmarkEnd w:id="66"/>
    </w:p>
    <w:p w14:paraId="3A4292D1" w14:textId="77777777" w:rsidR="0079229C" w:rsidRDefault="00E36572" w:rsidP="00EF104E">
      <w:r>
        <w:t>Ce bouton</w:t>
      </w:r>
      <w:r w:rsidR="0079229C">
        <w:t xml:space="preserve"> permet de quitter </w:t>
      </w:r>
      <w:r>
        <w:t>l’écran sans sauvegarder la modification du « Profil »</w:t>
      </w:r>
      <w:r w:rsidR="0079229C">
        <w:t>.</w:t>
      </w:r>
    </w:p>
    <w:p w14:paraId="2707335E" w14:textId="77777777" w:rsidR="0079229C" w:rsidRDefault="00500606" w:rsidP="00500606">
      <w:pPr>
        <w:pStyle w:val="Titre2"/>
      </w:pPr>
      <w:bookmarkStart w:id="67" w:name="_Toc234513593"/>
      <w:r>
        <w:t>Supprimer un profil</w:t>
      </w:r>
      <w:bookmarkEnd w:id="67"/>
    </w:p>
    <w:p w14:paraId="5A4A7603" w14:textId="77777777" w:rsidR="00500606" w:rsidRDefault="00500606" w:rsidP="00500606">
      <w:r>
        <w:t xml:space="preserve">Pour supprimer un « Profil », l’administrateur doit se positionner sur le bouton </w:t>
      </w:r>
      <w:r w:rsidR="00E05E42">
        <w:rPr>
          <w:noProof/>
        </w:rPr>
        <w:drawing>
          <wp:inline distT="0" distB="0" distL="0" distR="0" wp14:anchorId="37E5D5B5" wp14:editId="07445AAC">
            <wp:extent cx="203200" cy="203200"/>
            <wp:effectExtent l="25400" t="25400" r="25400" b="25400"/>
            <wp:docPr id="3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xml:space="preserve"> de l’occurrence du « Profil » à </w:t>
      </w:r>
      <w:r w:rsidR="00436298">
        <w:t>supprim</w:t>
      </w:r>
      <w:r>
        <w:t>er. L’administrateur arrivera sur l’écran ci-dessous :</w:t>
      </w:r>
    </w:p>
    <w:p w14:paraId="759E3B43" w14:textId="77777777" w:rsidR="00652176" w:rsidRDefault="00E05E42" w:rsidP="00500606">
      <w:r>
        <w:rPr>
          <w:noProof/>
        </w:rPr>
        <w:drawing>
          <wp:inline distT="0" distB="0" distL="0" distR="0" wp14:anchorId="64572AC2" wp14:editId="7F10501B">
            <wp:extent cx="5740400" cy="635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0400" cy="635000"/>
                    </a:xfrm>
                    <a:prstGeom prst="rect">
                      <a:avLst/>
                    </a:prstGeom>
                    <a:noFill/>
                    <a:ln>
                      <a:noFill/>
                    </a:ln>
                  </pic:spPr>
                </pic:pic>
              </a:graphicData>
            </a:graphic>
          </wp:inline>
        </w:drawing>
      </w:r>
    </w:p>
    <w:p w14:paraId="525461F0" w14:textId="77777777" w:rsidR="00E36572" w:rsidRDefault="00E36572" w:rsidP="00E36572">
      <w:pPr>
        <w:pStyle w:val="Titre3"/>
      </w:pPr>
      <w:bookmarkStart w:id="68" w:name="_Toc234513594"/>
      <w:r>
        <w:t>Bouton « Supprimer »</w:t>
      </w:r>
      <w:bookmarkEnd w:id="68"/>
    </w:p>
    <w:p w14:paraId="0A3E23E9" w14:textId="77777777" w:rsidR="00E36572" w:rsidRDefault="00E36572" w:rsidP="00340F80">
      <w:r>
        <w:t>C</w:t>
      </w:r>
      <w:r w:rsidR="00340F80">
        <w:t>e bouton permet de confirmer la suppression du « Profil ».</w:t>
      </w:r>
    </w:p>
    <w:p w14:paraId="0CF44E75" w14:textId="77777777" w:rsidR="00E36572" w:rsidRDefault="00E36572" w:rsidP="00E36572">
      <w:pPr>
        <w:pStyle w:val="Titre3"/>
      </w:pPr>
      <w:bookmarkStart w:id="69" w:name="_Toc234513595"/>
      <w:r>
        <w:t>Bouton « Annuler »</w:t>
      </w:r>
      <w:bookmarkEnd w:id="69"/>
    </w:p>
    <w:p w14:paraId="13728372" w14:textId="77777777" w:rsidR="00340F80" w:rsidRDefault="00E36572" w:rsidP="00340F80">
      <w:r>
        <w:t>C</w:t>
      </w:r>
      <w:r w:rsidR="00340F80">
        <w:t xml:space="preserve">e </w:t>
      </w:r>
      <w:r>
        <w:t xml:space="preserve">bouton </w:t>
      </w:r>
      <w:r w:rsidR="00340F80">
        <w:t xml:space="preserve">permet de quitter </w:t>
      </w:r>
      <w:r>
        <w:t>l’écran sans supprimer le « Profil ».</w:t>
      </w:r>
    </w:p>
    <w:p w14:paraId="2B2974F2" w14:textId="77777777" w:rsidR="00340F80" w:rsidRDefault="00340F80" w:rsidP="00340F80">
      <w:pPr>
        <w:pStyle w:val="Titre2"/>
      </w:pPr>
      <w:bookmarkStart w:id="70" w:name="_Toc234513596"/>
      <w:r>
        <w:t xml:space="preserve">Associer des </w:t>
      </w:r>
      <w:r w:rsidR="001F40B4">
        <w:t>« </w:t>
      </w:r>
      <w:r>
        <w:t>Groupes de Secret</w:t>
      </w:r>
      <w:r w:rsidR="001F40B4">
        <w:t>s »</w:t>
      </w:r>
      <w:r>
        <w:t xml:space="preserve"> à un </w:t>
      </w:r>
      <w:r w:rsidR="001F40B4">
        <w:t>« P</w:t>
      </w:r>
      <w:r>
        <w:t>rofil</w:t>
      </w:r>
      <w:r w:rsidR="001F40B4">
        <w:t> »</w:t>
      </w:r>
      <w:bookmarkEnd w:id="70"/>
    </w:p>
    <w:p w14:paraId="70783B28" w14:textId="77777777" w:rsidR="00427FCB" w:rsidRDefault="00427FCB" w:rsidP="00427FCB">
      <w:r>
        <w:t>Pour a</w:t>
      </w:r>
      <w:r w:rsidR="001F40B4">
        <w:t>ssocier des « Groupes de Secrets</w:t>
      </w:r>
      <w:r>
        <w:t xml:space="preserve"> » à un « Profil », l’administrateur doit se positionner sur le bouton </w:t>
      </w:r>
      <w:r w:rsidR="00E05E42">
        <w:rPr>
          <w:noProof/>
        </w:rPr>
        <w:drawing>
          <wp:inline distT="0" distB="0" distL="0" distR="0" wp14:anchorId="2FDE10C6" wp14:editId="7536443C">
            <wp:extent cx="279400" cy="279400"/>
            <wp:effectExtent l="25400" t="25400" r="25400" b="25400"/>
            <wp:docPr id="3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xml:space="preserve"> de l’occurrence du « Profil » à associer. L’administrateur arrivera sur l’écran ci-dessous :</w:t>
      </w:r>
    </w:p>
    <w:p w14:paraId="4F82662A" w14:textId="77777777" w:rsidR="00861E0A" w:rsidRDefault="00E05E42" w:rsidP="00427FCB">
      <w:r>
        <w:rPr>
          <w:noProof/>
        </w:rPr>
        <w:drawing>
          <wp:inline distT="0" distB="0" distL="0" distR="0" wp14:anchorId="3DE49680" wp14:editId="056E8B23">
            <wp:extent cx="5748655" cy="21672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8655" cy="2167255"/>
                    </a:xfrm>
                    <a:prstGeom prst="rect">
                      <a:avLst/>
                    </a:prstGeom>
                    <a:noFill/>
                    <a:ln>
                      <a:noFill/>
                    </a:ln>
                  </pic:spPr>
                </pic:pic>
              </a:graphicData>
            </a:graphic>
          </wp:inline>
        </w:drawing>
      </w:r>
    </w:p>
    <w:p w14:paraId="5896442E" w14:textId="77777777" w:rsidR="00E36572" w:rsidRDefault="00E36572" w:rsidP="00E36572">
      <w:pPr>
        <w:pStyle w:val="Titre3"/>
      </w:pPr>
      <w:bookmarkStart w:id="71" w:name="_Toc234513597"/>
      <w:r>
        <w:t>Champ « Droits »</w:t>
      </w:r>
      <w:bookmarkEnd w:id="71"/>
    </w:p>
    <w:p w14:paraId="17C27A45" w14:textId="77777777" w:rsidR="00E36572" w:rsidRDefault="00E36572" w:rsidP="00E36572">
      <w:r>
        <w:t>Il existe 4 niveaux de Droits :</w:t>
      </w:r>
    </w:p>
    <w:p w14:paraId="1AD96F94" w14:textId="77777777" w:rsidR="00E36572" w:rsidRDefault="00E36572" w:rsidP="0038301D">
      <w:pPr>
        <w:pStyle w:val="NumroNiveau1"/>
        <w:numPr>
          <w:ilvl w:val="0"/>
          <w:numId w:val="10"/>
        </w:numPr>
      </w:pPr>
      <w:r>
        <w:t>Lecture : permet de pouvoir lire les « Secrets » contenus dans le « Groupe de Secrets » ;</w:t>
      </w:r>
    </w:p>
    <w:p w14:paraId="229A3152" w14:textId="77777777" w:rsidR="00E36572" w:rsidRDefault="00E36572" w:rsidP="0038301D">
      <w:pPr>
        <w:pStyle w:val="NumroNiveau1"/>
        <w:numPr>
          <w:ilvl w:val="0"/>
          <w:numId w:val="10"/>
        </w:numPr>
      </w:pPr>
      <w:r>
        <w:t>Ecriture : permet de créer de nouveaux « Secrets » dans le « Groupe de Secrets » (dans l’écran « Tableaux de bord », le bouton « créer » est disponible à l’utilisateur) ;</w:t>
      </w:r>
    </w:p>
    <w:p w14:paraId="1062E53E" w14:textId="77777777" w:rsidR="00E36572" w:rsidRDefault="00E36572" w:rsidP="0038301D">
      <w:pPr>
        <w:pStyle w:val="NumroNiveau1"/>
        <w:numPr>
          <w:ilvl w:val="0"/>
          <w:numId w:val="10"/>
        </w:numPr>
      </w:pPr>
      <w:r>
        <w:lastRenderedPageBreak/>
        <w:t>Modification : permet de modifier des « Secrets » contenus dans le « Groupe de Secrets » (dans l’écran « Tableaux de bord », le bouton « modifier » est disponible sur l’occurrence pour lequel l’utilisateur à ce droit) ;</w:t>
      </w:r>
    </w:p>
    <w:p w14:paraId="3D0135D1" w14:textId="77777777" w:rsidR="00E36572" w:rsidRDefault="00E36572" w:rsidP="0038301D">
      <w:pPr>
        <w:pStyle w:val="NumroNiveau1"/>
        <w:numPr>
          <w:ilvl w:val="0"/>
          <w:numId w:val="10"/>
        </w:numPr>
      </w:pPr>
      <w:r>
        <w:t>Suppression : permet de supprimer des « Secrets » contenus dans le « Groupe de Secrets »</w:t>
      </w:r>
      <w:r w:rsidRPr="00F55A22">
        <w:t xml:space="preserve"> </w:t>
      </w:r>
      <w:r>
        <w:t>(dans l’écran « Tableaux de bord », le bouton « supprimer » est disponible sur l’occurrence pour lequel l’utilisateur à ce droit).</w:t>
      </w:r>
    </w:p>
    <w:p w14:paraId="727A78E7" w14:textId="77777777" w:rsidR="00E36572" w:rsidRDefault="00E36572" w:rsidP="00EF104E">
      <w:r>
        <w:t xml:space="preserve">Pour les sélectionner, l’Administrateur doit cliquer sur le ou les </w:t>
      </w:r>
      <w:r w:rsidR="00B04C04">
        <w:t>droits à sélectionner. Un droit, quand il est sélectionné, est en surbrillance.</w:t>
      </w:r>
    </w:p>
    <w:p w14:paraId="5F7D17EC" w14:textId="77777777" w:rsidR="003507AE" w:rsidRDefault="003507AE" w:rsidP="00EF104E">
      <w:r>
        <w:t>Les droits s’attribuent sur chaque « Groupe de Secret</w:t>
      </w:r>
      <w:r w:rsidR="003B211C">
        <w:t>s</w:t>
      </w:r>
      <w:r>
        <w:t> »</w:t>
      </w:r>
    </w:p>
    <w:p w14:paraId="5D0BA90D" w14:textId="77777777" w:rsidR="00B04C04" w:rsidRDefault="00B04C04" w:rsidP="00B04C04">
      <w:pPr>
        <w:pStyle w:val="Titre3"/>
      </w:pPr>
      <w:bookmarkStart w:id="72" w:name="_Toc234513598"/>
      <w:r>
        <w:t>Bouton « Gestion des Groupes de Secrets »</w:t>
      </w:r>
      <w:bookmarkEnd w:id="72"/>
    </w:p>
    <w:p w14:paraId="23613C47" w14:textId="77777777" w:rsidR="00D17F06" w:rsidRDefault="00B04C04" w:rsidP="00EF104E">
      <w:r>
        <w:t>C</w:t>
      </w:r>
      <w:r w:rsidR="004F6155">
        <w:t>e bouton permet d’accéder à l’écran de gestion des « Groupes de Secrets », se reporter au chapitre</w:t>
      </w:r>
      <w:r w:rsidR="003507AE">
        <w:t xml:space="preserve"> idoine pour plus d’information sur cette gestion.</w:t>
      </w:r>
    </w:p>
    <w:p w14:paraId="6452407D" w14:textId="77777777" w:rsidR="003507AE" w:rsidRDefault="003507AE" w:rsidP="003507AE">
      <w:pPr>
        <w:pStyle w:val="Titre3"/>
      </w:pPr>
      <w:bookmarkStart w:id="73" w:name="_Toc234513599"/>
      <w:r>
        <w:t>Bouton « Associer »</w:t>
      </w:r>
      <w:bookmarkEnd w:id="73"/>
    </w:p>
    <w:p w14:paraId="4280ED4D" w14:textId="77777777" w:rsidR="00DE48D2" w:rsidRDefault="003507AE" w:rsidP="00EF104E">
      <w:r>
        <w:t>Ce bouton sauvegarde tous les « Droits » que vous avez attribué entre ce « Profil » et ces « Groupes de Secrets »</w:t>
      </w:r>
      <w:r w:rsidR="00207641">
        <w:t>.</w:t>
      </w:r>
    </w:p>
    <w:p w14:paraId="671C8068" w14:textId="77777777" w:rsidR="003507AE" w:rsidRDefault="003507AE" w:rsidP="003507AE">
      <w:pPr>
        <w:pStyle w:val="Titre3"/>
      </w:pPr>
      <w:bookmarkStart w:id="74" w:name="_Toc234513600"/>
      <w:r>
        <w:t>Bouton « Annuler »</w:t>
      </w:r>
      <w:bookmarkEnd w:id="74"/>
    </w:p>
    <w:p w14:paraId="4B770307" w14:textId="77777777" w:rsidR="00207641" w:rsidRDefault="003507AE" w:rsidP="00EF104E">
      <w:r>
        <w:t>Ce bouton quitte l’écran sans sauvegarder les modifications qui ont été effectuées.</w:t>
      </w:r>
    </w:p>
    <w:p w14:paraId="2FBBF6F1" w14:textId="77777777" w:rsidR="00207641" w:rsidRDefault="00113F6B" w:rsidP="00113F6B">
      <w:pPr>
        <w:pStyle w:val="Titre1"/>
      </w:pPr>
      <w:bookmarkStart w:id="75" w:name="_Toc234513601"/>
      <w:r>
        <w:t>Gestion des civilités</w:t>
      </w:r>
      <w:bookmarkEnd w:id="75"/>
    </w:p>
    <w:p w14:paraId="58FD3565" w14:textId="77777777" w:rsidR="00113F6B" w:rsidRDefault="00D31136" w:rsidP="00EF104E">
      <w:r>
        <w:t>Les civilités permettent d’associer un prénom</w:t>
      </w:r>
      <w:r w:rsidR="00DD6739">
        <w:t xml:space="preserve"> et un nom usuel à la notion </w:t>
      </w:r>
      <w:r w:rsidR="008173A3">
        <w:t>d’utilisateur</w:t>
      </w:r>
      <w:r w:rsidR="00DD6739">
        <w:t xml:space="preserve"> dans l’outil</w:t>
      </w:r>
      <w:r w:rsidR="008173A3">
        <w:t>.</w:t>
      </w:r>
    </w:p>
    <w:p w14:paraId="04F6463A" w14:textId="77777777" w:rsidR="00CA13DB" w:rsidRDefault="00CA13DB" w:rsidP="00EF104E">
      <w:r>
        <w:t xml:space="preserve">Il existe 2 façons d’arriver </w:t>
      </w:r>
      <w:r w:rsidR="00C677B6">
        <w:t>sur l’écran de « Gestion des civilités » :</w:t>
      </w:r>
    </w:p>
    <w:p w14:paraId="76F0CD13" w14:textId="77777777" w:rsidR="00377F61" w:rsidRDefault="00377F61" w:rsidP="0038301D">
      <w:pPr>
        <w:pStyle w:val="NumroNiveau1"/>
        <w:numPr>
          <w:ilvl w:val="0"/>
          <w:numId w:val="11"/>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fldChar w:fldCharType="separate"/>
      </w:r>
      <w:r w:rsidR="00B9511F">
        <w:t>6.2</w:t>
      </w:r>
      <w:r>
        <w:fldChar w:fldCharType="end"/>
      </w:r>
      <w:r>
        <w:t> » ;</w:t>
      </w:r>
    </w:p>
    <w:p w14:paraId="0EF83FFA" w14:textId="77777777" w:rsidR="00377F61" w:rsidRDefault="00377F61" w:rsidP="0038301D">
      <w:pPr>
        <w:pStyle w:val="NumroNiveau1"/>
        <w:numPr>
          <w:ilvl w:val="0"/>
          <w:numId w:val="9"/>
        </w:numPr>
      </w:pPr>
      <w:r>
        <w:t>En utilisant le bouton « Gérer les Civilités », à partir de l’écran « Tableaux de bord ».</w:t>
      </w:r>
    </w:p>
    <w:p w14:paraId="64BB06DA" w14:textId="77777777" w:rsidR="00377F61" w:rsidRDefault="00377F61" w:rsidP="00377F61">
      <w:pPr>
        <w:pStyle w:val="Titre2"/>
      </w:pPr>
      <w:bookmarkStart w:id="76" w:name="_Toc234513602"/>
      <w:r>
        <w:t>Ecran liste des civilités</w:t>
      </w:r>
      <w:bookmarkEnd w:id="76"/>
    </w:p>
    <w:p w14:paraId="7602B966" w14:textId="77777777" w:rsidR="00621DD7" w:rsidRPr="00621DD7" w:rsidRDefault="00E05E42" w:rsidP="00621DD7">
      <w:r>
        <w:rPr>
          <w:noProof/>
        </w:rPr>
        <w:drawing>
          <wp:inline distT="0" distB="0" distL="0" distR="0" wp14:anchorId="7CDC80FF" wp14:editId="324DBB30">
            <wp:extent cx="5748655" cy="118554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8655" cy="1185545"/>
                    </a:xfrm>
                    <a:prstGeom prst="rect">
                      <a:avLst/>
                    </a:prstGeom>
                    <a:noFill/>
                    <a:ln>
                      <a:noFill/>
                    </a:ln>
                  </pic:spPr>
                </pic:pic>
              </a:graphicData>
            </a:graphic>
          </wp:inline>
        </w:drawing>
      </w:r>
    </w:p>
    <w:p w14:paraId="618F86F2" w14:textId="77777777" w:rsidR="00B5595D" w:rsidRDefault="00B5595D" w:rsidP="00B5595D">
      <w:pPr>
        <w:pStyle w:val="Titre3"/>
      </w:pPr>
      <w:bookmarkStart w:id="77" w:name="_Toc234513603"/>
      <w:r>
        <w:t>Colonne « Prénom »</w:t>
      </w:r>
      <w:bookmarkEnd w:id="77"/>
    </w:p>
    <w:p w14:paraId="5A38ECB8" w14:textId="77777777" w:rsidR="00B5595D" w:rsidRPr="001B6931" w:rsidRDefault="00B5595D" w:rsidP="00B5595D">
      <w:r>
        <w:t xml:space="preserve">Le </w:t>
      </w:r>
      <w:r w:rsidR="002319BC">
        <w:t>« Prénom » est une des informations usuelles de la « Civilité »</w:t>
      </w:r>
      <w:r>
        <w:t>.</w:t>
      </w:r>
    </w:p>
    <w:p w14:paraId="54DE43E1" w14:textId="77777777" w:rsidR="00B5595D" w:rsidRDefault="00B5595D" w:rsidP="00B5595D">
      <w:pPr>
        <w:pStyle w:val="Titre3"/>
      </w:pPr>
      <w:bookmarkStart w:id="78" w:name="_Toc234513604"/>
      <w:r>
        <w:t>Colonne « Nom »</w:t>
      </w:r>
      <w:bookmarkEnd w:id="78"/>
    </w:p>
    <w:p w14:paraId="6DDF044C" w14:textId="77777777" w:rsidR="002319BC" w:rsidRPr="001B6931" w:rsidRDefault="002319BC" w:rsidP="002319BC">
      <w:r>
        <w:t>Le « Nom » est une des informations usuelles de la « Civilité ».</w:t>
      </w:r>
    </w:p>
    <w:p w14:paraId="1FB4D797" w14:textId="77777777" w:rsidR="00B5595D" w:rsidRDefault="00B5595D" w:rsidP="00B5595D">
      <w:pPr>
        <w:pStyle w:val="Titre3"/>
      </w:pPr>
      <w:bookmarkStart w:id="79" w:name="_Toc234513605"/>
      <w:r>
        <w:lastRenderedPageBreak/>
        <w:t>Colonne « Sexe »</w:t>
      </w:r>
      <w:bookmarkEnd w:id="79"/>
    </w:p>
    <w:p w14:paraId="77BF789F" w14:textId="77777777" w:rsidR="00B5595D" w:rsidRPr="001B6931" w:rsidRDefault="00B5595D" w:rsidP="00B5595D">
      <w:r>
        <w:t xml:space="preserve">Le </w:t>
      </w:r>
      <w:r w:rsidR="004A475E">
        <w:t xml:space="preserve">« Sexe » </w:t>
      </w:r>
      <w:r w:rsidR="002D7534">
        <w:t>est une information complémentaire permettant de limiter les homonymes.</w:t>
      </w:r>
    </w:p>
    <w:p w14:paraId="07835185" w14:textId="77777777" w:rsidR="00B5595D" w:rsidRDefault="00B5595D" w:rsidP="00B5595D">
      <w:pPr>
        <w:pStyle w:val="Titre3"/>
      </w:pPr>
      <w:bookmarkStart w:id="80" w:name="_Toc234513606"/>
      <w:r>
        <w:t>Colonne « Actions »</w:t>
      </w:r>
      <w:bookmarkEnd w:id="80"/>
    </w:p>
    <w:p w14:paraId="53DB0234" w14:textId="77777777" w:rsidR="00B5595D" w:rsidRPr="0050513F" w:rsidRDefault="00B5595D" w:rsidP="00B5595D">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5595D" w14:paraId="283F7B81" w14:textId="77777777" w:rsidTr="00C218A4">
        <w:trPr>
          <w:tblHeader/>
        </w:trPr>
        <w:tc>
          <w:tcPr>
            <w:tcW w:w="1242" w:type="dxa"/>
            <w:shd w:val="clear" w:color="auto" w:fill="auto"/>
          </w:tcPr>
          <w:p w14:paraId="13F06926" w14:textId="77777777" w:rsidR="00B5595D" w:rsidRDefault="00B5595D" w:rsidP="00C218A4">
            <w:pPr>
              <w:pStyle w:val="Titrecolonne"/>
              <w:jc w:val="center"/>
            </w:pPr>
            <w:r>
              <w:t>Bouton</w:t>
            </w:r>
          </w:p>
        </w:tc>
        <w:tc>
          <w:tcPr>
            <w:tcW w:w="8080" w:type="dxa"/>
            <w:shd w:val="clear" w:color="auto" w:fill="auto"/>
          </w:tcPr>
          <w:p w14:paraId="08FE8BA2" w14:textId="77777777" w:rsidR="00B5595D" w:rsidRDefault="00B5595D" w:rsidP="002319BC">
            <w:pPr>
              <w:pStyle w:val="Titrecolonne"/>
            </w:pPr>
            <w:r>
              <w:t>Signification</w:t>
            </w:r>
          </w:p>
        </w:tc>
      </w:tr>
      <w:tr w:rsidR="00B5595D" w14:paraId="06155020" w14:textId="77777777" w:rsidTr="00C218A4">
        <w:tc>
          <w:tcPr>
            <w:tcW w:w="1242" w:type="dxa"/>
            <w:shd w:val="clear" w:color="auto" w:fill="auto"/>
          </w:tcPr>
          <w:p w14:paraId="2671B970" w14:textId="77777777" w:rsidR="00B5595D" w:rsidRDefault="00E05E42" w:rsidP="00C218A4">
            <w:pPr>
              <w:pStyle w:val="Textetableau"/>
              <w:jc w:val="center"/>
            </w:pPr>
            <w:r>
              <w:rPr>
                <w:noProof/>
              </w:rPr>
              <w:drawing>
                <wp:inline distT="0" distB="0" distL="0" distR="0" wp14:anchorId="6B12E059" wp14:editId="4E35B436">
                  <wp:extent cx="203200" cy="203200"/>
                  <wp:effectExtent l="25400" t="25400" r="25400" b="25400"/>
                  <wp:docPr id="4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E3D2A7" w14:textId="77777777" w:rsidR="00B5595D" w:rsidRDefault="00B5595D" w:rsidP="00CF3A56">
            <w:pPr>
              <w:pStyle w:val="Textetableau"/>
            </w:pPr>
            <w:r>
              <w:t>Ce b</w:t>
            </w:r>
            <w:r w:rsidR="00CF3A56">
              <w:t>outon permet de modifier la</w:t>
            </w:r>
            <w:r>
              <w:t xml:space="preserve"> « </w:t>
            </w:r>
            <w:r w:rsidR="00CF3A56">
              <w:t>Civilité</w:t>
            </w:r>
            <w:r>
              <w:t> ».</w:t>
            </w:r>
          </w:p>
        </w:tc>
      </w:tr>
      <w:tr w:rsidR="00B5595D" w14:paraId="04DE4FD3" w14:textId="77777777" w:rsidTr="00C218A4">
        <w:tc>
          <w:tcPr>
            <w:tcW w:w="1242" w:type="dxa"/>
            <w:shd w:val="clear" w:color="auto" w:fill="auto"/>
          </w:tcPr>
          <w:p w14:paraId="7AAF8E0C" w14:textId="77777777" w:rsidR="00B5595D" w:rsidRDefault="00E05E42" w:rsidP="00C218A4">
            <w:pPr>
              <w:pStyle w:val="Textetableau"/>
              <w:jc w:val="center"/>
            </w:pPr>
            <w:r>
              <w:rPr>
                <w:noProof/>
              </w:rPr>
              <w:drawing>
                <wp:inline distT="0" distB="0" distL="0" distR="0" wp14:anchorId="7D4F5B72" wp14:editId="687430D4">
                  <wp:extent cx="203200" cy="203200"/>
                  <wp:effectExtent l="25400" t="25400" r="25400" b="25400"/>
                  <wp:docPr id="4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BE96BEE" w14:textId="77777777" w:rsidR="00B5595D" w:rsidRDefault="00CF3A56" w:rsidP="00CF3A56">
            <w:pPr>
              <w:pStyle w:val="Textetableau"/>
            </w:pPr>
            <w:r>
              <w:t>Ce bouton permet de supprimer la</w:t>
            </w:r>
            <w:r w:rsidR="00B5595D">
              <w:t xml:space="preserve"> « </w:t>
            </w:r>
            <w:r>
              <w:t>Civilité</w:t>
            </w:r>
            <w:r w:rsidR="00B5595D">
              <w:t> ».</w:t>
            </w:r>
          </w:p>
        </w:tc>
      </w:tr>
    </w:tbl>
    <w:p w14:paraId="5FA8F445" w14:textId="77777777" w:rsidR="00900EAA" w:rsidRDefault="00900EAA" w:rsidP="00900EAA">
      <w:pPr>
        <w:pStyle w:val="Titre3"/>
      </w:pPr>
      <w:bookmarkStart w:id="81" w:name="_Toc234513607"/>
      <w:r>
        <w:t>Bouton « Retour »</w:t>
      </w:r>
      <w:bookmarkEnd w:id="81"/>
    </w:p>
    <w:p w14:paraId="6FAFD1C1" w14:textId="77777777" w:rsidR="00900EAA" w:rsidRPr="0050513F" w:rsidRDefault="00900EAA" w:rsidP="00900EAA">
      <w:r>
        <w:t>Ce bouton permet de revenir à l’écran précédent.</w:t>
      </w:r>
    </w:p>
    <w:p w14:paraId="470EDF62" w14:textId="77777777" w:rsidR="00900EAA" w:rsidRDefault="00900EAA" w:rsidP="00900EAA">
      <w:pPr>
        <w:pStyle w:val="Titre3"/>
      </w:pPr>
      <w:bookmarkStart w:id="82" w:name="_Toc234513608"/>
      <w:r>
        <w:t>Bouton « Créer »</w:t>
      </w:r>
      <w:bookmarkEnd w:id="82"/>
    </w:p>
    <w:p w14:paraId="209C9FA0" w14:textId="77777777" w:rsidR="00900EAA" w:rsidRPr="0050513F" w:rsidRDefault="00900EAA" w:rsidP="00900EAA">
      <w:r>
        <w:t>Ce bouton permet d’exécuter l</w:t>
      </w:r>
      <w:r w:rsidR="001016A6">
        <w:t>a</w:t>
      </w:r>
      <w:r>
        <w:t xml:space="preserve"> création d’une nouvelle « Civilité ».</w:t>
      </w:r>
    </w:p>
    <w:p w14:paraId="33A47B9E" w14:textId="77777777" w:rsidR="00377F61" w:rsidRDefault="00BE56BF" w:rsidP="00BE56BF">
      <w:pPr>
        <w:pStyle w:val="Titre2"/>
      </w:pPr>
      <w:bookmarkStart w:id="83" w:name="_Toc234513609"/>
      <w:r>
        <w:t>Règles sur les civilités</w:t>
      </w:r>
      <w:bookmarkEnd w:id="83"/>
    </w:p>
    <w:p w14:paraId="4827229B" w14:textId="77777777" w:rsidR="00BE56BF" w:rsidRDefault="00BE56BF" w:rsidP="0038301D">
      <w:pPr>
        <w:pStyle w:val="NumroNiveau1"/>
        <w:numPr>
          <w:ilvl w:val="0"/>
          <w:numId w:val="14"/>
        </w:numPr>
      </w:pPr>
      <w:r>
        <w:t>Il ne peut y avoir 2 civilités ayant un même prénom, nom et sexe</w:t>
      </w:r>
    </w:p>
    <w:p w14:paraId="206775B8" w14:textId="77777777" w:rsidR="00BE56BF" w:rsidRDefault="00BE56BF" w:rsidP="00BE56BF">
      <w:pPr>
        <w:pStyle w:val="Titre2"/>
      </w:pPr>
      <w:bookmarkStart w:id="84" w:name="_Toc234513610"/>
      <w:r>
        <w:t xml:space="preserve">Création </w:t>
      </w:r>
      <w:r w:rsidR="0034606E">
        <w:t xml:space="preserve">ou Modification </w:t>
      </w:r>
      <w:r>
        <w:t>d’une civilité</w:t>
      </w:r>
      <w:bookmarkEnd w:id="84"/>
    </w:p>
    <w:p w14:paraId="3C1BCC6A" w14:textId="77777777" w:rsidR="00BE56BF" w:rsidRDefault="00BE56BF" w:rsidP="00EF104E">
      <w:r>
        <w:t>Pour créer une civilité, l’administrateur doit cliquer sur le bouton « Créer ». Il arrivera sur l’écran ci-dessous :</w:t>
      </w:r>
    </w:p>
    <w:p w14:paraId="117DDDAB" w14:textId="77777777" w:rsidR="00D255AA" w:rsidRDefault="00E05E42" w:rsidP="00EF104E">
      <w:r>
        <w:rPr>
          <w:noProof/>
        </w:rPr>
        <w:drawing>
          <wp:inline distT="0" distB="0" distL="0" distR="0" wp14:anchorId="4C821E24" wp14:editId="36CB1ED9">
            <wp:extent cx="5757545" cy="906145"/>
            <wp:effectExtent l="0" t="0" r="8255" b="825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7545" cy="906145"/>
                    </a:xfrm>
                    <a:prstGeom prst="rect">
                      <a:avLst/>
                    </a:prstGeom>
                    <a:noFill/>
                    <a:ln>
                      <a:noFill/>
                    </a:ln>
                  </pic:spPr>
                </pic:pic>
              </a:graphicData>
            </a:graphic>
          </wp:inline>
        </w:drawing>
      </w:r>
    </w:p>
    <w:p w14:paraId="24ADB6D3" w14:textId="77777777" w:rsidR="005E77EC" w:rsidRDefault="00CF7EA1" w:rsidP="006C25AF">
      <w:pPr>
        <w:pStyle w:val="Titre3"/>
      </w:pPr>
      <w:bookmarkStart w:id="85" w:name="_Toc234513611"/>
      <w:r>
        <w:t>Champ</w:t>
      </w:r>
      <w:r w:rsidR="006C25AF">
        <w:t xml:space="preserve"> « Prénom »</w:t>
      </w:r>
      <w:bookmarkEnd w:id="85"/>
    </w:p>
    <w:p w14:paraId="374B7DFE" w14:textId="77777777" w:rsidR="006C25AF" w:rsidRPr="006C25AF" w:rsidRDefault="006C25AF" w:rsidP="006C25AF">
      <w:r>
        <w:t>Le « Prénom » est une chaîne alphanumérique de maximum 25 caractères.</w:t>
      </w:r>
    </w:p>
    <w:p w14:paraId="662D3BBC" w14:textId="77777777" w:rsidR="006C25AF" w:rsidRDefault="006C25AF" w:rsidP="006C25AF">
      <w:pPr>
        <w:pStyle w:val="Titre3"/>
      </w:pPr>
      <w:bookmarkStart w:id="86" w:name="_Toc234513612"/>
      <w:r>
        <w:t>Champ « Nom »</w:t>
      </w:r>
      <w:bookmarkEnd w:id="86"/>
    </w:p>
    <w:p w14:paraId="7059798E" w14:textId="77777777" w:rsidR="006C25AF" w:rsidRPr="006C25AF" w:rsidRDefault="006C25AF" w:rsidP="006C25AF">
      <w:r>
        <w:t>Le « Nom » est une chaîne alphanumérique de maximum 35 caractères.</w:t>
      </w:r>
    </w:p>
    <w:p w14:paraId="339929C2" w14:textId="77777777" w:rsidR="006C25AF" w:rsidRDefault="006C25AF" w:rsidP="006C25AF">
      <w:pPr>
        <w:pStyle w:val="Titre3"/>
      </w:pPr>
      <w:bookmarkStart w:id="87" w:name="_Toc234513613"/>
      <w:r>
        <w:t>Liste déroulante « Sexe »</w:t>
      </w:r>
      <w:bookmarkEnd w:id="87"/>
    </w:p>
    <w:p w14:paraId="15E3C3FB" w14:textId="77777777" w:rsidR="006C25AF" w:rsidRDefault="007365A7" w:rsidP="00EF104E">
      <w:r>
        <w:t>Cette liste permet de sélectionner le sexe à attribuer à la « Civilité ».</w:t>
      </w:r>
    </w:p>
    <w:p w14:paraId="5DE2391E" w14:textId="77777777" w:rsidR="007365A7" w:rsidRDefault="007365A7" w:rsidP="007365A7">
      <w:pPr>
        <w:pStyle w:val="Titre3"/>
      </w:pPr>
      <w:bookmarkStart w:id="88" w:name="_Toc234513614"/>
      <w:r>
        <w:t>Bouton « Créer »</w:t>
      </w:r>
      <w:r w:rsidR="0034606E">
        <w:t xml:space="preserve"> ou « Modifier »</w:t>
      </w:r>
      <w:bookmarkEnd w:id="88"/>
    </w:p>
    <w:p w14:paraId="4AB611EF" w14:textId="77777777" w:rsidR="007365A7" w:rsidRPr="007365A7" w:rsidRDefault="007365A7" w:rsidP="007365A7">
      <w:r>
        <w:t xml:space="preserve">Ce bouton permet de valider la création </w:t>
      </w:r>
      <w:r w:rsidR="0034606E">
        <w:t xml:space="preserve">ou la modification </w:t>
      </w:r>
      <w:r>
        <w:t>de la « Civilité ».</w:t>
      </w:r>
    </w:p>
    <w:p w14:paraId="45DAD617" w14:textId="77777777" w:rsidR="007365A7" w:rsidRDefault="007365A7" w:rsidP="007365A7">
      <w:pPr>
        <w:pStyle w:val="Titre3"/>
      </w:pPr>
      <w:bookmarkStart w:id="89" w:name="_Toc234513615"/>
      <w:r>
        <w:lastRenderedPageBreak/>
        <w:t>Bouton « Annuler »</w:t>
      </w:r>
      <w:bookmarkEnd w:id="89"/>
    </w:p>
    <w:p w14:paraId="77540924" w14:textId="77777777" w:rsidR="007365A7" w:rsidRDefault="007365A7" w:rsidP="00EF104E">
      <w:r>
        <w:t>Ce bouton permet de quitter l’écran sans avoir créer la « Civilité ».</w:t>
      </w:r>
    </w:p>
    <w:p w14:paraId="6DEFB3A5" w14:textId="77777777" w:rsidR="0034606E" w:rsidRDefault="004724C2" w:rsidP="0034606E">
      <w:pPr>
        <w:pStyle w:val="Titre2"/>
      </w:pPr>
      <w:bookmarkStart w:id="90" w:name="_Toc234513616"/>
      <w:r>
        <w:t>Suppression d’une civilité</w:t>
      </w:r>
      <w:bookmarkEnd w:id="90"/>
    </w:p>
    <w:p w14:paraId="1FCBADAA" w14:textId="77777777" w:rsidR="00D255AA" w:rsidRPr="00D255AA" w:rsidRDefault="00E05E42" w:rsidP="00D255AA">
      <w:r>
        <w:rPr>
          <w:noProof/>
        </w:rPr>
        <w:drawing>
          <wp:inline distT="0" distB="0" distL="0" distR="0" wp14:anchorId="296B4785" wp14:editId="13A3873F">
            <wp:extent cx="5748655" cy="804545"/>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8655" cy="804545"/>
                    </a:xfrm>
                    <a:prstGeom prst="rect">
                      <a:avLst/>
                    </a:prstGeom>
                    <a:noFill/>
                    <a:ln>
                      <a:noFill/>
                    </a:ln>
                  </pic:spPr>
                </pic:pic>
              </a:graphicData>
            </a:graphic>
          </wp:inline>
        </w:drawing>
      </w:r>
    </w:p>
    <w:p w14:paraId="63D21BD0" w14:textId="77777777" w:rsidR="004724C2" w:rsidRDefault="004724C2" w:rsidP="004724C2">
      <w:pPr>
        <w:pStyle w:val="Titre3"/>
      </w:pPr>
      <w:bookmarkStart w:id="91" w:name="_Toc234513617"/>
      <w:r>
        <w:t>Bouton « Supprimer »</w:t>
      </w:r>
      <w:bookmarkEnd w:id="91"/>
    </w:p>
    <w:p w14:paraId="0E81D83A" w14:textId="77777777" w:rsidR="004724C2" w:rsidRPr="004724C2" w:rsidRDefault="00900EAA" w:rsidP="004724C2">
      <w:r>
        <w:t>Ce bouton permet de valider la suppression de la « Civilité » sélectionnée.</w:t>
      </w:r>
    </w:p>
    <w:p w14:paraId="2650DE7F" w14:textId="77777777" w:rsidR="004724C2" w:rsidRDefault="004724C2" w:rsidP="004724C2">
      <w:pPr>
        <w:pStyle w:val="Titre3"/>
      </w:pPr>
      <w:bookmarkStart w:id="92" w:name="_Toc234513618"/>
      <w:r>
        <w:t>Bouton « Annuler »</w:t>
      </w:r>
      <w:bookmarkEnd w:id="92"/>
    </w:p>
    <w:p w14:paraId="0774752C" w14:textId="77777777" w:rsidR="00900EAA" w:rsidRPr="004724C2" w:rsidRDefault="00900EAA" w:rsidP="00900EAA">
      <w:r>
        <w:t>Ce bouton permet d’abandonner la suppression de la « Civilité » sélectionnée.</w:t>
      </w:r>
    </w:p>
    <w:p w14:paraId="19BFD3F5" w14:textId="77777777" w:rsidR="00657085" w:rsidRDefault="00657085" w:rsidP="00657085">
      <w:pPr>
        <w:pStyle w:val="Titre1"/>
      </w:pPr>
      <w:bookmarkStart w:id="93" w:name="_Toc234513619"/>
      <w:r>
        <w:t>Gestion des Entités</w:t>
      </w:r>
      <w:bookmarkEnd w:id="93"/>
    </w:p>
    <w:p w14:paraId="6F330F9B" w14:textId="77777777" w:rsidR="00657085" w:rsidRDefault="00657085" w:rsidP="00657085">
      <w:r>
        <w:t>Les « Entités » permettent de pouvoir regrouper les utilisateurs. Ce regroupement ne permet pas d’avoir accès à des « Secrets », il permet véritablement les utilisateurs entre eux.</w:t>
      </w:r>
    </w:p>
    <w:p w14:paraId="14EA9097" w14:textId="77777777" w:rsidR="00657085" w:rsidRDefault="00657085" w:rsidP="00657085">
      <w:r>
        <w:t>Il existe 2 façons d’arriver sur l’écran de « Gestion des entités » :</w:t>
      </w:r>
    </w:p>
    <w:p w14:paraId="05B9BE43" w14:textId="77777777" w:rsidR="00657085" w:rsidRDefault="00657085" w:rsidP="0038301D">
      <w:pPr>
        <w:pStyle w:val="NumroNiveau1"/>
        <w:numPr>
          <w:ilvl w:val="0"/>
          <w:numId w:val="15"/>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fldChar w:fldCharType="separate"/>
      </w:r>
      <w:r w:rsidR="00B9511F">
        <w:t>6.2</w:t>
      </w:r>
      <w:r>
        <w:fldChar w:fldCharType="end"/>
      </w:r>
      <w:r>
        <w:fldChar w:fldCharType="begin"/>
      </w:r>
      <w:r>
        <w:instrText xml:space="preserve"> </w:instrText>
      </w:r>
      <w:r w:rsidR="007370EE">
        <w:instrText>REF</w:instrText>
      </w:r>
      <w:r>
        <w:instrText xml:space="preserve"> _Ref216447919 \r \h </w:instrText>
      </w:r>
      <w:r>
        <w:fldChar w:fldCharType="separate"/>
      </w:r>
      <w:r w:rsidR="00B9511F">
        <w:t>6.3.1</w:t>
      </w:r>
      <w:r>
        <w:fldChar w:fldCharType="end"/>
      </w:r>
      <w:r>
        <w:t> » ;</w:t>
      </w:r>
    </w:p>
    <w:p w14:paraId="41C4B5CE" w14:textId="77777777" w:rsidR="00657085" w:rsidRDefault="00657085" w:rsidP="0038301D">
      <w:pPr>
        <w:pStyle w:val="NumroNiveau1"/>
        <w:numPr>
          <w:ilvl w:val="0"/>
          <w:numId w:val="9"/>
        </w:numPr>
      </w:pPr>
      <w:r>
        <w:t>En utilisant le bouton « Gérer les Civilités », à partir de l’écran « Tableaux de bord ».</w:t>
      </w:r>
    </w:p>
    <w:p w14:paraId="327F72C8" w14:textId="77777777" w:rsidR="00657085" w:rsidRDefault="00657085" w:rsidP="00657085">
      <w:pPr>
        <w:pStyle w:val="Titre2"/>
      </w:pPr>
      <w:bookmarkStart w:id="94" w:name="_Toc234513620"/>
      <w:r>
        <w:t xml:space="preserve">Ecran liste des </w:t>
      </w:r>
      <w:r w:rsidR="00327BDA">
        <w:t>ent</w:t>
      </w:r>
      <w:r>
        <w:t>ités</w:t>
      </w:r>
      <w:bookmarkEnd w:id="94"/>
    </w:p>
    <w:p w14:paraId="5E633F6A" w14:textId="77777777" w:rsidR="004558D6" w:rsidRPr="004558D6" w:rsidRDefault="00E05E42" w:rsidP="004558D6">
      <w:r>
        <w:rPr>
          <w:noProof/>
        </w:rPr>
        <w:drawing>
          <wp:inline distT="0" distB="0" distL="0" distR="0" wp14:anchorId="03882BC5" wp14:editId="1A03DAAB">
            <wp:extent cx="5757545" cy="1202055"/>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7545" cy="1202055"/>
                    </a:xfrm>
                    <a:prstGeom prst="rect">
                      <a:avLst/>
                    </a:prstGeom>
                    <a:noFill/>
                    <a:ln>
                      <a:noFill/>
                    </a:ln>
                  </pic:spPr>
                </pic:pic>
              </a:graphicData>
            </a:graphic>
          </wp:inline>
        </w:drawing>
      </w:r>
    </w:p>
    <w:p w14:paraId="2084C0C4" w14:textId="77777777" w:rsidR="00657085" w:rsidRDefault="003C184D" w:rsidP="00657085">
      <w:pPr>
        <w:pStyle w:val="Titre3"/>
      </w:pPr>
      <w:bookmarkStart w:id="95" w:name="_Toc234513621"/>
      <w:r>
        <w:t>Colonne « Code</w:t>
      </w:r>
      <w:r w:rsidR="00657085">
        <w:t> »</w:t>
      </w:r>
      <w:bookmarkEnd w:id="95"/>
    </w:p>
    <w:p w14:paraId="1FE3F154" w14:textId="77777777" w:rsidR="00657085" w:rsidRPr="001B6931" w:rsidRDefault="00657085" w:rsidP="00657085">
      <w:r>
        <w:t>Le « </w:t>
      </w:r>
      <w:r w:rsidR="003C184D">
        <w:t>Code</w:t>
      </w:r>
      <w:r>
        <w:t xml:space="preserve"> » est </w:t>
      </w:r>
      <w:r w:rsidR="003C184D">
        <w:t>le nom court d’une « Entité ».</w:t>
      </w:r>
    </w:p>
    <w:p w14:paraId="06ADD9FE" w14:textId="77777777" w:rsidR="00657085" w:rsidRDefault="00657085" w:rsidP="00657085">
      <w:pPr>
        <w:pStyle w:val="Titre3"/>
      </w:pPr>
      <w:bookmarkStart w:id="96" w:name="_Toc234513622"/>
      <w:r>
        <w:t>Colonne « </w:t>
      </w:r>
      <w:r w:rsidR="003C184D">
        <w:t>Libellé </w:t>
      </w:r>
      <w:r>
        <w:t>»</w:t>
      </w:r>
      <w:bookmarkEnd w:id="96"/>
    </w:p>
    <w:p w14:paraId="56909AC5" w14:textId="77777777" w:rsidR="00657085" w:rsidRPr="001B6931" w:rsidRDefault="00657085" w:rsidP="00657085">
      <w:r>
        <w:t>Le « </w:t>
      </w:r>
      <w:r w:rsidR="003C184D">
        <w:t>Libellé</w:t>
      </w:r>
      <w:r>
        <w:t xml:space="preserve"> » est </w:t>
      </w:r>
      <w:r w:rsidR="003C184D">
        <w:t xml:space="preserve">le nom long d’une </w:t>
      </w:r>
      <w:r>
        <w:t>« </w:t>
      </w:r>
      <w:r w:rsidR="003C184D">
        <w:t>Entit</w:t>
      </w:r>
      <w:r>
        <w:t>é ».</w:t>
      </w:r>
    </w:p>
    <w:p w14:paraId="048E6BEF" w14:textId="77777777" w:rsidR="00657085" w:rsidRDefault="00657085" w:rsidP="00657085">
      <w:pPr>
        <w:pStyle w:val="Titre3"/>
      </w:pPr>
      <w:bookmarkStart w:id="97" w:name="_Toc234513623"/>
      <w:r>
        <w:t>Colonne « Actions »</w:t>
      </w:r>
      <w:bookmarkEnd w:id="97"/>
    </w:p>
    <w:p w14:paraId="66CF66AB" w14:textId="77777777" w:rsidR="00657085" w:rsidRPr="0050513F" w:rsidRDefault="00657085" w:rsidP="00657085">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657085" w14:paraId="66AF6D3A" w14:textId="77777777" w:rsidTr="00C218A4">
        <w:trPr>
          <w:tblHeader/>
        </w:trPr>
        <w:tc>
          <w:tcPr>
            <w:tcW w:w="1242" w:type="dxa"/>
            <w:shd w:val="clear" w:color="auto" w:fill="auto"/>
          </w:tcPr>
          <w:p w14:paraId="3DA2ACD3" w14:textId="77777777" w:rsidR="00657085" w:rsidRDefault="00657085" w:rsidP="00C218A4">
            <w:pPr>
              <w:pStyle w:val="Titrecolonne"/>
              <w:jc w:val="center"/>
            </w:pPr>
            <w:r>
              <w:t>Bouton</w:t>
            </w:r>
          </w:p>
        </w:tc>
        <w:tc>
          <w:tcPr>
            <w:tcW w:w="8080" w:type="dxa"/>
            <w:shd w:val="clear" w:color="auto" w:fill="auto"/>
          </w:tcPr>
          <w:p w14:paraId="24CCFA6A" w14:textId="77777777" w:rsidR="00657085" w:rsidRDefault="00657085" w:rsidP="00657085">
            <w:pPr>
              <w:pStyle w:val="Titrecolonne"/>
            </w:pPr>
            <w:r>
              <w:t>Signification</w:t>
            </w:r>
          </w:p>
        </w:tc>
      </w:tr>
      <w:tr w:rsidR="00657085" w14:paraId="4C6911CA" w14:textId="77777777" w:rsidTr="00C218A4">
        <w:tc>
          <w:tcPr>
            <w:tcW w:w="1242" w:type="dxa"/>
            <w:shd w:val="clear" w:color="auto" w:fill="auto"/>
          </w:tcPr>
          <w:p w14:paraId="72FE372A" w14:textId="77777777" w:rsidR="00657085" w:rsidRDefault="00E05E42" w:rsidP="00C218A4">
            <w:pPr>
              <w:pStyle w:val="Textetableau"/>
              <w:jc w:val="center"/>
            </w:pPr>
            <w:r>
              <w:rPr>
                <w:noProof/>
              </w:rPr>
              <w:lastRenderedPageBreak/>
              <w:drawing>
                <wp:inline distT="0" distB="0" distL="0" distR="0" wp14:anchorId="20E88B25" wp14:editId="142EC6B0">
                  <wp:extent cx="203200" cy="203200"/>
                  <wp:effectExtent l="25400" t="25400" r="25400" b="25400"/>
                  <wp:docPr id="47"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D973215" w14:textId="77777777" w:rsidR="00657085" w:rsidRDefault="00657085" w:rsidP="00657085">
            <w:pPr>
              <w:pStyle w:val="Textetableau"/>
            </w:pPr>
            <w:r>
              <w:t>Ce bouton permet de modifier le « </w:t>
            </w:r>
            <w:r w:rsidR="002C4B53">
              <w:t>Entité </w:t>
            </w:r>
            <w:r>
              <w:t>».</w:t>
            </w:r>
          </w:p>
        </w:tc>
      </w:tr>
      <w:tr w:rsidR="00657085" w14:paraId="3855CAF2" w14:textId="77777777" w:rsidTr="00C218A4">
        <w:tc>
          <w:tcPr>
            <w:tcW w:w="1242" w:type="dxa"/>
            <w:shd w:val="clear" w:color="auto" w:fill="auto"/>
          </w:tcPr>
          <w:p w14:paraId="75DC5B21" w14:textId="77777777" w:rsidR="00657085" w:rsidRDefault="00E05E42" w:rsidP="00C218A4">
            <w:pPr>
              <w:pStyle w:val="Textetableau"/>
              <w:jc w:val="center"/>
            </w:pPr>
            <w:r>
              <w:rPr>
                <w:noProof/>
              </w:rPr>
              <w:drawing>
                <wp:inline distT="0" distB="0" distL="0" distR="0" wp14:anchorId="618902E9" wp14:editId="60418E97">
                  <wp:extent cx="203200" cy="203200"/>
                  <wp:effectExtent l="25400" t="25400" r="25400" b="25400"/>
                  <wp:docPr id="4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A0FEA5" w14:textId="77777777" w:rsidR="00657085" w:rsidRDefault="00657085" w:rsidP="00657085">
            <w:pPr>
              <w:pStyle w:val="Textetableau"/>
            </w:pPr>
            <w:r>
              <w:t>Ce bouton permet de supprimer le « </w:t>
            </w:r>
            <w:r w:rsidR="002C4B53">
              <w:t>Entité </w:t>
            </w:r>
            <w:r>
              <w:t>».</w:t>
            </w:r>
          </w:p>
        </w:tc>
      </w:tr>
    </w:tbl>
    <w:p w14:paraId="4E5778EF" w14:textId="77777777" w:rsidR="00657085" w:rsidRDefault="00657085" w:rsidP="00657085">
      <w:pPr>
        <w:pStyle w:val="Titre3"/>
      </w:pPr>
      <w:bookmarkStart w:id="98" w:name="_Toc234513624"/>
      <w:r>
        <w:t>Bouton « Retour »</w:t>
      </w:r>
      <w:bookmarkEnd w:id="98"/>
    </w:p>
    <w:p w14:paraId="0CC74C8F" w14:textId="77777777" w:rsidR="00657085" w:rsidRPr="0050513F" w:rsidRDefault="00657085" w:rsidP="00657085">
      <w:r>
        <w:t>Ce bouton permet de revenir à l’écran précédent.</w:t>
      </w:r>
    </w:p>
    <w:p w14:paraId="54D0B45C" w14:textId="77777777" w:rsidR="00657085" w:rsidRDefault="00657085" w:rsidP="00657085">
      <w:pPr>
        <w:pStyle w:val="Titre3"/>
      </w:pPr>
      <w:bookmarkStart w:id="99" w:name="_Toc234513625"/>
      <w:r>
        <w:t>Bouton « Créer »</w:t>
      </w:r>
      <w:bookmarkEnd w:id="99"/>
    </w:p>
    <w:p w14:paraId="65A3FFEA" w14:textId="77777777" w:rsidR="00657085" w:rsidRPr="0050513F" w:rsidRDefault="00657085" w:rsidP="00657085">
      <w:r>
        <w:t>Ce bouto</w:t>
      </w:r>
      <w:r w:rsidR="001016A6">
        <w:t>n permet d’exécuter la</w:t>
      </w:r>
      <w:r>
        <w:t xml:space="preserve"> création d’une nouvelle « </w:t>
      </w:r>
      <w:r w:rsidR="002C4B53">
        <w:t>Entité </w:t>
      </w:r>
      <w:r>
        <w:t>».</w:t>
      </w:r>
    </w:p>
    <w:p w14:paraId="5F9DB3AF" w14:textId="77777777" w:rsidR="00657085" w:rsidRDefault="00657085" w:rsidP="00657085">
      <w:pPr>
        <w:pStyle w:val="Titre2"/>
      </w:pPr>
      <w:bookmarkStart w:id="100" w:name="_Toc234513626"/>
      <w:r>
        <w:t xml:space="preserve">Règles sur les </w:t>
      </w:r>
      <w:r w:rsidR="002C4B53">
        <w:t>ent</w:t>
      </w:r>
      <w:r>
        <w:t>ités</w:t>
      </w:r>
      <w:bookmarkEnd w:id="100"/>
    </w:p>
    <w:p w14:paraId="40032E32" w14:textId="77777777" w:rsidR="00657085" w:rsidRDefault="00AC55B5" w:rsidP="0038301D">
      <w:pPr>
        <w:pStyle w:val="NumroNiveau1"/>
        <w:numPr>
          <w:ilvl w:val="0"/>
          <w:numId w:val="16"/>
        </w:numPr>
      </w:pPr>
      <w:r>
        <w:t>Il ne peut y avoir 2 « Entités » avec le même « Code » ou le même « Libellé ».</w:t>
      </w:r>
    </w:p>
    <w:p w14:paraId="55100409" w14:textId="77777777" w:rsidR="00657085" w:rsidRDefault="00657085" w:rsidP="00657085">
      <w:pPr>
        <w:pStyle w:val="Titre2"/>
      </w:pPr>
      <w:bookmarkStart w:id="101" w:name="_Toc234513627"/>
      <w:r>
        <w:t xml:space="preserve">Création ou Modification d’une </w:t>
      </w:r>
      <w:r w:rsidR="00AC55B5">
        <w:t>entité</w:t>
      </w:r>
      <w:bookmarkEnd w:id="101"/>
    </w:p>
    <w:p w14:paraId="6277BF3C" w14:textId="77777777" w:rsidR="00657085" w:rsidRDefault="00657085" w:rsidP="00657085">
      <w:r>
        <w:t xml:space="preserve">Pour créer une </w:t>
      </w:r>
      <w:r w:rsidR="00AC55B5">
        <w:t>« Entité »</w:t>
      </w:r>
      <w:r>
        <w:t>, l’administrateur doit cliquer sur le bouton « Créer ». Il arrivera sur l’écran ci-dessous :</w:t>
      </w:r>
    </w:p>
    <w:p w14:paraId="26F04534" w14:textId="77777777" w:rsidR="00376837" w:rsidRDefault="00E05E42" w:rsidP="00657085">
      <w:r>
        <w:rPr>
          <w:noProof/>
        </w:rPr>
        <w:drawing>
          <wp:inline distT="0" distB="0" distL="0" distR="0" wp14:anchorId="4E0830EA" wp14:editId="2B4956BA">
            <wp:extent cx="5740400" cy="804545"/>
            <wp:effectExtent l="0" t="0" r="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0400" cy="804545"/>
                    </a:xfrm>
                    <a:prstGeom prst="rect">
                      <a:avLst/>
                    </a:prstGeom>
                    <a:noFill/>
                    <a:ln>
                      <a:noFill/>
                    </a:ln>
                  </pic:spPr>
                </pic:pic>
              </a:graphicData>
            </a:graphic>
          </wp:inline>
        </w:drawing>
      </w:r>
    </w:p>
    <w:p w14:paraId="6A9B9EA6" w14:textId="77777777" w:rsidR="00B42243" w:rsidRDefault="00B42243" w:rsidP="00B42243">
      <w:pPr>
        <w:pStyle w:val="Titre3"/>
      </w:pPr>
      <w:bookmarkStart w:id="102" w:name="_Toc234513628"/>
      <w:r>
        <w:t>Champ « Code »</w:t>
      </w:r>
      <w:bookmarkEnd w:id="102"/>
    </w:p>
    <w:p w14:paraId="6F22406F" w14:textId="77777777" w:rsidR="00B42243" w:rsidRPr="006C25AF" w:rsidRDefault="00B42243" w:rsidP="00B42243">
      <w:r>
        <w:t>Le « Code » est une chaîne alphanumérique de maximum 10 caractères.</w:t>
      </w:r>
    </w:p>
    <w:p w14:paraId="100EE561" w14:textId="77777777" w:rsidR="00B42243" w:rsidRDefault="00B42243" w:rsidP="00B42243">
      <w:pPr>
        <w:pStyle w:val="Titre3"/>
      </w:pPr>
      <w:bookmarkStart w:id="103" w:name="_Toc234513629"/>
      <w:r>
        <w:t>Champ « Libellé »</w:t>
      </w:r>
      <w:bookmarkEnd w:id="103"/>
    </w:p>
    <w:p w14:paraId="268261E1" w14:textId="77777777" w:rsidR="00B42243" w:rsidRPr="006C25AF" w:rsidRDefault="00B42243" w:rsidP="00B42243">
      <w:r>
        <w:t>Le « Libellé » est une chaîne alphanumérique de maximum 60 caractères.</w:t>
      </w:r>
    </w:p>
    <w:p w14:paraId="72F1AB95" w14:textId="77777777" w:rsidR="00026AA6" w:rsidRDefault="00026AA6" w:rsidP="00026AA6">
      <w:pPr>
        <w:pStyle w:val="Titre3"/>
      </w:pPr>
      <w:bookmarkStart w:id="104" w:name="_Toc234513630"/>
      <w:r>
        <w:t>Bouton « Annuler »</w:t>
      </w:r>
      <w:bookmarkEnd w:id="104"/>
    </w:p>
    <w:p w14:paraId="3C5071D5" w14:textId="77777777" w:rsidR="00026AA6" w:rsidRPr="0050513F" w:rsidRDefault="00026AA6" w:rsidP="00026AA6">
      <w:r>
        <w:t>Ce bouton permet de revenir à l’écran précédent</w:t>
      </w:r>
      <w:r w:rsidR="00B30284">
        <w:t>, sans créer une « Entité »</w:t>
      </w:r>
      <w:r>
        <w:t>.</w:t>
      </w:r>
    </w:p>
    <w:p w14:paraId="752BD836" w14:textId="77777777" w:rsidR="00026AA6" w:rsidRDefault="00026AA6" w:rsidP="00026AA6">
      <w:pPr>
        <w:pStyle w:val="Titre3"/>
      </w:pPr>
      <w:bookmarkStart w:id="105" w:name="_Toc234513631"/>
      <w:r>
        <w:t>Bouton « Créer »</w:t>
      </w:r>
      <w:bookmarkEnd w:id="105"/>
    </w:p>
    <w:p w14:paraId="2E1275AC" w14:textId="77777777" w:rsidR="00026AA6" w:rsidRPr="0050513F" w:rsidRDefault="00026AA6" w:rsidP="00026AA6">
      <w:r>
        <w:t>Ce bouton permet d</w:t>
      </w:r>
      <w:r w:rsidR="00B30284">
        <w:t xml:space="preserve">e valider la saisie et de créer </w:t>
      </w:r>
      <w:r>
        <w:t>« </w:t>
      </w:r>
      <w:r w:rsidR="00B30284">
        <w:t>l’</w:t>
      </w:r>
      <w:r>
        <w:t>Entité ».</w:t>
      </w:r>
    </w:p>
    <w:p w14:paraId="15390A40" w14:textId="77777777" w:rsidR="002B30CB" w:rsidRDefault="002B30CB" w:rsidP="002B30CB">
      <w:pPr>
        <w:pStyle w:val="Titre2"/>
      </w:pPr>
      <w:bookmarkStart w:id="106" w:name="_Toc234513632"/>
      <w:r>
        <w:t>Suppression d’une entité</w:t>
      </w:r>
      <w:bookmarkEnd w:id="106"/>
    </w:p>
    <w:p w14:paraId="484AE6A8" w14:textId="77777777" w:rsidR="002B30CB" w:rsidRDefault="002B30CB" w:rsidP="002B30CB">
      <w:r>
        <w:t>Pour supprimer une « Entité », l’administrateur doit cliquer sur le bouton « </w:t>
      </w:r>
      <w:r w:rsidR="00E05E42">
        <w:rPr>
          <w:noProof/>
        </w:rPr>
        <w:drawing>
          <wp:inline distT="0" distB="0" distL="0" distR="0" wp14:anchorId="3790EF9E" wp14:editId="4E455644">
            <wp:extent cx="203200" cy="203200"/>
            <wp:effectExtent l="25400" t="25400" r="25400" b="25400"/>
            <wp:docPr id="50"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7C7F97B7" w14:textId="77777777" w:rsidR="002B30CB" w:rsidRDefault="00E05E42" w:rsidP="002B30CB">
      <w:r>
        <w:rPr>
          <w:noProof/>
        </w:rPr>
        <w:drawing>
          <wp:inline distT="0" distB="0" distL="0" distR="0" wp14:anchorId="550B4EAF" wp14:editId="2DD68391">
            <wp:extent cx="5757545" cy="694055"/>
            <wp:effectExtent l="0" t="0" r="8255" b="0"/>
            <wp:docPr id="5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7545" cy="694055"/>
                    </a:xfrm>
                    <a:prstGeom prst="rect">
                      <a:avLst/>
                    </a:prstGeom>
                    <a:noFill/>
                    <a:ln>
                      <a:noFill/>
                    </a:ln>
                  </pic:spPr>
                </pic:pic>
              </a:graphicData>
            </a:graphic>
          </wp:inline>
        </w:drawing>
      </w:r>
    </w:p>
    <w:p w14:paraId="45EC3BC5" w14:textId="77777777" w:rsidR="002B30CB" w:rsidRDefault="002B30CB" w:rsidP="002B30CB">
      <w:pPr>
        <w:pStyle w:val="Titre3"/>
      </w:pPr>
      <w:bookmarkStart w:id="107" w:name="_Toc234513633"/>
      <w:r>
        <w:lastRenderedPageBreak/>
        <w:t>Bouton « Annuler »</w:t>
      </w:r>
      <w:bookmarkEnd w:id="107"/>
    </w:p>
    <w:p w14:paraId="12BDCAD0" w14:textId="77777777" w:rsidR="002B30CB" w:rsidRPr="0050513F" w:rsidRDefault="002B30CB" w:rsidP="002B30CB">
      <w:r>
        <w:t>Ce bouton permet de revenir à l’écran précédent, sans supprimer une « Entité ».</w:t>
      </w:r>
    </w:p>
    <w:p w14:paraId="161A43AA" w14:textId="77777777" w:rsidR="002B30CB" w:rsidRDefault="00D347D7" w:rsidP="002B30CB">
      <w:pPr>
        <w:pStyle w:val="Titre3"/>
      </w:pPr>
      <w:bookmarkStart w:id="108" w:name="_Toc234513634"/>
      <w:r>
        <w:t>Bouton « Supprim</w:t>
      </w:r>
      <w:r w:rsidR="002B30CB">
        <w:t>er »</w:t>
      </w:r>
      <w:bookmarkEnd w:id="108"/>
    </w:p>
    <w:p w14:paraId="08A289C8" w14:textId="77777777" w:rsidR="002B30CB" w:rsidRPr="0050513F" w:rsidRDefault="002B30CB" w:rsidP="002B30CB">
      <w:r>
        <w:t>Ce bouton permet de valider la suppression de « l’Entité ».</w:t>
      </w:r>
    </w:p>
    <w:p w14:paraId="5E8C79E6" w14:textId="77777777" w:rsidR="00B374CF" w:rsidRDefault="00B374CF" w:rsidP="00B374CF">
      <w:pPr>
        <w:pStyle w:val="Titre1"/>
      </w:pPr>
      <w:bookmarkStart w:id="109" w:name="_Toc234513635"/>
      <w:r>
        <w:t>Gestion des GROUPES de SECRET</w:t>
      </w:r>
      <w:r w:rsidR="003B211C">
        <w:t>s</w:t>
      </w:r>
      <w:bookmarkEnd w:id="109"/>
    </w:p>
    <w:p w14:paraId="4E2D47E4" w14:textId="77777777" w:rsidR="00213B70" w:rsidRDefault="00B374CF" w:rsidP="00B374CF">
      <w:r>
        <w:t>Les « Groupes de Secret</w:t>
      </w:r>
      <w:r w:rsidR="00194A56">
        <w:t>s</w:t>
      </w:r>
      <w:r>
        <w:t xml:space="preserve"> » permettent de pouvoir regrouper les « Secrets » de même sensibilité. C’est avec les « Groupes de Sécurité » que l’on gère les droits accès aux « Secrets ». Les </w:t>
      </w:r>
      <w:r w:rsidR="00213B70">
        <w:t>droits d’accès se définissent au moment de l’association d’un « Groupe de Secret</w:t>
      </w:r>
      <w:r w:rsidR="003B211C">
        <w:t>s</w:t>
      </w:r>
      <w:r w:rsidR="00213B70">
        <w:t> » et d’un « Profil Utilisateur ». Effectivement, d’un « Profil Utilisateur » à un autre, il peut être utile de pouvoir attribuer des droits d’accès en fonction du rôle des Utilisateurs.</w:t>
      </w:r>
    </w:p>
    <w:p w14:paraId="3A2BDFC7" w14:textId="77777777" w:rsidR="00213B70" w:rsidRDefault="00213B70" w:rsidP="00B374CF">
      <w:r>
        <w:t>Les « Droits d’accès » possibles sur un « Groupe de Secret</w:t>
      </w:r>
      <w:r w:rsidR="003B211C">
        <w:t>s</w:t>
      </w:r>
      <w:r>
        <w:t> » sont :</w:t>
      </w:r>
    </w:p>
    <w:p w14:paraId="4034A8FD" w14:textId="77777777" w:rsidR="00B374CF" w:rsidRDefault="00213B70" w:rsidP="0038301D">
      <w:pPr>
        <w:pStyle w:val="NumroNiveau1"/>
        <w:numPr>
          <w:ilvl w:val="0"/>
          <w:numId w:val="17"/>
        </w:numPr>
      </w:pPr>
      <w:r>
        <w:t>Lecture ;</w:t>
      </w:r>
    </w:p>
    <w:p w14:paraId="3F43C7A1" w14:textId="77777777" w:rsidR="00213B70" w:rsidRDefault="00213B70" w:rsidP="0038301D">
      <w:pPr>
        <w:pStyle w:val="NumroNiveau1"/>
        <w:numPr>
          <w:ilvl w:val="0"/>
          <w:numId w:val="9"/>
        </w:numPr>
      </w:pPr>
      <w:r>
        <w:t>Ecriture ;</w:t>
      </w:r>
    </w:p>
    <w:p w14:paraId="264E3D89" w14:textId="77777777" w:rsidR="00213B70" w:rsidRDefault="00213B70" w:rsidP="0038301D">
      <w:pPr>
        <w:pStyle w:val="NumroNiveau1"/>
        <w:numPr>
          <w:ilvl w:val="0"/>
          <w:numId w:val="9"/>
        </w:numPr>
      </w:pPr>
      <w:r>
        <w:t>Modification ;</w:t>
      </w:r>
    </w:p>
    <w:p w14:paraId="229B86A4" w14:textId="77777777" w:rsidR="00213B70" w:rsidRDefault="00213B70" w:rsidP="0038301D">
      <w:pPr>
        <w:pStyle w:val="NumroNiveau1"/>
        <w:numPr>
          <w:ilvl w:val="0"/>
          <w:numId w:val="9"/>
        </w:numPr>
      </w:pPr>
      <w:r>
        <w:t>Suppression.</w:t>
      </w:r>
    </w:p>
    <w:p w14:paraId="4388FB33" w14:textId="77777777" w:rsidR="00B374CF" w:rsidRDefault="00B374CF" w:rsidP="00B374CF">
      <w:pPr>
        <w:pStyle w:val="Titre2"/>
      </w:pPr>
      <w:bookmarkStart w:id="110" w:name="_Toc234513636"/>
      <w:r>
        <w:t xml:space="preserve">Ecran liste des </w:t>
      </w:r>
      <w:r w:rsidR="001F40B4">
        <w:t>« Groupes de Secret</w:t>
      </w:r>
      <w:r w:rsidR="00194A56">
        <w:t>s</w:t>
      </w:r>
      <w:r w:rsidR="001F40B4">
        <w:t> »</w:t>
      </w:r>
      <w:bookmarkEnd w:id="110"/>
    </w:p>
    <w:p w14:paraId="7919A126" w14:textId="77777777" w:rsidR="00B374CF" w:rsidRDefault="00E05E42" w:rsidP="00B374CF">
      <w:r>
        <w:rPr>
          <w:noProof/>
        </w:rPr>
        <w:drawing>
          <wp:inline distT="0" distB="0" distL="0" distR="0" wp14:anchorId="19820C0C" wp14:editId="2D14EEF1">
            <wp:extent cx="5765800" cy="719455"/>
            <wp:effectExtent l="0" t="0" r="0" b="0"/>
            <wp:docPr id="5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5800" cy="719455"/>
                    </a:xfrm>
                    <a:prstGeom prst="rect">
                      <a:avLst/>
                    </a:prstGeom>
                    <a:noFill/>
                    <a:ln>
                      <a:noFill/>
                    </a:ln>
                  </pic:spPr>
                </pic:pic>
              </a:graphicData>
            </a:graphic>
          </wp:inline>
        </w:drawing>
      </w:r>
    </w:p>
    <w:p w14:paraId="674835E6" w14:textId="77777777" w:rsidR="00B374CF" w:rsidRDefault="00B374CF" w:rsidP="00B374CF">
      <w:pPr>
        <w:pStyle w:val="Titre3"/>
      </w:pPr>
      <w:bookmarkStart w:id="111" w:name="_Toc234513637"/>
      <w:r>
        <w:t>Colonne « Libellé »</w:t>
      </w:r>
      <w:bookmarkEnd w:id="111"/>
    </w:p>
    <w:p w14:paraId="5848A593" w14:textId="77777777" w:rsidR="00B374CF" w:rsidRDefault="00991A4B" w:rsidP="00B374CF">
      <w:r>
        <w:t>Le « Libellé » est le nom d’un</w:t>
      </w:r>
      <w:r w:rsidR="00B374CF">
        <w:t xml:space="preserve"> « </w:t>
      </w:r>
      <w:r>
        <w:t>Groupe de Secrets </w:t>
      </w:r>
      <w:r w:rsidR="00B374CF">
        <w:t>».</w:t>
      </w:r>
    </w:p>
    <w:p w14:paraId="7604DD41" w14:textId="77777777" w:rsidR="00991A4B" w:rsidRDefault="00991A4B" w:rsidP="00991A4B">
      <w:pPr>
        <w:pStyle w:val="Titre3"/>
      </w:pPr>
      <w:bookmarkStart w:id="112" w:name="_Ref226682218"/>
      <w:bookmarkStart w:id="113" w:name="_Toc234513638"/>
      <w:r>
        <w:t>Colonne « Alerte »</w:t>
      </w:r>
      <w:bookmarkEnd w:id="112"/>
      <w:bookmarkEnd w:id="113"/>
    </w:p>
    <w:p w14:paraId="33A8F32F" w14:textId="77777777" w:rsidR="00991A4B" w:rsidRPr="001B6931" w:rsidRDefault="00991A4B" w:rsidP="00B374CF">
      <w:r>
        <w:t>La boîte à cocher permet de remonter une alerte pour tous les « Secrets » qui seront accédés par la suite. Les moyens de remonter des alertes sont paramétrables. Il faut se reporter au chapitre « Gestion des préférences ».</w:t>
      </w:r>
    </w:p>
    <w:p w14:paraId="7386338E" w14:textId="77777777" w:rsidR="00B374CF" w:rsidRDefault="00B374CF" w:rsidP="00B374CF">
      <w:pPr>
        <w:pStyle w:val="Titre3"/>
      </w:pPr>
      <w:bookmarkStart w:id="114" w:name="_Toc234513639"/>
      <w:r>
        <w:t>Colonne « Actions »</w:t>
      </w:r>
      <w:bookmarkEnd w:id="114"/>
    </w:p>
    <w:p w14:paraId="7E74B47C" w14:textId="77777777" w:rsidR="00B374CF" w:rsidRPr="0050513F" w:rsidRDefault="00B374CF" w:rsidP="00B374C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374CF" w14:paraId="72E1FE3E" w14:textId="77777777" w:rsidTr="00C218A4">
        <w:trPr>
          <w:tblHeader/>
        </w:trPr>
        <w:tc>
          <w:tcPr>
            <w:tcW w:w="1242" w:type="dxa"/>
            <w:shd w:val="clear" w:color="auto" w:fill="auto"/>
          </w:tcPr>
          <w:p w14:paraId="5E3CFA72" w14:textId="77777777" w:rsidR="00B374CF" w:rsidRDefault="00B374CF" w:rsidP="00C218A4">
            <w:pPr>
              <w:pStyle w:val="Titrecolonne"/>
              <w:jc w:val="center"/>
            </w:pPr>
            <w:r>
              <w:t>Bouton</w:t>
            </w:r>
          </w:p>
        </w:tc>
        <w:tc>
          <w:tcPr>
            <w:tcW w:w="8080" w:type="dxa"/>
            <w:shd w:val="clear" w:color="auto" w:fill="auto"/>
          </w:tcPr>
          <w:p w14:paraId="6460DBED" w14:textId="77777777" w:rsidR="00B374CF" w:rsidRDefault="00B374CF" w:rsidP="00B374CF">
            <w:pPr>
              <w:pStyle w:val="Titrecolonne"/>
            </w:pPr>
            <w:r>
              <w:t>Signification</w:t>
            </w:r>
          </w:p>
        </w:tc>
      </w:tr>
      <w:tr w:rsidR="00B374CF" w14:paraId="19619B00" w14:textId="77777777" w:rsidTr="00C218A4">
        <w:tc>
          <w:tcPr>
            <w:tcW w:w="1242" w:type="dxa"/>
            <w:shd w:val="clear" w:color="auto" w:fill="auto"/>
          </w:tcPr>
          <w:p w14:paraId="62E386FC" w14:textId="77777777" w:rsidR="00B374CF" w:rsidRDefault="00E05E42" w:rsidP="00C218A4">
            <w:pPr>
              <w:pStyle w:val="Textetableau"/>
              <w:jc w:val="center"/>
            </w:pPr>
            <w:r>
              <w:rPr>
                <w:noProof/>
              </w:rPr>
              <w:drawing>
                <wp:inline distT="0" distB="0" distL="0" distR="0" wp14:anchorId="171F7170" wp14:editId="2C4FA005">
                  <wp:extent cx="203200" cy="203200"/>
                  <wp:effectExtent l="25400" t="25400" r="25400" b="25400"/>
                  <wp:docPr id="5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DBE5221" w14:textId="77777777" w:rsidR="00B374CF" w:rsidRDefault="00B374CF" w:rsidP="00134E3D">
            <w:pPr>
              <w:pStyle w:val="Textetableau"/>
            </w:pPr>
            <w:r>
              <w:t>Ce bouton permet de modifier le « </w:t>
            </w:r>
            <w:r w:rsidR="00134E3D">
              <w:t>Groupe de Secrets</w:t>
            </w:r>
            <w:r>
              <w:t> ».</w:t>
            </w:r>
          </w:p>
        </w:tc>
      </w:tr>
      <w:tr w:rsidR="00B374CF" w14:paraId="637066BB" w14:textId="77777777" w:rsidTr="00C218A4">
        <w:tc>
          <w:tcPr>
            <w:tcW w:w="1242" w:type="dxa"/>
            <w:shd w:val="clear" w:color="auto" w:fill="auto"/>
          </w:tcPr>
          <w:p w14:paraId="50840EC3" w14:textId="77777777" w:rsidR="00B374CF" w:rsidRDefault="00E05E42" w:rsidP="00C218A4">
            <w:pPr>
              <w:pStyle w:val="Textetableau"/>
              <w:jc w:val="center"/>
            </w:pPr>
            <w:r>
              <w:rPr>
                <w:noProof/>
              </w:rPr>
              <w:drawing>
                <wp:inline distT="0" distB="0" distL="0" distR="0" wp14:anchorId="05BA9A7D" wp14:editId="62C56980">
                  <wp:extent cx="203200" cy="203200"/>
                  <wp:effectExtent l="25400" t="25400" r="25400" b="25400"/>
                  <wp:docPr id="5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5373EC8" w14:textId="77777777" w:rsidR="00B374CF" w:rsidRDefault="00B374CF" w:rsidP="00B374CF">
            <w:pPr>
              <w:pStyle w:val="Textetableau"/>
            </w:pPr>
            <w:r>
              <w:t>Ce bouton</w:t>
            </w:r>
            <w:r w:rsidR="00134E3D">
              <w:t xml:space="preserve"> permet de supprimer le « Groupe de Secrets</w:t>
            </w:r>
            <w:r>
              <w:t> ».</w:t>
            </w:r>
          </w:p>
        </w:tc>
      </w:tr>
      <w:tr w:rsidR="00134E3D" w14:paraId="52191E7F" w14:textId="77777777" w:rsidTr="00C218A4">
        <w:tc>
          <w:tcPr>
            <w:tcW w:w="1242" w:type="dxa"/>
            <w:shd w:val="clear" w:color="auto" w:fill="auto"/>
          </w:tcPr>
          <w:p w14:paraId="6A21F94F" w14:textId="77777777" w:rsidR="00134E3D" w:rsidRDefault="00E05E42" w:rsidP="00C218A4">
            <w:pPr>
              <w:pStyle w:val="Textetableau"/>
              <w:jc w:val="center"/>
              <w:rPr>
                <w:noProof/>
              </w:rPr>
            </w:pPr>
            <w:r>
              <w:rPr>
                <w:noProof/>
              </w:rPr>
              <w:drawing>
                <wp:inline distT="0" distB="0" distL="0" distR="0" wp14:anchorId="4A6D4744" wp14:editId="5D53C787">
                  <wp:extent cx="279400" cy="279400"/>
                  <wp:effectExtent l="25400" t="25400" r="25400" b="25400"/>
                  <wp:docPr id="5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46642B0" w14:textId="77777777" w:rsidR="00134E3D" w:rsidRDefault="00134E3D" w:rsidP="00380AAC">
            <w:pPr>
              <w:pStyle w:val="Textetableau"/>
            </w:pPr>
            <w:r>
              <w:t>Ce bouton permet d</w:t>
            </w:r>
            <w:r w:rsidR="00380AAC">
              <w:t>’associer un</w:t>
            </w:r>
            <w:r>
              <w:t xml:space="preserve"> « Groupe de Secrets »</w:t>
            </w:r>
            <w:r w:rsidR="00380AAC">
              <w:t xml:space="preserve"> avec un « Profil Utilisateur »</w:t>
            </w:r>
            <w:r>
              <w:t>.</w:t>
            </w:r>
          </w:p>
        </w:tc>
      </w:tr>
      <w:tr w:rsidR="00134E3D" w14:paraId="797ABCE6" w14:textId="77777777" w:rsidTr="00C218A4">
        <w:tc>
          <w:tcPr>
            <w:tcW w:w="1242" w:type="dxa"/>
            <w:shd w:val="clear" w:color="auto" w:fill="auto"/>
          </w:tcPr>
          <w:p w14:paraId="28B3CFB2" w14:textId="77777777" w:rsidR="00134E3D" w:rsidRDefault="00E05E42" w:rsidP="00C218A4">
            <w:pPr>
              <w:pStyle w:val="Textetableau"/>
              <w:jc w:val="center"/>
              <w:rPr>
                <w:noProof/>
              </w:rPr>
            </w:pPr>
            <w:r>
              <w:rPr>
                <w:noProof/>
              </w:rPr>
              <w:lastRenderedPageBreak/>
              <w:drawing>
                <wp:inline distT="0" distB="0" distL="0" distR="0" wp14:anchorId="721A7F59" wp14:editId="7D947C74">
                  <wp:extent cx="287655" cy="287655"/>
                  <wp:effectExtent l="25400" t="25400" r="17145" b="17145"/>
                  <wp:docPr id="5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533A62D" w14:textId="77777777" w:rsidR="00134E3D" w:rsidRDefault="00380AAC" w:rsidP="00380AAC">
            <w:pPr>
              <w:pStyle w:val="Textetableau"/>
            </w:pPr>
            <w:r>
              <w:t>Ce bouton permet de gérer les « Secrets » dans le</w:t>
            </w:r>
            <w:r w:rsidR="00134E3D">
              <w:t xml:space="preserve"> « Groupe de Secrets ».</w:t>
            </w:r>
          </w:p>
        </w:tc>
      </w:tr>
    </w:tbl>
    <w:p w14:paraId="74ADB85D" w14:textId="77777777" w:rsidR="00B374CF" w:rsidRDefault="00B374CF" w:rsidP="00B374CF">
      <w:pPr>
        <w:pStyle w:val="Titre3"/>
      </w:pPr>
      <w:bookmarkStart w:id="115" w:name="_Toc234513640"/>
      <w:r>
        <w:t>Bouton « Retour »</w:t>
      </w:r>
      <w:bookmarkEnd w:id="115"/>
    </w:p>
    <w:p w14:paraId="4786CEE1" w14:textId="77777777" w:rsidR="00B374CF" w:rsidRPr="0050513F" w:rsidRDefault="00B374CF" w:rsidP="00B374CF">
      <w:r>
        <w:t>Ce bouton permet de revenir à l’écran précédent</w:t>
      </w:r>
      <w:r w:rsidR="003B211C">
        <w:t xml:space="preserve"> (écran tableau de bord)</w:t>
      </w:r>
      <w:r>
        <w:t>.</w:t>
      </w:r>
    </w:p>
    <w:p w14:paraId="19BB7AC3" w14:textId="77777777" w:rsidR="00B374CF" w:rsidRDefault="00B374CF" w:rsidP="00B374CF">
      <w:pPr>
        <w:pStyle w:val="Titre3"/>
      </w:pPr>
      <w:bookmarkStart w:id="116" w:name="_Toc234513641"/>
      <w:r>
        <w:t>Bouton « Créer »</w:t>
      </w:r>
      <w:bookmarkEnd w:id="116"/>
    </w:p>
    <w:p w14:paraId="48614954" w14:textId="77777777" w:rsidR="00B374CF" w:rsidRPr="0050513F" w:rsidRDefault="00B374CF" w:rsidP="00B374CF">
      <w:r>
        <w:t>Ce b</w:t>
      </w:r>
      <w:r w:rsidR="001016A6">
        <w:t>outon permet d’exécuter la création d’un nouveau</w:t>
      </w:r>
      <w:r>
        <w:t xml:space="preserve"> « </w:t>
      </w:r>
      <w:r w:rsidR="001016A6">
        <w:t>Groupe de Secrets</w:t>
      </w:r>
      <w:r>
        <w:t> ».</w:t>
      </w:r>
    </w:p>
    <w:p w14:paraId="57470816" w14:textId="77777777" w:rsidR="00B374CF" w:rsidRDefault="00B374CF" w:rsidP="00B374CF">
      <w:pPr>
        <w:pStyle w:val="Titre2"/>
      </w:pPr>
      <w:bookmarkStart w:id="117" w:name="_Toc234513642"/>
      <w:r>
        <w:t>Règles sur les</w:t>
      </w:r>
      <w:r w:rsidR="00004967">
        <w:t xml:space="preserve"> groupes de secrets</w:t>
      </w:r>
      <w:bookmarkEnd w:id="117"/>
    </w:p>
    <w:p w14:paraId="5B0E1566" w14:textId="77777777" w:rsidR="00B374CF" w:rsidRDefault="00B374CF" w:rsidP="0038301D">
      <w:pPr>
        <w:pStyle w:val="NumroNiveau1"/>
        <w:numPr>
          <w:ilvl w:val="0"/>
          <w:numId w:val="18"/>
        </w:numPr>
      </w:pPr>
      <w:r>
        <w:t>Il ne peut y avoir 2 « </w:t>
      </w:r>
      <w:r w:rsidR="003B211C">
        <w:t>Groupes de Secrets </w:t>
      </w:r>
      <w:r>
        <w:t>» avec le même « Libellé ».</w:t>
      </w:r>
    </w:p>
    <w:p w14:paraId="4657C8FD" w14:textId="77777777" w:rsidR="00B374CF" w:rsidRDefault="00B374CF" w:rsidP="00B374CF">
      <w:pPr>
        <w:pStyle w:val="Titre2"/>
      </w:pPr>
      <w:bookmarkStart w:id="118" w:name="_Toc234513643"/>
      <w:r>
        <w:t>Création ou Modification d’un</w:t>
      </w:r>
      <w:r w:rsidR="00004967">
        <w:t xml:space="preserve"> groupe de secrets</w:t>
      </w:r>
      <w:bookmarkEnd w:id="118"/>
    </w:p>
    <w:p w14:paraId="30C67112" w14:textId="77777777" w:rsidR="00B374CF" w:rsidRDefault="00B374CF" w:rsidP="00B374CF">
      <w:r>
        <w:t>Pour créer un « </w:t>
      </w:r>
      <w:r w:rsidR="003B211C">
        <w:t>Groupe de Secrets</w:t>
      </w:r>
      <w:r>
        <w:t> », l’administrateur doit cliquer sur le bouton « Créer ». Il arrivera sur l’écran ci-dessous :</w:t>
      </w:r>
    </w:p>
    <w:p w14:paraId="47EC8D3D" w14:textId="77777777" w:rsidR="00B374CF" w:rsidRDefault="00E05E42" w:rsidP="00B374CF">
      <w:r>
        <w:rPr>
          <w:noProof/>
        </w:rPr>
        <w:drawing>
          <wp:inline distT="0" distB="0" distL="0" distR="0" wp14:anchorId="4477698C" wp14:editId="3418FFFE">
            <wp:extent cx="5765800" cy="1642745"/>
            <wp:effectExtent l="0" t="0" r="0" b="8255"/>
            <wp:docPr id="5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5800" cy="1642745"/>
                    </a:xfrm>
                    <a:prstGeom prst="rect">
                      <a:avLst/>
                    </a:prstGeom>
                    <a:noFill/>
                    <a:ln>
                      <a:noFill/>
                    </a:ln>
                  </pic:spPr>
                </pic:pic>
              </a:graphicData>
            </a:graphic>
          </wp:inline>
        </w:drawing>
      </w:r>
    </w:p>
    <w:p w14:paraId="58F344DC" w14:textId="77777777" w:rsidR="00B374CF" w:rsidRDefault="00B374CF" w:rsidP="00B374CF">
      <w:pPr>
        <w:pStyle w:val="Titre3"/>
      </w:pPr>
      <w:bookmarkStart w:id="119" w:name="_Toc234513644"/>
      <w:r>
        <w:t>Champ « Libellé »</w:t>
      </w:r>
      <w:bookmarkEnd w:id="119"/>
    </w:p>
    <w:p w14:paraId="07A594C0" w14:textId="77777777" w:rsidR="00B374CF" w:rsidRPr="006C25AF" w:rsidRDefault="00B374CF" w:rsidP="00B374CF">
      <w:r>
        <w:t>Le « Libellé » est une chaîne alphanumérique de maximum 60 caractères.</w:t>
      </w:r>
    </w:p>
    <w:p w14:paraId="764841A5" w14:textId="77777777" w:rsidR="00194A56" w:rsidRDefault="00194A56" w:rsidP="00194A56">
      <w:pPr>
        <w:pStyle w:val="Titre3"/>
      </w:pPr>
      <w:bookmarkStart w:id="120" w:name="_Ref226682244"/>
      <w:bookmarkStart w:id="121" w:name="_Toc234513645"/>
      <w:r>
        <w:t>Boîte à cocher « Alerte »</w:t>
      </w:r>
      <w:bookmarkEnd w:id="120"/>
      <w:bookmarkEnd w:id="121"/>
    </w:p>
    <w:p w14:paraId="4D0B441D" w14:textId="77777777" w:rsidR="00194A56" w:rsidRPr="006C25AF" w:rsidRDefault="00194A56" w:rsidP="00194A56">
      <w:r>
        <w:t xml:space="preserve">Cette boîte à cocher permet de notifier, sous forme d’alerte (pour plus d’information se reporter au chapitre </w:t>
      </w:r>
      <w:r w:rsidR="0047142D">
        <w:t>« Gestion des préférences », onglet « Alertes »)</w:t>
      </w:r>
      <w:r>
        <w:t>, les accès qui seront fait sur tous les « Secrets » contenus dans ce « Groupe de Secrets ».</w:t>
      </w:r>
    </w:p>
    <w:p w14:paraId="4440D909" w14:textId="77777777" w:rsidR="00B374CF" w:rsidRDefault="00B374CF" w:rsidP="00B374CF">
      <w:pPr>
        <w:pStyle w:val="Titre3"/>
      </w:pPr>
      <w:bookmarkStart w:id="122" w:name="_Toc234513646"/>
      <w:r>
        <w:t>Bouton « Annuler »</w:t>
      </w:r>
      <w:bookmarkEnd w:id="122"/>
    </w:p>
    <w:p w14:paraId="06D31992" w14:textId="77777777" w:rsidR="00B374CF" w:rsidRPr="0050513F" w:rsidRDefault="00B374CF" w:rsidP="00B374CF">
      <w:r>
        <w:t>Ce bouton permet de revenir à l’écran précédent, sans créer une « Entité ».</w:t>
      </w:r>
    </w:p>
    <w:p w14:paraId="6B88ADB5" w14:textId="77777777" w:rsidR="00B374CF" w:rsidRDefault="00B374CF" w:rsidP="00B374CF">
      <w:pPr>
        <w:pStyle w:val="Titre3"/>
      </w:pPr>
      <w:bookmarkStart w:id="123" w:name="_Toc234513647"/>
      <w:r>
        <w:t>Bouton « Créer »</w:t>
      </w:r>
      <w:bookmarkEnd w:id="123"/>
    </w:p>
    <w:p w14:paraId="757CF761" w14:textId="77777777" w:rsidR="00B374CF" w:rsidRPr="0050513F" w:rsidRDefault="00B374CF" w:rsidP="00B374CF">
      <w:r>
        <w:t xml:space="preserve">Ce bouton permet de valider la </w:t>
      </w:r>
      <w:r w:rsidR="00194A56">
        <w:t>création</w:t>
      </w:r>
      <w:r>
        <w:t xml:space="preserve"> </w:t>
      </w:r>
      <w:r w:rsidR="00194A56">
        <w:t xml:space="preserve">du </w:t>
      </w:r>
      <w:r>
        <w:t>« </w:t>
      </w:r>
      <w:r w:rsidR="00194A56">
        <w:t>Groupe de Secrets</w:t>
      </w:r>
      <w:r>
        <w:t> ».</w:t>
      </w:r>
    </w:p>
    <w:p w14:paraId="562B438A" w14:textId="77777777" w:rsidR="00B374CF" w:rsidRDefault="00B374CF" w:rsidP="00B374CF">
      <w:pPr>
        <w:pStyle w:val="Titre2"/>
      </w:pPr>
      <w:bookmarkStart w:id="124" w:name="_Toc234513648"/>
      <w:r>
        <w:lastRenderedPageBreak/>
        <w:t>Suppression d’un</w:t>
      </w:r>
      <w:r w:rsidR="00004967">
        <w:t xml:space="preserve"> groupe de secrets</w:t>
      </w:r>
      <w:bookmarkEnd w:id="124"/>
    </w:p>
    <w:p w14:paraId="54CAF659" w14:textId="77777777" w:rsidR="00B374CF" w:rsidRDefault="00B374CF" w:rsidP="00B374CF">
      <w:r>
        <w:t>Pour supprimer une « Entité », l’administrateur doit cliquer sur le bouton « </w:t>
      </w:r>
      <w:r w:rsidR="00E05E42">
        <w:rPr>
          <w:noProof/>
        </w:rPr>
        <w:drawing>
          <wp:inline distT="0" distB="0" distL="0" distR="0" wp14:anchorId="3E218ED6" wp14:editId="2871803C">
            <wp:extent cx="203200" cy="203200"/>
            <wp:effectExtent l="25400" t="25400" r="25400" b="25400"/>
            <wp:docPr id="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09599FC8" w14:textId="77777777" w:rsidR="00B374CF" w:rsidRDefault="00E05E42" w:rsidP="00B374CF">
      <w:r>
        <w:rPr>
          <w:noProof/>
        </w:rPr>
        <w:drawing>
          <wp:inline distT="0" distB="0" distL="0" distR="0" wp14:anchorId="25514521" wp14:editId="39D5D9D5">
            <wp:extent cx="5748655" cy="1066800"/>
            <wp:effectExtent l="0" t="0" r="0" b="0"/>
            <wp:docPr id="59"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8655" cy="1066800"/>
                    </a:xfrm>
                    <a:prstGeom prst="rect">
                      <a:avLst/>
                    </a:prstGeom>
                    <a:noFill/>
                    <a:ln>
                      <a:noFill/>
                    </a:ln>
                  </pic:spPr>
                </pic:pic>
              </a:graphicData>
            </a:graphic>
          </wp:inline>
        </w:drawing>
      </w:r>
    </w:p>
    <w:p w14:paraId="4E538144" w14:textId="77777777" w:rsidR="00B374CF" w:rsidRDefault="00B374CF" w:rsidP="00B374CF">
      <w:pPr>
        <w:pStyle w:val="Titre3"/>
      </w:pPr>
      <w:bookmarkStart w:id="125" w:name="_Toc234513649"/>
      <w:r>
        <w:t>Bouton « Annuler »</w:t>
      </w:r>
      <w:bookmarkEnd w:id="125"/>
    </w:p>
    <w:p w14:paraId="7492DDB9" w14:textId="77777777" w:rsidR="00B374CF" w:rsidRPr="0050513F" w:rsidRDefault="00B374CF" w:rsidP="00B374CF">
      <w:r>
        <w:t>Ce bouton permet de revenir à l’écr</w:t>
      </w:r>
      <w:r w:rsidR="0047142D">
        <w:t>an précédent, sans supprimer le</w:t>
      </w:r>
      <w:r>
        <w:t xml:space="preserve"> « </w:t>
      </w:r>
      <w:r w:rsidR="0047142D">
        <w:t>Groupe de Secrets</w:t>
      </w:r>
      <w:r>
        <w:t> ».</w:t>
      </w:r>
    </w:p>
    <w:p w14:paraId="4151021C" w14:textId="77777777" w:rsidR="00B374CF" w:rsidRDefault="00B374CF" w:rsidP="00B374CF">
      <w:pPr>
        <w:pStyle w:val="Titre3"/>
      </w:pPr>
      <w:bookmarkStart w:id="126" w:name="_Toc234513650"/>
      <w:r>
        <w:t>Bouton « Supprimer »</w:t>
      </w:r>
      <w:bookmarkEnd w:id="126"/>
    </w:p>
    <w:p w14:paraId="5BCAC868" w14:textId="77777777" w:rsidR="00B374CF" w:rsidRPr="0050513F" w:rsidRDefault="00B374CF" w:rsidP="00B374CF">
      <w:r>
        <w:t>Ce bouton per</w:t>
      </w:r>
      <w:r w:rsidR="0047142D">
        <w:t>met de valider la suppression du</w:t>
      </w:r>
      <w:r>
        <w:t xml:space="preserve"> « </w:t>
      </w:r>
      <w:r w:rsidR="0047142D">
        <w:t>Groupe de Secrets</w:t>
      </w:r>
      <w:r>
        <w:t> ».</w:t>
      </w:r>
    </w:p>
    <w:p w14:paraId="0D772EA0" w14:textId="77777777" w:rsidR="00327BDA" w:rsidRDefault="0012798D" w:rsidP="0012798D">
      <w:pPr>
        <w:pStyle w:val="Titre2"/>
      </w:pPr>
      <w:bookmarkStart w:id="127" w:name="_Toc234513651"/>
      <w:r>
        <w:t>Associer des Profils à un Groupe de Secrets</w:t>
      </w:r>
      <w:bookmarkEnd w:id="127"/>
    </w:p>
    <w:p w14:paraId="304478BB" w14:textId="77777777" w:rsidR="0012798D" w:rsidRDefault="00C62A69" w:rsidP="004724C2">
      <w:r>
        <w:t>Pour a</w:t>
      </w:r>
      <w:r w:rsidRPr="00C62A69">
        <w:t xml:space="preserve">ssocier des </w:t>
      </w:r>
      <w:r>
        <w:t>« </w:t>
      </w:r>
      <w:r w:rsidRPr="00C62A69">
        <w:t>Profils</w:t>
      </w:r>
      <w:r>
        <w:t> »</w:t>
      </w:r>
      <w:r w:rsidRPr="00C62A69">
        <w:t xml:space="preserve"> à un </w:t>
      </w:r>
      <w:r>
        <w:t>« </w:t>
      </w:r>
      <w:r w:rsidRPr="00C62A69">
        <w:t>Groupe de Secrets</w:t>
      </w:r>
      <w:r>
        <w:t> », il faut utiliser le bouton « </w:t>
      </w:r>
      <w:r w:rsidR="00E05E42">
        <w:rPr>
          <w:noProof/>
        </w:rPr>
        <w:drawing>
          <wp:inline distT="0" distB="0" distL="0" distR="0" wp14:anchorId="5C1287DC" wp14:editId="4DF2E7B3">
            <wp:extent cx="279400" cy="279400"/>
            <wp:effectExtent l="25400" t="25400" r="25400" b="25400"/>
            <wp:docPr id="6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w:t>
      </w:r>
      <w:r w:rsidR="00632990">
        <w:t>. En utilisant ce bouton, l’administrateur arrive sur l’écran ci-dessous :</w:t>
      </w:r>
    </w:p>
    <w:p w14:paraId="4DD87826" w14:textId="77777777" w:rsidR="00632990" w:rsidRDefault="00E05E42" w:rsidP="004724C2">
      <w:r>
        <w:rPr>
          <w:noProof/>
        </w:rPr>
        <w:drawing>
          <wp:inline distT="0" distB="0" distL="0" distR="0" wp14:anchorId="7AAFA3A0" wp14:editId="3F253D04">
            <wp:extent cx="5757545" cy="4013200"/>
            <wp:effectExtent l="0" t="0" r="8255" b="0"/>
            <wp:docPr id="61"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7545" cy="4013200"/>
                    </a:xfrm>
                    <a:prstGeom prst="rect">
                      <a:avLst/>
                    </a:prstGeom>
                    <a:noFill/>
                    <a:ln>
                      <a:noFill/>
                    </a:ln>
                  </pic:spPr>
                </pic:pic>
              </a:graphicData>
            </a:graphic>
          </wp:inline>
        </w:drawing>
      </w:r>
    </w:p>
    <w:p w14:paraId="048617F5" w14:textId="77777777" w:rsidR="000B2857" w:rsidRDefault="00AC59D4" w:rsidP="004724C2">
      <w:r>
        <w:lastRenderedPageBreak/>
        <w:t xml:space="preserve">Dans cet écran, </w:t>
      </w:r>
      <w:r w:rsidR="00952D53">
        <w:t xml:space="preserve">l’administrateur peut associer des « Profils » </w:t>
      </w:r>
      <w:r w:rsidR="009032A2">
        <w:t xml:space="preserve">au </w:t>
      </w:r>
      <w:r w:rsidR="00952D53">
        <w:t>« Groupe de Secrets »</w:t>
      </w:r>
      <w:r w:rsidR="00FB5E0E">
        <w:t xml:space="preserve"> sélectionné. En créant cette association, il est possible de préciser les « droits d’accès »</w:t>
      </w:r>
      <w:r w:rsidR="00F07AD2">
        <w:t>.</w:t>
      </w:r>
    </w:p>
    <w:p w14:paraId="2751D6CA" w14:textId="77777777" w:rsidR="00F07AD2" w:rsidRDefault="00022383" w:rsidP="00F07AD2">
      <w:pPr>
        <w:pStyle w:val="Titre3"/>
      </w:pPr>
      <w:bookmarkStart w:id="128" w:name="_Toc234513652"/>
      <w:r>
        <w:t>L’influence</w:t>
      </w:r>
      <w:r w:rsidR="00F07AD2">
        <w:t xml:space="preserve"> des droits sur les associations</w:t>
      </w:r>
      <w:bookmarkEnd w:id="128"/>
    </w:p>
    <w:p w14:paraId="09A9D37C" w14:textId="77777777" w:rsidR="00F07AD2" w:rsidRDefault="00F07AD2" w:rsidP="004724C2">
      <w:r>
        <w:t xml:space="preserve">Si aucun </w:t>
      </w:r>
      <w:r w:rsidR="0041003E">
        <w:t>« Droit » n’est sélectionné, le « Groupe de Secrets »</w:t>
      </w:r>
      <w:r w:rsidR="00D46236">
        <w:t xml:space="preserve"> n’a</w:t>
      </w:r>
      <w:r w:rsidR="001F4A9E">
        <w:t>pparaitra jamais auprès des utilisateurs (à l’exception de ceux qui ont le privilège « Administrateur »</w:t>
      </w:r>
      <w:r w:rsidR="00057892">
        <w:t>).</w:t>
      </w:r>
    </w:p>
    <w:p w14:paraId="5322F631" w14:textId="77777777" w:rsidR="00057892" w:rsidRDefault="00057892" w:rsidP="004724C2">
      <w:r>
        <w:t>En revanche, le « Groupe de Secrets » apparaîtra pour les utilisateurs qui sont rattachés à un « Profil » pour lequel il y a au moins un « Droit ».</w:t>
      </w:r>
    </w:p>
    <w:p w14:paraId="7F4B8DD7" w14:textId="77777777" w:rsidR="003B4E54" w:rsidRDefault="003B4E54" w:rsidP="004724C2">
      <w:r>
        <w:t>Dans la mesure où l’utilisateur est rattaché à</w:t>
      </w:r>
      <w:r w:rsidR="00E973DD">
        <w:t xml:space="preserve"> plusieurs « Profils » et que ces profils </w:t>
      </w:r>
      <w:r w:rsidR="00043494">
        <w:t>accèdent à un même « Secret », l’utilisateur récupérera touts les « Droits » fournis par ces « Profils ».</w:t>
      </w:r>
    </w:p>
    <w:p w14:paraId="108D5B5B" w14:textId="77777777" w:rsidR="00022383" w:rsidRDefault="00022383" w:rsidP="004724C2">
      <w:r>
        <w:t>Par la suite, chaque « Droit » restreindra l’accès aux données mais aura également une influence sur l’IHM de l’outil.</w:t>
      </w:r>
    </w:p>
    <w:p w14:paraId="19F67B6B" w14:textId="77777777" w:rsidR="005054E4" w:rsidRDefault="005054E4" w:rsidP="004724C2">
      <w:r>
        <w:t>Ci-dessous, un exemple de liste de secrets pour lequel à tous les droits sur le Groupe de Secrets :</w:t>
      </w:r>
    </w:p>
    <w:p w14:paraId="1FE964AE" w14:textId="77777777" w:rsidR="005054E4" w:rsidRDefault="00E05E42" w:rsidP="004724C2">
      <w:r>
        <w:rPr>
          <w:noProof/>
        </w:rPr>
        <w:drawing>
          <wp:inline distT="0" distB="0" distL="0" distR="0" wp14:anchorId="12A2A117" wp14:editId="040AB2A5">
            <wp:extent cx="5765800" cy="694055"/>
            <wp:effectExtent l="0" t="0" r="0" b="0"/>
            <wp:docPr id="6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5800" cy="694055"/>
                    </a:xfrm>
                    <a:prstGeom prst="rect">
                      <a:avLst/>
                    </a:prstGeom>
                    <a:noFill/>
                    <a:ln>
                      <a:noFill/>
                    </a:ln>
                  </pic:spPr>
                </pic:pic>
              </a:graphicData>
            </a:graphic>
          </wp:inline>
        </w:drawing>
      </w:r>
    </w:p>
    <w:p w14:paraId="57C83283" w14:textId="77777777" w:rsidR="00022383" w:rsidRDefault="00022383" w:rsidP="004724C2">
      <w:r>
        <w:t>Ci-dessous le tableau de correspondance des droits et des incidences sur l’IHM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022383" w14:paraId="39CAE185" w14:textId="77777777" w:rsidTr="00C218A4">
        <w:tc>
          <w:tcPr>
            <w:tcW w:w="4605" w:type="dxa"/>
            <w:shd w:val="clear" w:color="auto" w:fill="auto"/>
          </w:tcPr>
          <w:p w14:paraId="3646BA7C" w14:textId="77777777" w:rsidR="00022383" w:rsidRDefault="00022383" w:rsidP="00022383">
            <w:pPr>
              <w:pStyle w:val="Titrecolonne"/>
            </w:pPr>
            <w:r>
              <w:t>Droit</w:t>
            </w:r>
          </w:p>
        </w:tc>
        <w:tc>
          <w:tcPr>
            <w:tcW w:w="4605" w:type="dxa"/>
            <w:shd w:val="clear" w:color="auto" w:fill="auto"/>
          </w:tcPr>
          <w:p w14:paraId="526CFA4B" w14:textId="77777777" w:rsidR="00022383" w:rsidRDefault="00022383" w:rsidP="00022383">
            <w:pPr>
              <w:pStyle w:val="Titrecolonne"/>
            </w:pPr>
            <w:r>
              <w:t>Impact sur l’IHM</w:t>
            </w:r>
          </w:p>
        </w:tc>
      </w:tr>
      <w:tr w:rsidR="00022383" w14:paraId="5543548D" w14:textId="77777777" w:rsidTr="00C218A4">
        <w:tc>
          <w:tcPr>
            <w:tcW w:w="4605" w:type="dxa"/>
            <w:shd w:val="clear" w:color="auto" w:fill="auto"/>
          </w:tcPr>
          <w:p w14:paraId="373A6FBA" w14:textId="77777777" w:rsidR="00022383" w:rsidRDefault="00022383" w:rsidP="00022383">
            <w:pPr>
              <w:pStyle w:val="Textetableau"/>
            </w:pPr>
            <w:r>
              <w:t>Lecture</w:t>
            </w:r>
          </w:p>
        </w:tc>
        <w:tc>
          <w:tcPr>
            <w:tcW w:w="4605" w:type="dxa"/>
            <w:shd w:val="clear" w:color="auto" w:fill="auto"/>
          </w:tcPr>
          <w:p w14:paraId="57DD0630" w14:textId="77777777" w:rsidR="00022383" w:rsidRDefault="00813F7E" w:rsidP="00022383">
            <w:pPr>
              <w:pStyle w:val="Textetableau"/>
            </w:pPr>
            <w:r>
              <w:t>L’occurrence peut apparaître dans les listes de Secrets.</w:t>
            </w:r>
            <w:r w:rsidR="005054E4">
              <w:t xml:space="preserve"> Le bouton « </w:t>
            </w:r>
            <w:r w:rsidR="00E05E42">
              <w:rPr>
                <w:noProof/>
              </w:rPr>
              <w:drawing>
                <wp:inline distT="0" distB="0" distL="0" distR="0" wp14:anchorId="29741BC4" wp14:editId="6659EE0A">
                  <wp:extent cx="203200" cy="203200"/>
                  <wp:effectExtent l="25400" t="25400" r="25400" b="25400"/>
                  <wp:docPr id="6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5054E4">
              <w:t> » est également disponible pour voir le détail du Secret.</w:t>
            </w:r>
          </w:p>
        </w:tc>
      </w:tr>
      <w:tr w:rsidR="00022383" w14:paraId="2953DCFB" w14:textId="77777777" w:rsidTr="00C218A4">
        <w:tc>
          <w:tcPr>
            <w:tcW w:w="4605" w:type="dxa"/>
            <w:shd w:val="clear" w:color="auto" w:fill="auto"/>
          </w:tcPr>
          <w:p w14:paraId="130F7B65" w14:textId="77777777" w:rsidR="00022383" w:rsidRDefault="00022383" w:rsidP="00022383">
            <w:pPr>
              <w:pStyle w:val="Textetableau"/>
            </w:pPr>
            <w:r>
              <w:t>Ecriture</w:t>
            </w:r>
          </w:p>
        </w:tc>
        <w:tc>
          <w:tcPr>
            <w:tcW w:w="4605" w:type="dxa"/>
            <w:shd w:val="clear" w:color="auto" w:fill="auto"/>
          </w:tcPr>
          <w:p w14:paraId="53FD80D2" w14:textId="77777777" w:rsidR="005054E4" w:rsidRDefault="005054E4" w:rsidP="005054E4">
            <w:pPr>
              <w:pStyle w:val="Textetableau"/>
            </w:pPr>
            <w:r>
              <w:t>Le bouton « Créer » est disponible si l’utilisateur a au moins un droit d’écriture sur un des Groupes de Secrets auxquels il a accès.</w:t>
            </w:r>
          </w:p>
          <w:p w14:paraId="3F43DBCB" w14:textId="77777777" w:rsidR="00022383" w:rsidRDefault="005054E4" w:rsidP="005054E4">
            <w:pPr>
              <w:pStyle w:val="Textetableau"/>
            </w:pPr>
            <w:r>
              <w:t>Toutefois, il ne pourra créer un Secret que dans les listes qui seront disponibles dans l’écran de création.</w:t>
            </w:r>
          </w:p>
        </w:tc>
      </w:tr>
      <w:tr w:rsidR="00022383" w14:paraId="53EAA93D" w14:textId="77777777" w:rsidTr="00C218A4">
        <w:tc>
          <w:tcPr>
            <w:tcW w:w="4605" w:type="dxa"/>
            <w:shd w:val="clear" w:color="auto" w:fill="auto"/>
          </w:tcPr>
          <w:p w14:paraId="115141AF" w14:textId="77777777" w:rsidR="00022383" w:rsidRDefault="00022383" w:rsidP="00022383">
            <w:pPr>
              <w:pStyle w:val="Textetableau"/>
            </w:pPr>
            <w:r>
              <w:t>Modification</w:t>
            </w:r>
          </w:p>
        </w:tc>
        <w:tc>
          <w:tcPr>
            <w:tcW w:w="4605" w:type="dxa"/>
            <w:shd w:val="clear" w:color="auto" w:fill="auto"/>
          </w:tcPr>
          <w:p w14:paraId="75518866" w14:textId="77777777" w:rsidR="00022383" w:rsidRDefault="005054E4" w:rsidP="005054E4">
            <w:pPr>
              <w:pStyle w:val="Textetableau"/>
            </w:pPr>
            <w:r>
              <w:t>Le bouton « </w:t>
            </w:r>
            <w:r w:rsidR="00E05E42">
              <w:rPr>
                <w:noProof/>
              </w:rPr>
              <w:drawing>
                <wp:inline distT="0" distB="0" distL="0" distR="0" wp14:anchorId="230DEC8C" wp14:editId="68387473">
                  <wp:extent cx="203200" cy="203200"/>
                  <wp:effectExtent l="25400" t="25400" r="25400" b="25400"/>
                  <wp:docPr id="64"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Secrets que l’utilisateur peut modifier et uniquement sur les Secrets pour lesquels il a ce droit.</w:t>
            </w:r>
            <w:r w:rsidR="006F249C">
              <w:t xml:space="preserve"> Ce droit est différent de celui d’une création. Effectivement, un utilisateur pourrait n’avoir qu’à maintenir des Secrets existants sans pour autant avoir le droit d’en créer de nouveau.</w:t>
            </w:r>
          </w:p>
        </w:tc>
      </w:tr>
      <w:tr w:rsidR="00022383" w14:paraId="24BEBC58" w14:textId="77777777" w:rsidTr="00C218A4">
        <w:tc>
          <w:tcPr>
            <w:tcW w:w="4605" w:type="dxa"/>
            <w:shd w:val="clear" w:color="auto" w:fill="auto"/>
          </w:tcPr>
          <w:p w14:paraId="6C6B707C" w14:textId="77777777" w:rsidR="00022383" w:rsidRDefault="00022383" w:rsidP="00022383">
            <w:pPr>
              <w:pStyle w:val="Textetableau"/>
            </w:pPr>
            <w:r>
              <w:t>Suppression</w:t>
            </w:r>
          </w:p>
        </w:tc>
        <w:tc>
          <w:tcPr>
            <w:tcW w:w="4605" w:type="dxa"/>
            <w:shd w:val="clear" w:color="auto" w:fill="auto"/>
          </w:tcPr>
          <w:p w14:paraId="70C73164" w14:textId="77777777" w:rsidR="002662FF" w:rsidRDefault="002662FF" w:rsidP="00997E95">
            <w:pPr>
              <w:pStyle w:val="Textetableau"/>
            </w:pPr>
            <w:r>
              <w:t>Le bouton « </w:t>
            </w:r>
            <w:r w:rsidR="00E05E42">
              <w:rPr>
                <w:noProof/>
              </w:rPr>
              <w:drawing>
                <wp:inline distT="0" distB="0" distL="0" distR="0" wp14:anchorId="58D84574" wp14:editId="7BED5FA2">
                  <wp:extent cx="203200" cy="203200"/>
                  <wp:effectExtent l="25400" t="25400" r="25400" b="25400"/>
                  <wp:docPr id="65"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w:t>
            </w:r>
            <w:r w:rsidR="00C972DC">
              <w:t>ts que l’utilisateur peut supprim</w:t>
            </w:r>
            <w:r>
              <w:t>er et uniquement sur les Secrets pour lesquels il a ce droit.</w:t>
            </w:r>
          </w:p>
        </w:tc>
      </w:tr>
    </w:tbl>
    <w:p w14:paraId="444C4EEA" w14:textId="77777777" w:rsidR="00043494" w:rsidRDefault="00043494" w:rsidP="00043494">
      <w:pPr>
        <w:pStyle w:val="Titre3"/>
      </w:pPr>
      <w:bookmarkStart w:id="129" w:name="_Toc234513653"/>
      <w:r>
        <w:t>Associer des Droits</w:t>
      </w:r>
      <w:bookmarkEnd w:id="129"/>
    </w:p>
    <w:p w14:paraId="3E7C43C5" w14:textId="77777777" w:rsidR="00043494" w:rsidRDefault="00043494" w:rsidP="004724C2">
      <w:r>
        <w:t>Pour associer un « Droit » à un profil, il faut se placer sur l’occurrence du « Profil » à gérer et à cliquer sur le ou les « Droits » souhaités.</w:t>
      </w:r>
    </w:p>
    <w:p w14:paraId="4040B176" w14:textId="77777777" w:rsidR="00043494" w:rsidRDefault="00043494" w:rsidP="004724C2">
      <w:r>
        <w:t>Dans l’exemple ci-dessus, les « Droits suivants ont été donnés :</w:t>
      </w:r>
    </w:p>
    <w:p w14:paraId="0CE4CDFE" w14:textId="77777777" w:rsidR="00043494" w:rsidRDefault="00043494" w:rsidP="00043494">
      <w:pPr>
        <w:pStyle w:val="PuceNiveau1"/>
      </w:pPr>
      <w:r>
        <w:lastRenderedPageBreak/>
        <w:t xml:space="preserve">Le profil « Administrateur Réseaux » peut </w:t>
      </w:r>
      <w:r w:rsidRPr="00022383">
        <w:rPr>
          <w:b/>
        </w:rPr>
        <w:t>lire</w:t>
      </w:r>
      <w:r>
        <w:t xml:space="preserve"> et </w:t>
      </w:r>
      <w:r w:rsidRPr="00022383">
        <w:rPr>
          <w:b/>
        </w:rPr>
        <w:t>modifier</w:t>
      </w:r>
      <w:r w:rsidR="00022383">
        <w:t xml:space="preserve"> les s</w:t>
      </w:r>
      <w:r>
        <w:t>ecret</w:t>
      </w:r>
      <w:r w:rsidR="00022383">
        <w:t>s</w:t>
      </w:r>
      <w:r>
        <w:t xml:space="preserve"> contenu</w:t>
      </w:r>
      <w:r w:rsidR="00022383">
        <w:t>s dans le groupe de secrets « Comptes « root » de Production ».</w:t>
      </w:r>
    </w:p>
    <w:p w14:paraId="40BF3FBF" w14:textId="77777777" w:rsidR="00022383" w:rsidRDefault="00022383" w:rsidP="00043494">
      <w:pPr>
        <w:pStyle w:val="PuceNiveau1"/>
      </w:pPr>
      <w:r>
        <w:t>Le profil « Administrateur Systèmes » à tous les « droits » sur les secrets contenus dans le groupe de secrets « Comptes « root » de Production ».</w:t>
      </w:r>
    </w:p>
    <w:p w14:paraId="03FD5E41" w14:textId="77777777" w:rsidR="00022383" w:rsidRDefault="00022383" w:rsidP="00043494">
      <w:pPr>
        <w:pStyle w:val="PuceNiveau1"/>
      </w:pPr>
      <w:r>
        <w:t xml:space="preserve">Le profil « Personnel Astreinte » peut </w:t>
      </w:r>
      <w:r w:rsidRPr="00022383">
        <w:rPr>
          <w:b/>
        </w:rPr>
        <w:t>seulement lire</w:t>
      </w:r>
      <w:r>
        <w:t xml:space="preserve"> les secrets contenus dans le groupe de secrets « Comptes « root » de Production ».</w:t>
      </w:r>
    </w:p>
    <w:p w14:paraId="2A158B41" w14:textId="77777777" w:rsidR="00043494" w:rsidRDefault="006E03A3" w:rsidP="004724C2">
      <w:r>
        <w:t>Pour mieux illustrer le concept, on pourrait très bien imaginer le cas ci-dessous :</w:t>
      </w:r>
    </w:p>
    <w:p w14:paraId="178BF377" w14:textId="77777777" w:rsidR="006E03A3" w:rsidRDefault="00E05E42" w:rsidP="004724C2">
      <w:r>
        <w:rPr>
          <w:noProof/>
        </w:rPr>
        <w:drawing>
          <wp:inline distT="0" distB="0" distL="0" distR="0" wp14:anchorId="5C7ACAA7" wp14:editId="6DBD4BCC">
            <wp:extent cx="5757545" cy="1016000"/>
            <wp:effectExtent l="0" t="0" r="8255" b="0"/>
            <wp:docPr id="6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7545" cy="1016000"/>
                    </a:xfrm>
                    <a:prstGeom prst="rect">
                      <a:avLst/>
                    </a:prstGeom>
                    <a:noFill/>
                    <a:ln>
                      <a:noFill/>
                    </a:ln>
                  </pic:spPr>
                </pic:pic>
              </a:graphicData>
            </a:graphic>
          </wp:inline>
        </w:drawing>
      </w:r>
    </w:p>
    <w:p w14:paraId="6F07CE35" w14:textId="77777777" w:rsidR="006E03A3" w:rsidRDefault="006E03A3" w:rsidP="004724C2">
      <w:r>
        <w:t>Dans cet exemple, on comprend que l’utilisateur connecté à les droits suivants :</w:t>
      </w:r>
    </w:p>
    <w:p w14:paraId="197EA704" w14:textId="77777777" w:rsidR="006E03A3" w:rsidRDefault="006E03A3" w:rsidP="006E03A3">
      <w:pPr>
        <w:pStyle w:val="PuceNiveau1"/>
      </w:pPr>
      <w:r>
        <w:t>Il a au moins le droit de créer un secret dans un groupe : présence du bouton créer ;</w:t>
      </w:r>
    </w:p>
    <w:p w14:paraId="2AD9FD53" w14:textId="77777777" w:rsidR="006E03A3" w:rsidRDefault="006E03A3" w:rsidP="006E03A3">
      <w:pPr>
        <w:pStyle w:val="PuceNiveau1"/>
      </w:pPr>
      <w:r>
        <w:t>Il peut lire et modifier les secrets contenus dans le groupe de secret « Comptes des applications de Production » ;</w:t>
      </w:r>
    </w:p>
    <w:p w14:paraId="07D82DD3" w14:textId="77777777" w:rsidR="006E03A3" w:rsidRDefault="006E03A3" w:rsidP="006E03A3">
      <w:pPr>
        <w:pStyle w:val="PuceNiveau1"/>
      </w:pPr>
      <w:r>
        <w:t>Il peut uniquement lire les secrets du groupe de secrets « Comptes « admin » du réseau de Production ;</w:t>
      </w:r>
    </w:p>
    <w:p w14:paraId="0B62B4DF" w14:textId="77777777" w:rsidR="006E03A3" w:rsidRDefault="006E03A3" w:rsidP="006E03A3">
      <w:pPr>
        <w:pStyle w:val="PuceNiveau1"/>
      </w:pPr>
      <w:r>
        <w:t>Il peut tout (à priori) tout faire sur le groupe de secrets « Compte « root</w:t>
      </w:r>
      <w:r>
        <w:rPr>
          <w:rFonts w:ascii="Verdana" w:hAnsi="Verdana"/>
        </w:rPr>
        <w:t>"</w:t>
      </w:r>
      <w:r>
        <w:t xml:space="preserve"> de Production ».</w:t>
      </w:r>
    </w:p>
    <w:p w14:paraId="64C191D9" w14:textId="77777777" w:rsidR="00FF6AAC" w:rsidRDefault="00FF6AAC" w:rsidP="00FF6AAC">
      <w:pPr>
        <w:pStyle w:val="Titre2"/>
      </w:pPr>
      <w:bookmarkStart w:id="130" w:name="_Toc234513654"/>
      <w:r>
        <w:t>Gérer les Secrets dans un Groupe de Secrets</w:t>
      </w:r>
      <w:bookmarkEnd w:id="130"/>
    </w:p>
    <w:p w14:paraId="71050C91" w14:textId="77777777" w:rsidR="00FF6AAC" w:rsidRDefault="00FF6AAC" w:rsidP="00FF6AAC">
      <w:r>
        <w:t>Pour gér</w:t>
      </w:r>
      <w:r w:rsidRPr="00C62A69">
        <w:t xml:space="preserve">er des </w:t>
      </w:r>
      <w:r>
        <w:t>« Secret</w:t>
      </w:r>
      <w:r w:rsidRPr="00C62A69">
        <w:t>s</w:t>
      </w:r>
      <w:r>
        <w:t> » dans</w:t>
      </w:r>
      <w:r w:rsidRPr="00C62A69">
        <w:t xml:space="preserve"> un </w:t>
      </w:r>
      <w:r>
        <w:t>« </w:t>
      </w:r>
      <w:r w:rsidRPr="00C62A69">
        <w:t>Groupe de Secrets</w:t>
      </w:r>
      <w:r>
        <w:t> », il faut utiliser le bouton « </w:t>
      </w:r>
      <w:r w:rsidR="00E05E42">
        <w:rPr>
          <w:noProof/>
        </w:rPr>
        <w:drawing>
          <wp:inline distT="0" distB="0" distL="0" distR="0" wp14:anchorId="1211B6DD" wp14:editId="4CA10989">
            <wp:extent cx="287655" cy="287655"/>
            <wp:effectExtent l="25400" t="25400" r="17145" b="17145"/>
            <wp:docPr id="67"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r>
        <w:t> ». En utilisant ce bouton, l’administrateur arrive sur l’écran ci-dessous :</w:t>
      </w:r>
    </w:p>
    <w:p w14:paraId="69C0159A" w14:textId="77777777" w:rsidR="006E03A3" w:rsidRDefault="00E05E42" w:rsidP="004724C2">
      <w:r>
        <w:rPr>
          <w:noProof/>
        </w:rPr>
        <w:drawing>
          <wp:inline distT="0" distB="0" distL="0" distR="0" wp14:anchorId="58F7B106" wp14:editId="314F0E5E">
            <wp:extent cx="5765800" cy="965200"/>
            <wp:effectExtent l="0" t="0" r="0" b="0"/>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5800" cy="965200"/>
                    </a:xfrm>
                    <a:prstGeom prst="rect">
                      <a:avLst/>
                    </a:prstGeom>
                    <a:noFill/>
                    <a:ln>
                      <a:noFill/>
                    </a:ln>
                  </pic:spPr>
                </pic:pic>
              </a:graphicData>
            </a:graphic>
          </wp:inline>
        </w:drawing>
      </w:r>
    </w:p>
    <w:p w14:paraId="0909A9C3" w14:textId="77777777" w:rsidR="003C571E" w:rsidRDefault="003C571E" w:rsidP="003C571E">
      <w:pPr>
        <w:pStyle w:val="Titre3"/>
      </w:pPr>
      <w:bookmarkStart w:id="131" w:name="_Toc234513655"/>
      <w:r>
        <w:t>Colonne « Type »</w:t>
      </w:r>
      <w:bookmarkEnd w:id="131"/>
    </w:p>
    <w:p w14:paraId="52C25822" w14:textId="77777777" w:rsidR="003C571E" w:rsidRDefault="003C571E" w:rsidP="003C571E">
      <w:r>
        <w:t xml:space="preserve">Le « Type » est une information pour préciser la nature </w:t>
      </w:r>
      <w:r w:rsidR="00F82C32">
        <w:t xml:space="preserve">et aider au classement des </w:t>
      </w:r>
      <w:r>
        <w:t>secret</w:t>
      </w:r>
      <w:r w:rsidR="00F82C32">
        <w:t>s</w:t>
      </w:r>
      <w:r>
        <w:t>.</w:t>
      </w:r>
    </w:p>
    <w:p w14:paraId="04BBF655" w14:textId="77777777" w:rsidR="003C571E" w:rsidRDefault="00EE46DF" w:rsidP="003C571E">
      <w:r w:rsidRPr="00B008E4">
        <w:rPr>
          <w:b/>
          <w:color w:val="9EC630"/>
        </w:rPr>
        <w:t>Secret</w:t>
      </w:r>
      <w:r w:rsidRPr="00B008E4">
        <w:rPr>
          <w:b/>
          <w:color w:val="568EB6"/>
          <w:szCs w:val="20"/>
        </w:rPr>
        <w:t>Manager</w:t>
      </w:r>
      <w:r w:rsidR="003C571E">
        <w:t xml:space="preserve"> gère 2 types :</w:t>
      </w:r>
    </w:p>
    <w:p w14:paraId="39E5D686" w14:textId="77777777" w:rsidR="003C571E" w:rsidRDefault="003C571E" w:rsidP="0038301D">
      <w:pPr>
        <w:pStyle w:val="NumroNiveau1"/>
        <w:numPr>
          <w:ilvl w:val="0"/>
          <w:numId w:val="19"/>
        </w:numPr>
      </w:pPr>
      <w:r>
        <w:t>Mot de passe OS ;</w:t>
      </w:r>
    </w:p>
    <w:p w14:paraId="41639CA2" w14:textId="77777777" w:rsidR="003C571E" w:rsidRDefault="003C571E" w:rsidP="0038301D">
      <w:pPr>
        <w:pStyle w:val="NumroNiveau1"/>
        <w:numPr>
          <w:ilvl w:val="0"/>
          <w:numId w:val="19"/>
        </w:numPr>
      </w:pPr>
      <w:r>
        <w:t>Mot de passe applicatif.</w:t>
      </w:r>
    </w:p>
    <w:p w14:paraId="257CD768" w14:textId="77777777" w:rsidR="0009685A" w:rsidRDefault="0009685A" w:rsidP="0009685A">
      <w:pPr>
        <w:pStyle w:val="Titre3"/>
      </w:pPr>
      <w:bookmarkStart w:id="132" w:name="_Toc234513656"/>
      <w:r>
        <w:t>Colonne « </w:t>
      </w:r>
      <w:r w:rsidR="00DF0310">
        <w:t>Environnement</w:t>
      </w:r>
      <w:r>
        <w:t> »</w:t>
      </w:r>
      <w:bookmarkEnd w:id="132"/>
    </w:p>
    <w:p w14:paraId="4160817B" w14:textId="77777777" w:rsidR="0009685A" w:rsidRPr="001B6931" w:rsidRDefault="0009685A" w:rsidP="0009685A">
      <w:r>
        <w:t>L</w:t>
      </w:r>
      <w:r w:rsidR="00301445">
        <w:t xml:space="preserve">’environnement </w:t>
      </w:r>
      <w:r w:rsidR="00467D8D">
        <w:t>tout comme le « T</w:t>
      </w:r>
      <w:r w:rsidR="00F82C32">
        <w:t xml:space="preserve">ype » </w:t>
      </w:r>
      <w:r w:rsidR="00301445">
        <w:t>permet de class</w:t>
      </w:r>
      <w:r w:rsidR="008B6276">
        <w:t xml:space="preserve">er </w:t>
      </w:r>
      <w:r w:rsidR="00F82C32">
        <w:t>les secrets</w:t>
      </w:r>
      <w:r>
        <w:t>.</w:t>
      </w:r>
    </w:p>
    <w:p w14:paraId="2E541736" w14:textId="77777777" w:rsidR="000A34EA" w:rsidRDefault="00EE46DF" w:rsidP="000A34EA">
      <w:r w:rsidRPr="00B008E4">
        <w:rPr>
          <w:b/>
          <w:color w:val="9EC630"/>
        </w:rPr>
        <w:t>Secret</w:t>
      </w:r>
      <w:r w:rsidRPr="00B008E4">
        <w:rPr>
          <w:b/>
          <w:color w:val="568EB6"/>
          <w:szCs w:val="20"/>
        </w:rPr>
        <w:t>Manager</w:t>
      </w:r>
      <w:r w:rsidR="000A34EA">
        <w:t xml:space="preserve"> gère 4 environnements :</w:t>
      </w:r>
    </w:p>
    <w:p w14:paraId="6B0B500D" w14:textId="77777777" w:rsidR="000A34EA" w:rsidRDefault="000A34EA" w:rsidP="0038301D">
      <w:pPr>
        <w:pStyle w:val="NumroNiveau1"/>
        <w:numPr>
          <w:ilvl w:val="0"/>
          <w:numId w:val="20"/>
        </w:numPr>
      </w:pPr>
      <w:r>
        <w:t>Production ;</w:t>
      </w:r>
    </w:p>
    <w:p w14:paraId="2C0AEFF8" w14:textId="77777777" w:rsidR="000A34EA" w:rsidRDefault="000A34EA" w:rsidP="0038301D">
      <w:pPr>
        <w:pStyle w:val="NumroNiveau1"/>
        <w:numPr>
          <w:ilvl w:val="0"/>
          <w:numId w:val="19"/>
        </w:numPr>
      </w:pPr>
      <w:r>
        <w:lastRenderedPageBreak/>
        <w:t>Pré-production ;</w:t>
      </w:r>
    </w:p>
    <w:p w14:paraId="3AA4D0A4" w14:textId="77777777" w:rsidR="000A34EA" w:rsidRDefault="000A34EA" w:rsidP="0038301D">
      <w:pPr>
        <w:pStyle w:val="NumroNiveau1"/>
        <w:numPr>
          <w:ilvl w:val="0"/>
          <w:numId w:val="19"/>
        </w:numPr>
      </w:pPr>
      <w:r>
        <w:t>Intégration</w:t>
      </w:r>
      <w:r w:rsidR="002A555D">
        <w:t> ;</w:t>
      </w:r>
    </w:p>
    <w:p w14:paraId="5FE4EB5C" w14:textId="77777777" w:rsidR="002A555D" w:rsidRDefault="002A555D" w:rsidP="0038301D">
      <w:pPr>
        <w:pStyle w:val="NumroNiveau1"/>
        <w:numPr>
          <w:ilvl w:val="0"/>
          <w:numId w:val="19"/>
        </w:numPr>
      </w:pPr>
      <w:r>
        <w:t>Test.</w:t>
      </w:r>
    </w:p>
    <w:p w14:paraId="6C2602B5" w14:textId="77777777" w:rsidR="00324D74" w:rsidRDefault="00324D74" w:rsidP="00324D74">
      <w:pPr>
        <w:pStyle w:val="Remarque"/>
      </w:pPr>
      <w:r w:rsidRPr="00324D74">
        <w:rPr>
          <w:b/>
        </w:rPr>
        <w:t>Remarque :</w:t>
      </w:r>
      <w:r>
        <w:t xml:space="preserve"> il est possible de modifier ces libellés (voir le chapitre sur la gestion Multilingue de l’outil). Toutefois, </w:t>
      </w:r>
      <w:r w:rsidRPr="00B008E4">
        <w:rPr>
          <w:b/>
          <w:color w:val="9EC630"/>
        </w:rPr>
        <w:t>Secret</w:t>
      </w:r>
      <w:r w:rsidRPr="00B008E4">
        <w:rPr>
          <w:b/>
          <w:color w:val="568EB6"/>
          <w:szCs w:val="20"/>
        </w:rPr>
        <w:t>Manager</w:t>
      </w:r>
      <w:r>
        <w:t xml:space="preserve"> ne gère que 4 niveaux pour le moment.</w:t>
      </w:r>
    </w:p>
    <w:p w14:paraId="0942D53D" w14:textId="77777777" w:rsidR="00DF0310" w:rsidRDefault="00DF0310" w:rsidP="00DF0310">
      <w:pPr>
        <w:pStyle w:val="Titre3"/>
      </w:pPr>
      <w:bookmarkStart w:id="133" w:name="_Toc234513657"/>
      <w:r>
        <w:t>Colonne « A</w:t>
      </w:r>
      <w:r w:rsidR="00CC6352">
        <w:t>pplication</w:t>
      </w:r>
      <w:r>
        <w:t> »</w:t>
      </w:r>
      <w:bookmarkEnd w:id="133"/>
    </w:p>
    <w:p w14:paraId="63FB45D2" w14:textId="77777777" w:rsidR="00DF0310" w:rsidRPr="001B6931" w:rsidRDefault="00354540" w:rsidP="00DF0310">
      <w:r>
        <w:t xml:space="preserve">Ce champ </w:t>
      </w:r>
      <w:r w:rsidR="0005765A">
        <w:t>e</w:t>
      </w:r>
      <w:r w:rsidR="00467D8D">
        <w:t xml:space="preserve">st libre en saisie pour l’Administrateur </w:t>
      </w:r>
      <w:r w:rsidR="0005765A">
        <w:t xml:space="preserve">et il </w:t>
      </w:r>
      <w:r>
        <w:t>n’est pas obligatoire. Il permet</w:t>
      </w:r>
      <w:r w:rsidR="0005765A">
        <w:t xml:space="preserve"> de pouvoir rattacher le « Secret » à une « Application ».</w:t>
      </w:r>
    </w:p>
    <w:p w14:paraId="39B28020" w14:textId="77777777" w:rsidR="00DF0310" w:rsidRDefault="00DF0310" w:rsidP="00DF0310">
      <w:pPr>
        <w:pStyle w:val="Titre3"/>
      </w:pPr>
      <w:bookmarkStart w:id="134" w:name="_Toc234513658"/>
      <w:r>
        <w:t>Colonne « </w:t>
      </w:r>
      <w:r w:rsidR="0005765A">
        <w:t>Hôte</w:t>
      </w:r>
      <w:r>
        <w:t> »</w:t>
      </w:r>
      <w:bookmarkEnd w:id="134"/>
    </w:p>
    <w:p w14:paraId="0FEA289D" w14:textId="77777777" w:rsidR="00467D8D" w:rsidRPr="001B6931" w:rsidRDefault="00467D8D" w:rsidP="00467D8D">
      <w:r>
        <w:t>Ce champ est libre en saisie pour l’Administrateur et il est obligatoire. Il permet de pouvoir rattacher le « Secret » à un « Serveur » ou à un « Equipement ».</w:t>
      </w:r>
    </w:p>
    <w:p w14:paraId="2524D279" w14:textId="77777777" w:rsidR="00DF0310" w:rsidRDefault="00DF0310" w:rsidP="00DF0310">
      <w:pPr>
        <w:pStyle w:val="Titre3"/>
      </w:pPr>
      <w:bookmarkStart w:id="135" w:name="_Toc234513659"/>
      <w:r>
        <w:t>Colonne « </w:t>
      </w:r>
      <w:r w:rsidR="00467D8D">
        <w:t>Utilisateur </w:t>
      </w:r>
      <w:r>
        <w:t>»</w:t>
      </w:r>
      <w:bookmarkEnd w:id="135"/>
    </w:p>
    <w:p w14:paraId="10AB31B8" w14:textId="77777777" w:rsidR="00467D8D" w:rsidRPr="001B6931" w:rsidRDefault="00467D8D" w:rsidP="00467D8D">
      <w:r>
        <w:t>Ce champ est libre en saisie pour l’Administrat</w:t>
      </w:r>
      <w:r w:rsidR="00FD607B">
        <w:t xml:space="preserve">eur et il </w:t>
      </w:r>
      <w:r>
        <w:t xml:space="preserve">est obligatoire. Il </w:t>
      </w:r>
      <w:r w:rsidR="00FD607B">
        <w:t xml:space="preserve">constitue </w:t>
      </w:r>
      <w:r>
        <w:t>le « Secret ».</w:t>
      </w:r>
    </w:p>
    <w:p w14:paraId="129F1772" w14:textId="77777777" w:rsidR="003C571E" w:rsidRDefault="003C571E" w:rsidP="003C571E">
      <w:pPr>
        <w:pStyle w:val="Titre3"/>
      </w:pPr>
      <w:bookmarkStart w:id="136" w:name="_Ref226682262"/>
      <w:bookmarkStart w:id="137" w:name="_Toc234513660"/>
      <w:r>
        <w:t>Colonne « Alerte »</w:t>
      </w:r>
      <w:bookmarkEnd w:id="136"/>
      <w:bookmarkEnd w:id="137"/>
    </w:p>
    <w:p w14:paraId="7C531B58" w14:textId="77777777" w:rsidR="003C571E" w:rsidRPr="001B6931" w:rsidRDefault="003C571E" w:rsidP="003C571E">
      <w:r>
        <w:t>La boîte à cocher permet de r</w:t>
      </w:r>
      <w:r w:rsidR="00FD607B">
        <w:t>emonter une alerte pour ce « Secret » quand</w:t>
      </w:r>
      <w:r>
        <w:t xml:space="preserve"> </w:t>
      </w:r>
      <w:r w:rsidR="00FD607B">
        <w:t>il sera accédé</w:t>
      </w:r>
      <w:r>
        <w:t xml:space="preserve"> par la suite. Les moyens de remonter des alertes sont paramétrables. Il faut se reporter au chapitre « Gestion des préférences ».</w:t>
      </w:r>
    </w:p>
    <w:p w14:paraId="1B4D023F" w14:textId="77777777" w:rsidR="00DF0310" w:rsidRDefault="00DF0310" w:rsidP="00DF0310">
      <w:pPr>
        <w:pStyle w:val="Titre3"/>
      </w:pPr>
      <w:bookmarkStart w:id="138" w:name="_Toc234513661"/>
      <w:r>
        <w:t>Colonne « </w:t>
      </w:r>
      <w:r w:rsidR="00FD607B">
        <w:t>Commentaire</w:t>
      </w:r>
      <w:r>
        <w:t> »</w:t>
      </w:r>
      <w:bookmarkEnd w:id="138"/>
    </w:p>
    <w:p w14:paraId="745BE75A" w14:textId="77777777" w:rsidR="00FD607B" w:rsidRPr="001B6931" w:rsidRDefault="00FD607B" w:rsidP="00FD607B">
      <w:r>
        <w:t>Ce champ est libre en saisie pour l’Administrateur et il n’est pas obligatoire. Il permet de pouvoir donner des informations complémentaires sur le « Secret ».</w:t>
      </w:r>
    </w:p>
    <w:p w14:paraId="04C757F1" w14:textId="77777777" w:rsidR="003C571E" w:rsidRDefault="003C571E" w:rsidP="003C571E">
      <w:pPr>
        <w:pStyle w:val="Titre3"/>
      </w:pPr>
      <w:bookmarkStart w:id="139" w:name="_Toc234513662"/>
      <w:r>
        <w:t>Colonne « Actions »</w:t>
      </w:r>
      <w:bookmarkEnd w:id="139"/>
    </w:p>
    <w:p w14:paraId="6E856FEC" w14:textId="77777777" w:rsidR="003C571E" w:rsidRPr="0050513F" w:rsidRDefault="003C571E" w:rsidP="003C571E">
      <w:r>
        <w:t xml:space="preserve">Cette colonne contient tous les boutons permettant de gérer </w:t>
      </w:r>
      <w:r w:rsidR="00632D95">
        <w:t>le Secret</w:t>
      </w:r>
      <w:r>
        <w:t xml:space="preserve"> courant (</w:t>
      </w:r>
      <w:r w:rsidR="00632D95">
        <w:t>Secret</w:t>
      </w:r>
      <w:r>
        <w:t xml:space="preserve"> </w:t>
      </w:r>
      <w:r w:rsidR="00632D95">
        <w:t xml:space="preserve">en surbrillance dans le </w:t>
      </w:r>
      <w:r>
        <w:t>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3C571E" w14:paraId="4478DA06" w14:textId="77777777" w:rsidTr="00C218A4">
        <w:trPr>
          <w:tblHeader/>
        </w:trPr>
        <w:tc>
          <w:tcPr>
            <w:tcW w:w="1242" w:type="dxa"/>
            <w:shd w:val="clear" w:color="auto" w:fill="auto"/>
          </w:tcPr>
          <w:p w14:paraId="1023937E" w14:textId="77777777" w:rsidR="003C571E" w:rsidRDefault="003C571E" w:rsidP="00C218A4">
            <w:pPr>
              <w:pStyle w:val="Titrecolonne"/>
              <w:jc w:val="center"/>
            </w:pPr>
            <w:r>
              <w:t>Bouton</w:t>
            </w:r>
          </w:p>
        </w:tc>
        <w:tc>
          <w:tcPr>
            <w:tcW w:w="8080" w:type="dxa"/>
            <w:shd w:val="clear" w:color="auto" w:fill="auto"/>
          </w:tcPr>
          <w:p w14:paraId="3FDE0BD6" w14:textId="77777777" w:rsidR="003C571E" w:rsidRDefault="003C571E" w:rsidP="0009685A">
            <w:pPr>
              <w:pStyle w:val="Titrecolonne"/>
            </w:pPr>
            <w:r>
              <w:t>Signification</w:t>
            </w:r>
          </w:p>
        </w:tc>
      </w:tr>
      <w:tr w:rsidR="003C571E" w14:paraId="1FBBFBB4" w14:textId="77777777" w:rsidTr="00C218A4">
        <w:tc>
          <w:tcPr>
            <w:tcW w:w="1242" w:type="dxa"/>
            <w:shd w:val="clear" w:color="auto" w:fill="auto"/>
          </w:tcPr>
          <w:p w14:paraId="6B50E461" w14:textId="77777777" w:rsidR="003C571E" w:rsidRDefault="00E05E42" w:rsidP="00C218A4">
            <w:pPr>
              <w:pStyle w:val="Textetableau"/>
              <w:jc w:val="center"/>
            </w:pPr>
            <w:r>
              <w:rPr>
                <w:noProof/>
              </w:rPr>
              <w:drawing>
                <wp:inline distT="0" distB="0" distL="0" distR="0" wp14:anchorId="40E70829" wp14:editId="7A30E8D4">
                  <wp:extent cx="203200" cy="203200"/>
                  <wp:effectExtent l="25400" t="25400" r="25400" b="25400"/>
                  <wp:docPr id="6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9565307" w14:textId="77777777" w:rsidR="003C571E" w:rsidRDefault="003C571E" w:rsidP="0009685A">
            <w:pPr>
              <w:pStyle w:val="Textetableau"/>
            </w:pPr>
            <w:r>
              <w:t>Ce bouton pe</w:t>
            </w:r>
            <w:r w:rsidR="00632D95">
              <w:t>rmet de modifier le « Secret</w:t>
            </w:r>
            <w:r>
              <w:t> ».</w:t>
            </w:r>
          </w:p>
        </w:tc>
      </w:tr>
      <w:tr w:rsidR="003C571E" w14:paraId="74BA1EA9" w14:textId="77777777" w:rsidTr="00C218A4">
        <w:tc>
          <w:tcPr>
            <w:tcW w:w="1242" w:type="dxa"/>
            <w:shd w:val="clear" w:color="auto" w:fill="auto"/>
          </w:tcPr>
          <w:p w14:paraId="09B3D8CC" w14:textId="77777777" w:rsidR="003C571E" w:rsidRDefault="00E05E42" w:rsidP="00C218A4">
            <w:pPr>
              <w:pStyle w:val="Textetableau"/>
              <w:jc w:val="center"/>
            </w:pPr>
            <w:r>
              <w:rPr>
                <w:noProof/>
              </w:rPr>
              <w:drawing>
                <wp:inline distT="0" distB="0" distL="0" distR="0" wp14:anchorId="41610859" wp14:editId="428A1792">
                  <wp:extent cx="203200" cy="203200"/>
                  <wp:effectExtent l="25400" t="25400" r="25400" b="25400"/>
                  <wp:docPr id="70"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390CA9F" w14:textId="77777777" w:rsidR="003C571E" w:rsidRDefault="003C571E" w:rsidP="0009685A">
            <w:pPr>
              <w:pStyle w:val="Textetableau"/>
            </w:pPr>
            <w:r>
              <w:t>Ce bouton per</w:t>
            </w:r>
            <w:r w:rsidR="00632D95">
              <w:t>met de supprimer le « Secret</w:t>
            </w:r>
            <w:r>
              <w:t> ».</w:t>
            </w:r>
          </w:p>
        </w:tc>
      </w:tr>
    </w:tbl>
    <w:p w14:paraId="23371EA0" w14:textId="77777777" w:rsidR="003C571E" w:rsidRDefault="003C571E" w:rsidP="003C571E">
      <w:pPr>
        <w:pStyle w:val="Titre3"/>
      </w:pPr>
      <w:bookmarkStart w:id="140" w:name="_Toc234513663"/>
      <w:r>
        <w:t>Bouton « Retour »</w:t>
      </w:r>
      <w:bookmarkEnd w:id="140"/>
    </w:p>
    <w:p w14:paraId="149EA2E4" w14:textId="77777777" w:rsidR="003C571E" w:rsidRPr="0050513F" w:rsidRDefault="003C571E" w:rsidP="003C571E">
      <w:r>
        <w:t xml:space="preserve">Ce bouton permet de revenir à l’écran précédent (écran </w:t>
      </w:r>
      <w:r w:rsidR="008B5FBD">
        <w:t>Liste des Groupes de Secrets</w:t>
      </w:r>
      <w:r>
        <w:t>).</w:t>
      </w:r>
    </w:p>
    <w:p w14:paraId="24DBB23D" w14:textId="77777777" w:rsidR="003C571E" w:rsidRDefault="003C571E" w:rsidP="003C571E">
      <w:pPr>
        <w:pStyle w:val="Titre3"/>
      </w:pPr>
      <w:bookmarkStart w:id="141" w:name="_Toc234513664"/>
      <w:r>
        <w:t>Bouton « Créer »</w:t>
      </w:r>
      <w:bookmarkEnd w:id="141"/>
    </w:p>
    <w:p w14:paraId="1B51847C" w14:textId="77777777" w:rsidR="003C571E" w:rsidRPr="0050513F" w:rsidRDefault="003C571E" w:rsidP="003C571E">
      <w:r>
        <w:t>Ce bouton permet d’exécuter la cr</w:t>
      </w:r>
      <w:r w:rsidR="00632D95">
        <w:t>éation d’un nouveau « Secret</w:t>
      </w:r>
      <w:r>
        <w:t> »</w:t>
      </w:r>
      <w:r w:rsidR="00632D95">
        <w:t xml:space="preserve"> dans le « Groupe de Secret » sélectionné</w:t>
      </w:r>
      <w:r>
        <w:t>.</w:t>
      </w:r>
    </w:p>
    <w:p w14:paraId="215456F9" w14:textId="77777777" w:rsidR="00FF6AAC" w:rsidRDefault="003E4D23" w:rsidP="003E4D23">
      <w:pPr>
        <w:pStyle w:val="Titre1"/>
      </w:pPr>
      <w:bookmarkStart w:id="142" w:name="_Toc234513665"/>
      <w:r>
        <w:lastRenderedPageBreak/>
        <w:t>Tableau de bord standard</w:t>
      </w:r>
      <w:bookmarkEnd w:id="142"/>
    </w:p>
    <w:p w14:paraId="3B9964B3" w14:textId="77777777" w:rsidR="003E4D23" w:rsidRDefault="003E4D23" w:rsidP="004724C2">
      <w:r>
        <w:t>Un utilisateur n’étant pas « Administrateur » aura plutôt un tableau de bord qui ressemble à l’écran ci-dessous :</w:t>
      </w:r>
    </w:p>
    <w:p w14:paraId="06B9037E" w14:textId="77777777" w:rsidR="003E4D23" w:rsidRDefault="00E05E42" w:rsidP="004724C2">
      <w:r>
        <w:rPr>
          <w:noProof/>
        </w:rPr>
        <w:drawing>
          <wp:inline distT="0" distB="0" distL="0" distR="0" wp14:anchorId="46B722B1" wp14:editId="7ABAB44B">
            <wp:extent cx="5740400" cy="234505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0400" cy="2345055"/>
                    </a:xfrm>
                    <a:prstGeom prst="rect">
                      <a:avLst/>
                    </a:prstGeom>
                    <a:noFill/>
                    <a:ln>
                      <a:noFill/>
                    </a:ln>
                  </pic:spPr>
                </pic:pic>
              </a:graphicData>
            </a:graphic>
          </wp:inline>
        </w:drawing>
      </w:r>
    </w:p>
    <w:p w14:paraId="02C7B1CC" w14:textId="77777777" w:rsidR="003E4D23" w:rsidRDefault="003E4D23" w:rsidP="004724C2">
      <w:r>
        <w:t>Quand un utilisateur vient de se connecter, il est informé :</w:t>
      </w:r>
    </w:p>
    <w:p w14:paraId="41FC9B5A" w14:textId="77777777" w:rsidR="003E4D23" w:rsidRDefault="003E4D23" w:rsidP="003E4D23">
      <w:pPr>
        <w:pStyle w:val="PuceNiveau1"/>
      </w:pPr>
      <w:r>
        <w:t>De la date de sa dernière connexion ;</w:t>
      </w:r>
    </w:p>
    <w:p w14:paraId="12E0A70A" w14:textId="77777777" w:rsidR="003E4D23" w:rsidRDefault="003E4D23" w:rsidP="003E4D23">
      <w:pPr>
        <w:pStyle w:val="PuceNiveau1"/>
      </w:pPr>
      <w:r>
        <w:t xml:space="preserve">De la date de son dernier </w:t>
      </w:r>
      <w:r w:rsidR="00324D74">
        <w:t>changement d’authentifiant (</w:t>
      </w:r>
      <w:r>
        <w:t>mot de passe</w:t>
      </w:r>
      <w:r w:rsidR="00324D74">
        <w:t>)</w:t>
      </w:r>
      <w:r>
        <w:t>.</w:t>
      </w:r>
    </w:p>
    <w:p w14:paraId="4F74DEDB" w14:textId="77777777" w:rsidR="003E4D23" w:rsidRDefault="003E4D23" w:rsidP="003E4D23">
      <w:r>
        <w:t>Ensuite, l’utilisateur dis</w:t>
      </w:r>
      <w:r w:rsidR="005F16BA">
        <w:t>tingue tous les Secrets auxquels il a accès</w:t>
      </w:r>
      <w:r>
        <w:t>.</w:t>
      </w:r>
    </w:p>
    <w:p w14:paraId="5196688D" w14:textId="77777777" w:rsidR="00754D16" w:rsidRDefault="006A3B49" w:rsidP="006A3B49">
      <w:pPr>
        <w:pStyle w:val="Titre2"/>
      </w:pPr>
      <w:bookmarkStart w:id="143" w:name="_Toc234513666"/>
      <w:r>
        <w:t>Bloc « Liste des Secrets »</w:t>
      </w:r>
      <w:bookmarkEnd w:id="143"/>
    </w:p>
    <w:p w14:paraId="1235BFC5" w14:textId="77777777" w:rsidR="006A3B49" w:rsidRDefault="00DB128A" w:rsidP="003E4D23">
      <w:r>
        <w:t>Ce bloc affiche tous les Secrets auxquels à accès l’utilisateur.</w:t>
      </w:r>
    </w:p>
    <w:p w14:paraId="330A942D" w14:textId="77777777" w:rsidR="00205392" w:rsidRDefault="00E05E42" w:rsidP="003E4D23">
      <w:r>
        <w:rPr>
          <w:noProof/>
        </w:rPr>
        <w:drawing>
          <wp:inline distT="0" distB="0" distL="0" distR="0" wp14:anchorId="67A392D6" wp14:editId="094503AC">
            <wp:extent cx="5757545" cy="1557655"/>
            <wp:effectExtent l="0" t="0" r="825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7545" cy="1557655"/>
                    </a:xfrm>
                    <a:prstGeom prst="rect">
                      <a:avLst/>
                    </a:prstGeom>
                    <a:noFill/>
                    <a:ln>
                      <a:noFill/>
                    </a:ln>
                  </pic:spPr>
                </pic:pic>
              </a:graphicData>
            </a:graphic>
          </wp:inline>
        </w:drawing>
      </w:r>
    </w:p>
    <w:p w14:paraId="37E3513F" w14:textId="77777777" w:rsidR="00B57582" w:rsidRDefault="00B57582" w:rsidP="003E4D23">
      <w:r>
        <w:t xml:space="preserve">Il est possible de </w:t>
      </w:r>
      <w:r w:rsidR="00000B18">
        <w:t xml:space="preserve">classer les informations en cliquant sur les titres de colonne. Ainsi l’information est triée </w:t>
      </w:r>
      <w:r w:rsidR="00D77934">
        <w:t>de façon lexicographique</w:t>
      </w:r>
      <w:r w:rsidR="0047579E">
        <w:t xml:space="preserve"> croissante</w:t>
      </w:r>
      <w:r w:rsidR="00D77934">
        <w:t>.</w:t>
      </w:r>
      <w:r w:rsidR="0047579E">
        <w:t xml:space="preserve"> Cependant, si on reclique sur le titre la colonne, l’information est cette fois ci triée de façon lexicographique décroissante.</w:t>
      </w:r>
    </w:p>
    <w:p w14:paraId="26B0C1FE" w14:textId="77777777" w:rsidR="007D7869" w:rsidRDefault="007D7869" w:rsidP="003E4D23">
      <w:r>
        <w:t>Par exemple, si on clique sur le titre de la colonne « Hôte », on pourrait obtenir le résultat ci-dessous</w:t>
      </w:r>
      <w:r w:rsidR="00A361EF">
        <w:t> :</w:t>
      </w:r>
    </w:p>
    <w:p w14:paraId="660EFA86" w14:textId="77777777" w:rsidR="00A361EF" w:rsidRDefault="00E05E42" w:rsidP="003E4D23">
      <w:r>
        <w:rPr>
          <w:noProof/>
        </w:rPr>
        <w:lastRenderedPageBreak/>
        <w:drawing>
          <wp:inline distT="0" distB="0" distL="0" distR="0" wp14:anchorId="37AA8E7D" wp14:editId="2529234F">
            <wp:extent cx="5757545" cy="1574800"/>
            <wp:effectExtent l="0" t="0" r="8255"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7545" cy="1574800"/>
                    </a:xfrm>
                    <a:prstGeom prst="rect">
                      <a:avLst/>
                    </a:prstGeom>
                    <a:noFill/>
                    <a:ln>
                      <a:noFill/>
                    </a:ln>
                  </pic:spPr>
                </pic:pic>
              </a:graphicData>
            </a:graphic>
          </wp:inline>
        </w:drawing>
      </w:r>
    </w:p>
    <w:p w14:paraId="67ADCAEF" w14:textId="77777777" w:rsidR="00A361EF" w:rsidRDefault="00A361EF" w:rsidP="003E4D23">
      <w:r>
        <w:t>En recliquant, sur le titre de la colonne</w:t>
      </w:r>
      <w:r w:rsidR="000B0AD8">
        <w:t xml:space="preserve"> « Hôte »</w:t>
      </w:r>
      <w:r>
        <w:t>, on obtiendrait le résultat ci-dessous :</w:t>
      </w:r>
    </w:p>
    <w:p w14:paraId="114F0E04" w14:textId="77777777" w:rsidR="001C5807" w:rsidRDefault="00E05E42" w:rsidP="003E4D23">
      <w:r>
        <w:rPr>
          <w:noProof/>
        </w:rPr>
        <w:drawing>
          <wp:inline distT="0" distB="0" distL="0" distR="0" wp14:anchorId="363C55A2" wp14:editId="43ADE9B7">
            <wp:extent cx="5748655" cy="15748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8655" cy="1574800"/>
                    </a:xfrm>
                    <a:prstGeom prst="rect">
                      <a:avLst/>
                    </a:prstGeom>
                    <a:noFill/>
                    <a:ln>
                      <a:noFill/>
                    </a:ln>
                  </pic:spPr>
                </pic:pic>
              </a:graphicData>
            </a:graphic>
          </wp:inline>
        </w:drawing>
      </w:r>
    </w:p>
    <w:p w14:paraId="20D9651B" w14:textId="77777777" w:rsidR="00A361EF" w:rsidRDefault="0041565B" w:rsidP="003E4D23">
      <w:r>
        <w:t xml:space="preserve">La présence </w:t>
      </w:r>
      <w:r w:rsidR="00C727B9">
        <w:t>des boutons dans la colonne « Actions » dépend des droits que l’utilisateur a sur le « Groupe de Secrets ».</w:t>
      </w:r>
    </w:p>
    <w:p w14:paraId="4F087262" w14:textId="77777777" w:rsidR="002B076A" w:rsidRDefault="002B076A" w:rsidP="002B076A">
      <w:pPr>
        <w:pStyle w:val="Titre3"/>
      </w:pPr>
      <w:bookmarkStart w:id="144" w:name="_Toc234513667"/>
      <w:r>
        <w:t>Colonne « Groupe de Secrets »</w:t>
      </w:r>
      <w:bookmarkEnd w:id="144"/>
    </w:p>
    <w:p w14:paraId="1218EE93" w14:textId="77777777" w:rsidR="002B076A" w:rsidRDefault="002B076A" w:rsidP="002B076A">
      <w:r>
        <w:t>Cette colonne rappelle à quel « Groupe de Secrets » le Secret est rattaché.</w:t>
      </w:r>
    </w:p>
    <w:p w14:paraId="61853021" w14:textId="77777777" w:rsidR="001C5807" w:rsidRPr="002B076A" w:rsidRDefault="001C5807" w:rsidP="001C5807">
      <w:pPr>
        <w:pStyle w:val="Remarque"/>
      </w:pPr>
      <w:r w:rsidRPr="001C5807">
        <w:rPr>
          <w:b/>
        </w:rPr>
        <w:t>Rappel :</w:t>
      </w:r>
      <w:r>
        <w:t xml:space="preserve"> c’est par les Groupes de Secrets que l’on partage les Secrets, soit en les associant à des Profils.</w:t>
      </w:r>
    </w:p>
    <w:p w14:paraId="4D943AB4" w14:textId="77777777" w:rsidR="002B076A" w:rsidRDefault="002B076A" w:rsidP="002B076A">
      <w:pPr>
        <w:pStyle w:val="Titre3"/>
      </w:pPr>
      <w:bookmarkStart w:id="145" w:name="_Toc234513668"/>
      <w:r>
        <w:t>Colonne « Type »</w:t>
      </w:r>
      <w:bookmarkEnd w:id="145"/>
    </w:p>
    <w:p w14:paraId="4A9CE7A1" w14:textId="77777777" w:rsidR="002B076A" w:rsidRDefault="002B076A" w:rsidP="002B076A">
      <w:r>
        <w:t xml:space="preserve">Cette colonne rappelle </w:t>
      </w:r>
      <w:r w:rsidR="001C5807">
        <w:t>le</w:t>
      </w:r>
      <w:r>
        <w:t xml:space="preserve"> « </w:t>
      </w:r>
      <w:r w:rsidR="00577AF6">
        <w:t>Type</w:t>
      </w:r>
      <w:r>
        <w:t xml:space="preserve"> » </w:t>
      </w:r>
      <w:r w:rsidR="001C5807">
        <w:t>du</w:t>
      </w:r>
      <w:r>
        <w:t xml:space="preserve"> Secret.</w:t>
      </w:r>
    </w:p>
    <w:p w14:paraId="006ED5F9" w14:textId="77777777" w:rsidR="001C5807" w:rsidRPr="002B076A" w:rsidRDefault="001C5807" w:rsidP="001C5807">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371353B3" w14:textId="77777777" w:rsidR="002B076A" w:rsidRDefault="002B076A" w:rsidP="002B076A">
      <w:pPr>
        <w:pStyle w:val="Titre3"/>
      </w:pPr>
      <w:bookmarkStart w:id="146" w:name="_Toc234513669"/>
      <w:r>
        <w:t>Colonne « </w:t>
      </w:r>
      <w:r w:rsidR="00577AF6">
        <w:t>Environnement</w:t>
      </w:r>
      <w:r>
        <w:t> »</w:t>
      </w:r>
      <w:bookmarkEnd w:id="146"/>
    </w:p>
    <w:p w14:paraId="7B7ED43D" w14:textId="77777777" w:rsidR="002B076A" w:rsidRPr="002B076A" w:rsidRDefault="002B076A" w:rsidP="002B076A">
      <w:r>
        <w:t>Cette colonne rappelle à quel « </w:t>
      </w:r>
      <w:r w:rsidR="00577AF6">
        <w:t>Environnement</w:t>
      </w:r>
      <w:r>
        <w:t> » le Secret est rattaché.</w:t>
      </w:r>
    </w:p>
    <w:p w14:paraId="4BA12823" w14:textId="77777777" w:rsidR="007C6C2F" w:rsidRPr="002B076A" w:rsidRDefault="007C6C2F" w:rsidP="007C6C2F">
      <w:pPr>
        <w:pStyle w:val="Remarque"/>
      </w:pPr>
      <w:r w:rsidRPr="001C5807">
        <w:rPr>
          <w:b/>
        </w:rPr>
        <w:t>Remarque :</w:t>
      </w:r>
      <w:r>
        <w:t xml:space="preserve"> il est possible de changer le libellé des environnements (voir chapitre sur la gestion Multilingue de l’outil). Retenez que l’outil ne gère que l’outil ne gère que </w:t>
      </w:r>
      <w:r w:rsidRPr="007C6C2F">
        <w:rPr>
          <w:b/>
        </w:rPr>
        <w:t>4</w:t>
      </w:r>
      <w:r>
        <w:t xml:space="preserve"> environnements pour le moment.</w:t>
      </w:r>
    </w:p>
    <w:p w14:paraId="008DA9D9" w14:textId="77777777" w:rsidR="002B076A" w:rsidRDefault="002B076A" w:rsidP="002B076A">
      <w:pPr>
        <w:pStyle w:val="Titre3"/>
      </w:pPr>
      <w:bookmarkStart w:id="147" w:name="_Toc234513670"/>
      <w:r>
        <w:t>Colonne « </w:t>
      </w:r>
      <w:r w:rsidR="00577AF6">
        <w:t>Application</w:t>
      </w:r>
      <w:r>
        <w:t> »</w:t>
      </w:r>
      <w:bookmarkEnd w:id="147"/>
    </w:p>
    <w:p w14:paraId="55B9A938" w14:textId="77777777" w:rsidR="002B076A" w:rsidRPr="002B076A" w:rsidRDefault="002B076A" w:rsidP="002B076A">
      <w:r>
        <w:t>Cette colonne rappelle à quel</w:t>
      </w:r>
      <w:r w:rsidR="00577AF6">
        <w:t>le</w:t>
      </w:r>
      <w:r>
        <w:t xml:space="preserve"> « </w:t>
      </w:r>
      <w:r w:rsidR="00577AF6">
        <w:t>Application</w:t>
      </w:r>
      <w:r>
        <w:t> » le Secret est rattaché.</w:t>
      </w:r>
    </w:p>
    <w:p w14:paraId="4E9DBCCF" w14:textId="77777777" w:rsidR="002B076A" w:rsidRDefault="002B076A" w:rsidP="002B076A">
      <w:pPr>
        <w:pStyle w:val="Titre3"/>
      </w:pPr>
      <w:bookmarkStart w:id="148" w:name="_Toc234513671"/>
      <w:r>
        <w:t>Colonne « </w:t>
      </w:r>
      <w:r w:rsidR="00577AF6">
        <w:t>Hôte</w:t>
      </w:r>
      <w:r>
        <w:t> »</w:t>
      </w:r>
      <w:bookmarkEnd w:id="148"/>
    </w:p>
    <w:p w14:paraId="146132FC" w14:textId="77777777" w:rsidR="002B076A" w:rsidRPr="002B076A" w:rsidRDefault="002B076A" w:rsidP="002B076A">
      <w:r>
        <w:t>Cette colonne rappelle à quel « </w:t>
      </w:r>
      <w:r w:rsidR="00577AF6">
        <w:t>Hôte</w:t>
      </w:r>
      <w:r>
        <w:t xml:space="preserve"> » </w:t>
      </w:r>
      <w:r w:rsidR="00577AF6">
        <w:t xml:space="preserve">(équipement) </w:t>
      </w:r>
      <w:r>
        <w:t>le Secret est rattaché.</w:t>
      </w:r>
    </w:p>
    <w:p w14:paraId="6FEDA298" w14:textId="77777777" w:rsidR="00577AF6" w:rsidRDefault="00577AF6" w:rsidP="00577AF6">
      <w:pPr>
        <w:pStyle w:val="Titre3"/>
      </w:pPr>
      <w:bookmarkStart w:id="149" w:name="_Toc234513672"/>
      <w:r>
        <w:lastRenderedPageBreak/>
        <w:t>Colonne « Utilisateur »</w:t>
      </w:r>
      <w:bookmarkEnd w:id="149"/>
    </w:p>
    <w:p w14:paraId="0A839224" w14:textId="77777777" w:rsidR="00577AF6" w:rsidRPr="002B076A" w:rsidRDefault="00577AF6" w:rsidP="00577AF6">
      <w:r>
        <w:t>Cette colonne rappelle quel est le nom de « l’Utilisateur » constituant le Secret.</w:t>
      </w:r>
    </w:p>
    <w:p w14:paraId="748A185C" w14:textId="77777777" w:rsidR="002B076A" w:rsidRDefault="002B076A" w:rsidP="002B076A">
      <w:pPr>
        <w:pStyle w:val="Titre3"/>
      </w:pPr>
      <w:bookmarkStart w:id="150" w:name="_Toc234513673"/>
      <w:r>
        <w:t>Colonne « </w:t>
      </w:r>
      <w:r w:rsidR="00577AF6">
        <w:t>Commentaire</w:t>
      </w:r>
      <w:r>
        <w:t> »</w:t>
      </w:r>
      <w:bookmarkEnd w:id="150"/>
    </w:p>
    <w:p w14:paraId="70D584D8" w14:textId="77777777" w:rsidR="002B076A" w:rsidRPr="002B076A" w:rsidRDefault="002B076A" w:rsidP="002B076A">
      <w:r>
        <w:t xml:space="preserve">Cette colonne rappelle </w:t>
      </w:r>
      <w:r w:rsidR="004D26D3">
        <w:t>le</w:t>
      </w:r>
      <w:r>
        <w:t>« </w:t>
      </w:r>
      <w:r w:rsidR="004D26D3">
        <w:t>Commentaire</w:t>
      </w:r>
      <w:r>
        <w:t xml:space="preserve"> » </w:t>
      </w:r>
      <w:r w:rsidR="004D26D3">
        <w:t xml:space="preserve">qui est associé au </w:t>
      </w:r>
      <w:r>
        <w:t>Secret.</w:t>
      </w:r>
    </w:p>
    <w:p w14:paraId="4A564363" w14:textId="77777777" w:rsidR="002B076A" w:rsidRDefault="002B076A" w:rsidP="002B076A">
      <w:pPr>
        <w:pStyle w:val="Titre3"/>
      </w:pPr>
      <w:bookmarkStart w:id="151" w:name="_Toc234513674"/>
      <w:r>
        <w:t>Colonne « Actions »</w:t>
      </w:r>
      <w:bookmarkEnd w:id="151"/>
    </w:p>
    <w:p w14:paraId="6A63FC9D" w14:textId="77777777" w:rsidR="002B076A" w:rsidRPr="0050513F" w:rsidRDefault="002B076A" w:rsidP="002B076A">
      <w:r>
        <w:t>Cette colonne contient tous les boutons permettant de gérer le Secret courant (Secret en surbrillance dans le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B076A" w14:paraId="12B1B20D" w14:textId="77777777" w:rsidTr="00C218A4">
        <w:trPr>
          <w:tblHeader/>
        </w:trPr>
        <w:tc>
          <w:tcPr>
            <w:tcW w:w="1242" w:type="dxa"/>
            <w:shd w:val="clear" w:color="auto" w:fill="auto"/>
          </w:tcPr>
          <w:p w14:paraId="18DEF019" w14:textId="77777777" w:rsidR="002B076A" w:rsidRDefault="002B076A" w:rsidP="00C218A4">
            <w:pPr>
              <w:pStyle w:val="Titrecolonne"/>
              <w:jc w:val="center"/>
            </w:pPr>
            <w:r>
              <w:t>Bouton</w:t>
            </w:r>
          </w:p>
        </w:tc>
        <w:tc>
          <w:tcPr>
            <w:tcW w:w="8080" w:type="dxa"/>
            <w:shd w:val="clear" w:color="auto" w:fill="auto"/>
          </w:tcPr>
          <w:p w14:paraId="3BADB97D" w14:textId="77777777" w:rsidR="002B076A" w:rsidRDefault="002B076A" w:rsidP="002B076A">
            <w:pPr>
              <w:pStyle w:val="Titrecolonne"/>
            </w:pPr>
            <w:r>
              <w:t>Signification</w:t>
            </w:r>
          </w:p>
        </w:tc>
      </w:tr>
      <w:tr w:rsidR="002B076A" w14:paraId="231EFD5C" w14:textId="77777777" w:rsidTr="00C218A4">
        <w:tc>
          <w:tcPr>
            <w:tcW w:w="1242" w:type="dxa"/>
            <w:shd w:val="clear" w:color="auto" w:fill="auto"/>
          </w:tcPr>
          <w:p w14:paraId="460854B2" w14:textId="77777777" w:rsidR="002B076A" w:rsidRDefault="00E05E42" w:rsidP="00C218A4">
            <w:pPr>
              <w:pStyle w:val="Textetableau"/>
              <w:jc w:val="center"/>
            </w:pPr>
            <w:r>
              <w:rPr>
                <w:noProof/>
              </w:rPr>
              <w:drawing>
                <wp:inline distT="0" distB="0" distL="0" distR="0" wp14:anchorId="01EBDE5C" wp14:editId="50BE30D5">
                  <wp:extent cx="203200" cy="203200"/>
                  <wp:effectExtent l="25400" t="25400" r="25400" b="25400"/>
                  <wp:docPr id="75"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8A5FE70" w14:textId="77777777" w:rsidR="002B076A" w:rsidRDefault="002B076A" w:rsidP="002B076A">
            <w:pPr>
              <w:pStyle w:val="Textetableau"/>
            </w:pPr>
            <w:r>
              <w:t>Ce bouton permet de modifier le « Secret ».</w:t>
            </w:r>
          </w:p>
        </w:tc>
      </w:tr>
      <w:tr w:rsidR="002B076A" w14:paraId="3B9556AE" w14:textId="77777777" w:rsidTr="00C218A4">
        <w:tc>
          <w:tcPr>
            <w:tcW w:w="1242" w:type="dxa"/>
            <w:shd w:val="clear" w:color="auto" w:fill="auto"/>
          </w:tcPr>
          <w:p w14:paraId="76EA70C2" w14:textId="77777777" w:rsidR="002B076A" w:rsidRDefault="00E05E42" w:rsidP="00C218A4">
            <w:pPr>
              <w:pStyle w:val="Textetableau"/>
              <w:jc w:val="center"/>
            </w:pPr>
            <w:r>
              <w:rPr>
                <w:noProof/>
              </w:rPr>
              <w:drawing>
                <wp:inline distT="0" distB="0" distL="0" distR="0" wp14:anchorId="2B644B2D" wp14:editId="41A4C820">
                  <wp:extent cx="203200" cy="203200"/>
                  <wp:effectExtent l="25400" t="25400" r="25400" b="25400"/>
                  <wp:docPr id="76"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AF4C77A" w14:textId="77777777" w:rsidR="002B076A" w:rsidRDefault="002B076A" w:rsidP="002B076A">
            <w:pPr>
              <w:pStyle w:val="Textetableau"/>
            </w:pPr>
            <w:r>
              <w:t>Ce bouton permet de supprimer le « Secret ».</w:t>
            </w:r>
          </w:p>
        </w:tc>
      </w:tr>
      <w:tr w:rsidR="004B39E5" w14:paraId="44BD68A5" w14:textId="77777777" w:rsidTr="00C218A4">
        <w:tc>
          <w:tcPr>
            <w:tcW w:w="1242" w:type="dxa"/>
            <w:shd w:val="clear" w:color="auto" w:fill="auto"/>
          </w:tcPr>
          <w:p w14:paraId="6B2B365D" w14:textId="77777777" w:rsidR="004B39E5" w:rsidRDefault="00E05E42" w:rsidP="00C218A4">
            <w:pPr>
              <w:pStyle w:val="Textetableau"/>
              <w:jc w:val="center"/>
              <w:rPr>
                <w:noProof/>
              </w:rPr>
            </w:pPr>
            <w:r>
              <w:rPr>
                <w:noProof/>
              </w:rPr>
              <w:drawing>
                <wp:inline distT="0" distB="0" distL="0" distR="0" wp14:anchorId="699E581A" wp14:editId="7AA6CD89">
                  <wp:extent cx="203200" cy="203200"/>
                  <wp:effectExtent l="25400" t="25400" r="25400" b="25400"/>
                  <wp:docPr id="7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D16FDD" w14:textId="77777777" w:rsidR="004B39E5" w:rsidRDefault="004B39E5" w:rsidP="002B076A">
            <w:pPr>
              <w:pStyle w:val="Textetableau"/>
            </w:pPr>
            <w:r>
              <w:t>Ce bouton permet d’afficher le « Secret » (Notez qu’un clique sur l’occurrence produit le même récultat).</w:t>
            </w:r>
          </w:p>
        </w:tc>
      </w:tr>
    </w:tbl>
    <w:p w14:paraId="3164696B" w14:textId="77777777" w:rsidR="002B076A" w:rsidRDefault="002B076A" w:rsidP="002B076A">
      <w:pPr>
        <w:pStyle w:val="Titre3"/>
      </w:pPr>
      <w:bookmarkStart w:id="152" w:name="_Toc234513675"/>
      <w:r>
        <w:t>Bouton « Créer »</w:t>
      </w:r>
      <w:bookmarkEnd w:id="152"/>
    </w:p>
    <w:p w14:paraId="742D01CA" w14:textId="77777777" w:rsidR="002B076A" w:rsidRPr="0050513F" w:rsidRDefault="002B076A" w:rsidP="002B076A">
      <w:r>
        <w:t>Ce bouton permet d’exécuter la création d’un nouveau « Secret » dans le « Groupe de Secret » sélectionné.</w:t>
      </w:r>
    </w:p>
    <w:p w14:paraId="7DAA8D01" w14:textId="77777777" w:rsidR="00017335" w:rsidRDefault="00017335" w:rsidP="00017335">
      <w:pPr>
        <w:pStyle w:val="Titre2"/>
      </w:pPr>
      <w:bookmarkStart w:id="153" w:name="_Toc234513676"/>
      <w:bookmarkStart w:id="154" w:name="_Ref226642653"/>
      <w:r>
        <w:t>Recherche de Secrets</w:t>
      </w:r>
      <w:bookmarkEnd w:id="153"/>
    </w:p>
    <w:p w14:paraId="12F04B7D" w14:textId="77777777" w:rsidR="00017335" w:rsidRDefault="00017335" w:rsidP="00017335">
      <w:r>
        <w:t>Par défaut, tous les Secrets auxquels l’utilisateur a accès s’affichent. Toutefois, l’utilisateur peut décider de restreindre cet affichage, ou ne rechercher qu’un Secret p</w:t>
      </w:r>
      <w:r w:rsidR="007C6C2F">
        <w:t>articulier</w:t>
      </w:r>
      <w:r>
        <w:t>. Pour ce faire, il utilisera le champ ci-dessous :</w:t>
      </w:r>
    </w:p>
    <w:p w14:paraId="278CB215" w14:textId="77777777" w:rsidR="00017335" w:rsidRDefault="00E05E42" w:rsidP="00017335">
      <w:r>
        <w:rPr>
          <w:noProof/>
        </w:rPr>
        <w:drawing>
          <wp:inline distT="0" distB="0" distL="0" distR="0" wp14:anchorId="6C27F6C7" wp14:editId="543333CB">
            <wp:extent cx="1379855" cy="18605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79855" cy="186055"/>
                    </a:xfrm>
                    <a:prstGeom prst="rect">
                      <a:avLst/>
                    </a:prstGeom>
                    <a:noFill/>
                    <a:ln>
                      <a:noFill/>
                    </a:ln>
                  </pic:spPr>
                </pic:pic>
              </a:graphicData>
            </a:graphic>
          </wp:inline>
        </w:drawing>
      </w:r>
    </w:p>
    <w:p w14:paraId="5B98A7E5" w14:textId="77777777" w:rsidR="007C6C2F" w:rsidRDefault="00017335" w:rsidP="00017335">
      <w:r>
        <w:t>Ce champ réalise une recherche sur toutes les colonnes constituant un Secret.</w:t>
      </w:r>
    </w:p>
    <w:p w14:paraId="0A6DD4FC" w14:textId="77777777" w:rsidR="007C6C2F" w:rsidRDefault="007C6C2F" w:rsidP="00017335">
      <w:r>
        <w:t>Par exemple, en tapant « zeu », l’outil recherchera tous les secrets contenant « zeu » dans ses colonnes. Toujours dans le cadre de notre exemple voici ce qui apparaitrait :</w:t>
      </w:r>
    </w:p>
    <w:p w14:paraId="32908464" w14:textId="77777777" w:rsidR="007C6C2F" w:rsidRDefault="00E05E42" w:rsidP="00017335">
      <w:r>
        <w:rPr>
          <w:noProof/>
        </w:rPr>
        <w:drawing>
          <wp:inline distT="0" distB="0" distL="0" distR="0" wp14:anchorId="4B56C431" wp14:editId="5AB176A6">
            <wp:extent cx="5748655" cy="1287145"/>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8655" cy="1287145"/>
                    </a:xfrm>
                    <a:prstGeom prst="rect">
                      <a:avLst/>
                    </a:prstGeom>
                    <a:noFill/>
                    <a:ln>
                      <a:noFill/>
                    </a:ln>
                  </pic:spPr>
                </pic:pic>
              </a:graphicData>
            </a:graphic>
          </wp:inline>
        </w:drawing>
      </w:r>
    </w:p>
    <w:p w14:paraId="6D33B6AF" w14:textId="77777777" w:rsidR="003B22A7" w:rsidRDefault="003B22A7" w:rsidP="00017335">
      <w:r>
        <w:t>Si, par exemple, un secret avait eu un commentaire contenant « zeus » ce dernier serait apparu également. Par exemple :</w:t>
      </w:r>
    </w:p>
    <w:p w14:paraId="73F446EA" w14:textId="77777777" w:rsidR="003B22A7" w:rsidRDefault="00E05E42" w:rsidP="00017335">
      <w:r>
        <w:rPr>
          <w:noProof/>
        </w:rPr>
        <w:lastRenderedPageBreak/>
        <w:drawing>
          <wp:inline distT="0" distB="0" distL="0" distR="0" wp14:anchorId="652198E4" wp14:editId="54F353D2">
            <wp:extent cx="5757545" cy="14306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7545" cy="1430655"/>
                    </a:xfrm>
                    <a:prstGeom prst="rect">
                      <a:avLst/>
                    </a:prstGeom>
                    <a:noFill/>
                    <a:ln>
                      <a:noFill/>
                    </a:ln>
                  </pic:spPr>
                </pic:pic>
              </a:graphicData>
            </a:graphic>
          </wp:inline>
        </w:drawing>
      </w:r>
    </w:p>
    <w:p w14:paraId="7D517C36" w14:textId="77777777" w:rsidR="003B22A7" w:rsidRDefault="003B22A7" w:rsidP="003B22A7">
      <w:pPr>
        <w:pStyle w:val="Remarque"/>
      </w:pPr>
      <w:r w:rsidRPr="003B22A7">
        <w:rPr>
          <w:b/>
        </w:rPr>
        <w:t xml:space="preserve">Astuce : </w:t>
      </w:r>
      <w:r>
        <w:t>Pour réafficher tous les Secrets auxquels un utilisateur a accès, il faut supprimer les caractères de recherche.</w:t>
      </w:r>
    </w:p>
    <w:p w14:paraId="3A17118A" w14:textId="77777777" w:rsidR="002B076A" w:rsidRDefault="002123CA" w:rsidP="002123CA">
      <w:pPr>
        <w:pStyle w:val="Titre2"/>
      </w:pPr>
      <w:bookmarkStart w:id="155" w:name="_Toc234513677"/>
      <w:r>
        <w:t>Modifier un Secret</w:t>
      </w:r>
      <w:bookmarkEnd w:id="154"/>
      <w:bookmarkEnd w:id="155"/>
    </w:p>
    <w:p w14:paraId="2208A098" w14:textId="77777777" w:rsidR="002123CA" w:rsidRDefault="002123CA" w:rsidP="002123CA">
      <w:r>
        <w:t>Après avoir cliquer sur le bouton « </w:t>
      </w:r>
      <w:r w:rsidR="00E05E42">
        <w:rPr>
          <w:noProof/>
        </w:rPr>
        <w:drawing>
          <wp:inline distT="0" distB="0" distL="0" distR="0" wp14:anchorId="15E375D6" wp14:editId="522C3E5A">
            <wp:extent cx="203200" cy="203200"/>
            <wp:effectExtent l="25400" t="25400" r="25400" b="25400"/>
            <wp:docPr id="8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4005A94E" w14:textId="77777777" w:rsidR="00C02253" w:rsidRDefault="00E05E42" w:rsidP="002123CA">
      <w:r>
        <w:rPr>
          <w:noProof/>
        </w:rPr>
        <w:drawing>
          <wp:inline distT="0" distB="0" distL="0" distR="0" wp14:anchorId="0660D199" wp14:editId="4B559853">
            <wp:extent cx="5757545" cy="1625600"/>
            <wp:effectExtent l="0" t="0" r="8255"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7545" cy="1625600"/>
                    </a:xfrm>
                    <a:prstGeom prst="rect">
                      <a:avLst/>
                    </a:prstGeom>
                    <a:noFill/>
                    <a:ln>
                      <a:noFill/>
                    </a:ln>
                  </pic:spPr>
                </pic:pic>
              </a:graphicData>
            </a:graphic>
          </wp:inline>
        </w:drawing>
      </w:r>
    </w:p>
    <w:p w14:paraId="343CF71E" w14:textId="77777777" w:rsidR="002123CA" w:rsidRDefault="002123CA" w:rsidP="002123CA"/>
    <w:p w14:paraId="21E11550" w14:textId="77777777" w:rsidR="002123CA" w:rsidRDefault="002123CA" w:rsidP="002123CA">
      <w:pPr>
        <w:pStyle w:val="Titre3"/>
      </w:pPr>
      <w:bookmarkStart w:id="156" w:name="_Toc234513678"/>
      <w:r>
        <w:t>Champ « Groupe de Secrets »</w:t>
      </w:r>
      <w:bookmarkEnd w:id="156"/>
    </w:p>
    <w:p w14:paraId="52FB689E" w14:textId="77777777" w:rsidR="002123CA" w:rsidRPr="002123CA" w:rsidRDefault="002123CA" w:rsidP="002123CA">
      <w:r>
        <w:t xml:space="preserve">Cette liste déroulante contient tous les « Groupes de Secrets » auxquels à droit l’utilisateur </w:t>
      </w:r>
      <w:r w:rsidR="00CA6BDD">
        <w:t>en écriture</w:t>
      </w:r>
      <w:r>
        <w:t>. Les « Groupes de Secrets » sont le résultat des créations précédentes.</w:t>
      </w:r>
    </w:p>
    <w:p w14:paraId="11E944FA" w14:textId="77777777" w:rsidR="002123CA" w:rsidRDefault="002123CA" w:rsidP="002123CA">
      <w:pPr>
        <w:pStyle w:val="Titre3"/>
      </w:pPr>
      <w:bookmarkStart w:id="157" w:name="_Toc234513679"/>
      <w:r>
        <w:t>Champ « Type »</w:t>
      </w:r>
      <w:bookmarkEnd w:id="157"/>
    </w:p>
    <w:p w14:paraId="3D07DA8D" w14:textId="77777777" w:rsidR="002123CA" w:rsidRDefault="002123CA" w:rsidP="002123CA">
      <w:r>
        <w:t xml:space="preserve">Cette liste déroulante contient tous les </w:t>
      </w:r>
      <w:r w:rsidR="00CE66A8">
        <w:t>« T</w:t>
      </w:r>
      <w:r>
        <w:t>ypes</w:t>
      </w:r>
      <w:r w:rsidR="00CE66A8">
        <w:t> »</w:t>
      </w:r>
      <w:r>
        <w:t xml:space="preserve"> gérés par l’outil </w:t>
      </w:r>
      <w:r w:rsidR="00EE46DF" w:rsidRPr="00B008E4">
        <w:rPr>
          <w:b/>
          <w:color w:val="9EC630"/>
        </w:rPr>
        <w:t>Secret</w:t>
      </w:r>
      <w:r w:rsidR="00EE46DF" w:rsidRPr="00B008E4">
        <w:rPr>
          <w:b/>
          <w:color w:val="568EB6"/>
          <w:szCs w:val="20"/>
        </w:rPr>
        <w:t>Manager</w:t>
      </w:r>
      <w:r>
        <w:t>.</w:t>
      </w:r>
      <w:r w:rsidR="00CE66A8">
        <w:t xml:space="preserve"> Pour le moment les « Types » gérés par l’outil sont :</w:t>
      </w:r>
    </w:p>
    <w:p w14:paraId="715821BF" w14:textId="77777777" w:rsidR="00CE66A8" w:rsidRDefault="00CE66A8" w:rsidP="00CE66A8">
      <w:pPr>
        <w:pStyle w:val="PuceNiveau1"/>
      </w:pPr>
      <w:r>
        <w:t>Mot de passe OS ;</w:t>
      </w:r>
    </w:p>
    <w:p w14:paraId="5D138403" w14:textId="77777777" w:rsidR="00CA6BDD" w:rsidRDefault="00CE66A8" w:rsidP="00CE66A8">
      <w:pPr>
        <w:pStyle w:val="PuceNiveau1"/>
      </w:pPr>
      <w:r>
        <w:t>Mot de passe Applicatif</w:t>
      </w:r>
      <w:r w:rsidR="00CA6BDD">
        <w:t> ;</w:t>
      </w:r>
    </w:p>
    <w:p w14:paraId="50BC4905" w14:textId="77777777" w:rsidR="00CE66A8" w:rsidRPr="002123CA" w:rsidRDefault="00CA6BDD" w:rsidP="00CE66A8">
      <w:pPr>
        <w:pStyle w:val="PuceNiveau1"/>
      </w:pPr>
      <w:r>
        <w:t>Mot de passe de test</w:t>
      </w:r>
      <w:r w:rsidR="00CE66A8">
        <w:t>.</w:t>
      </w:r>
    </w:p>
    <w:p w14:paraId="624A2E2A" w14:textId="77777777" w:rsidR="00CA6BDD" w:rsidRPr="002B076A" w:rsidRDefault="00CA6BDD" w:rsidP="00CA6BDD">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52D9E9EF" w14:textId="77777777" w:rsidR="002123CA" w:rsidRDefault="002123CA" w:rsidP="002123CA">
      <w:pPr>
        <w:pStyle w:val="Titre3"/>
      </w:pPr>
      <w:bookmarkStart w:id="158" w:name="_Toc234513680"/>
      <w:r>
        <w:t>Champ « Environnement »</w:t>
      </w:r>
      <w:bookmarkEnd w:id="158"/>
    </w:p>
    <w:p w14:paraId="0CF04627" w14:textId="77777777" w:rsidR="00CE66A8" w:rsidRDefault="00CE66A8" w:rsidP="00CE66A8">
      <w:r>
        <w:t xml:space="preserve">Cette liste déroulante contient tous les « Environnements » gérés par l’outil </w:t>
      </w:r>
      <w:r w:rsidR="00EE46DF" w:rsidRPr="00B008E4">
        <w:rPr>
          <w:b/>
          <w:color w:val="9EC630"/>
        </w:rPr>
        <w:t>Secret</w:t>
      </w:r>
      <w:r w:rsidR="00EE46DF" w:rsidRPr="00B008E4">
        <w:rPr>
          <w:b/>
          <w:color w:val="568EB6"/>
          <w:szCs w:val="20"/>
        </w:rPr>
        <w:t>Manager</w:t>
      </w:r>
      <w:r>
        <w:t>. Pour le moment les « Environnements » gérés par l’outil sont :</w:t>
      </w:r>
    </w:p>
    <w:p w14:paraId="78BFEEDA" w14:textId="77777777" w:rsidR="00CE66A8" w:rsidRDefault="00CE66A8" w:rsidP="00CE66A8">
      <w:pPr>
        <w:pStyle w:val="PuceNiveau1"/>
      </w:pPr>
      <w:r>
        <w:t>Production ;</w:t>
      </w:r>
    </w:p>
    <w:p w14:paraId="763B133C" w14:textId="77777777" w:rsidR="00CE66A8" w:rsidRDefault="00CE66A8" w:rsidP="00CE66A8">
      <w:pPr>
        <w:pStyle w:val="PuceNiveau1"/>
      </w:pPr>
      <w:r>
        <w:t>Pré-Production ;</w:t>
      </w:r>
    </w:p>
    <w:p w14:paraId="535DD051" w14:textId="77777777" w:rsidR="00CE66A8" w:rsidRDefault="00CE66A8" w:rsidP="00CE66A8">
      <w:pPr>
        <w:pStyle w:val="PuceNiveau1"/>
      </w:pPr>
      <w:r>
        <w:lastRenderedPageBreak/>
        <w:t>Intégration ;</w:t>
      </w:r>
    </w:p>
    <w:p w14:paraId="510DA671" w14:textId="77777777" w:rsidR="00CE66A8" w:rsidRPr="002123CA" w:rsidRDefault="00CE66A8" w:rsidP="00CE66A8">
      <w:pPr>
        <w:pStyle w:val="PuceNiveau1"/>
      </w:pPr>
      <w:r>
        <w:t>Test.</w:t>
      </w:r>
    </w:p>
    <w:p w14:paraId="13B70FED" w14:textId="77777777" w:rsidR="00CA6BDD" w:rsidRPr="002B076A" w:rsidRDefault="00CA6BDD" w:rsidP="00CA6BDD">
      <w:pPr>
        <w:pStyle w:val="Remarque"/>
      </w:pPr>
      <w:r w:rsidRPr="001C5807">
        <w:rPr>
          <w:b/>
        </w:rPr>
        <w:t>Remarque :</w:t>
      </w:r>
      <w:r>
        <w:t xml:space="preserve"> il est possible de changer le libellé des environnements (voir chapitre sur la gestion Multilingue de l’outil). Retenez que l’outil ne gère que l’outil ne gère que </w:t>
      </w:r>
      <w:r>
        <w:rPr>
          <w:b/>
        </w:rPr>
        <w:t>4</w:t>
      </w:r>
      <w:r>
        <w:t xml:space="preserve"> environnements pour le moment.</w:t>
      </w:r>
    </w:p>
    <w:p w14:paraId="70EAA686" w14:textId="77777777" w:rsidR="002123CA" w:rsidRDefault="002123CA" w:rsidP="002123CA">
      <w:pPr>
        <w:pStyle w:val="Titre3"/>
      </w:pPr>
      <w:bookmarkStart w:id="159" w:name="_Toc234513681"/>
      <w:r>
        <w:t>Champ « Application »</w:t>
      </w:r>
      <w:bookmarkEnd w:id="159"/>
    </w:p>
    <w:p w14:paraId="7503620E" w14:textId="77777777" w:rsidR="00FA7AF6" w:rsidRPr="00FA7AF6" w:rsidRDefault="00FA7AF6" w:rsidP="00FA7AF6">
      <w:r>
        <w:t xml:space="preserve">Ce champ libre de </w:t>
      </w:r>
      <w:r w:rsidR="003546B6">
        <w:t>saisie de 60 caractères permet de rattacher un Secret à une Application. Cette information permet de retrouver plus vite un Secret parmi d’autres Secret. Ce champ n’est pas obligatoire</w:t>
      </w:r>
      <w:r w:rsidR="00537EFF">
        <w:t>.</w:t>
      </w:r>
    </w:p>
    <w:p w14:paraId="1DD5AB33" w14:textId="77777777" w:rsidR="002123CA" w:rsidRDefault="002123CA" w:rsidP="002123CA">
      <w:pPr>
        <w:pStyle w:val="Titre3"/>
      </w:pPr>
      <w:bookmarkStart w:id="160" w:name="_Toc234513682"/>
      <w:r>
        <w:t>Champ « Hôte »</w:t>
      </w:r>
      <w:bookmarkEnd w:id="160"/>
    </w:p>
    <w:p w14:paraId="29157D99" w14:textId="77777777" w:rsidR="003546B6" w:rsidRPr="00FA7AF6" w:rsidRDefault="003546B6" w:rsidP="003546B6">
      <w:r>
        <w:t>Ce champ libre de saisie de 255 caractères permet de rattacher un Secret à un Hôte (équipement). Cette information permet de retrouver plus vite un Secret parmi d’autres Secret.</w:t>
      </w:r>
      <w:r w:rsidR="005273F4">
        <w:t xml:space="preserve"> Ce champ est obligatoire, car il s’associe avec le champ « Utilisateur ». Il y a effectivement une contrainte qui interdit d’avoir plusieurs utilisateurs identiques sur un même Hôte.</w:t>
      </w:r>
    </w:p>
    <w:p w14:paraId="388027A8" w14:textId="77777777" w:rsidR="002123CA" w:rsidRDefault="002123CA" w:rsidP="002123CA">
      <w:pPr>
        <w:pStyle w:val="Titre3"/>
      </w:pPr>
      <w:bookmarkStart w:id="161" w:name="_Toc234513683"/>
      <w:r>
        <w:t>Champ « Utilisateur »</w:t>
      </w:r>
      <w:bookmarkEnd w:id="161"/>
    </w:p>
    <w:p w14:paraId="277E200A" w14:textId="77777777" w:rsidR="00543075" w:rsidRPr="00FA7AF6" w:rsidRDefault="00543075" w:rsidP="00543075">
      <w:r>
        <w:t>Ce champ libre de saisie de 100 caractères permet de définir un Secret. Ce champ est obligatoire, car il s’associe avec le champ « Hôte » afin d’éviter d’avoir des doublons d’Utilisateur sur un même Hôte.</w:t>
      </w:r>
    </w:p>
    <w:p w14:paraId="2C9FE877" w14:textId="77777777" w:rsidR="002123CA" w:rsidRDefault="002123CA" w:rsidP="002123CA">
      <w:pPr>
        <w:pStyle w:val="Titre3"/>
      </w:pPr>
      <w:bookmarkStart w:id="162" w:name="_Toc234513684"/>
      <w:r>
        <w:t>Champ « Mot de passe »</w:t>
      </w:r>
      <w:bookmarkEnd w:id="162"/>
    </w:p>
    <w:p w14:paraId="0DA5E5FD" w14:textId="77777777" w:rsidR="00543075" w:rsidRPr="00FA7AF6" w:rsidRDefault="00543075" w:rsidP="00543075">
      <w:r>
        <w:t>Ce champ libre de saisie de 100 caractères permet de définir un Secret. Ce champ est obligatoire et il est chiffré dans la Base de Données car il est confidentiel.</w:t>
      </w:r>
    </w:p>
    <w:p w14:paraId="3074DCB3" w14:textId="77777777" w:rsidR="002123CA" w:rsidRDefault="002123CA" w:rsidP="002123CA">
      <w:pPr>
        <w:pStyle w:val="Titre3"/>
      </w:pPr>
      <w:bookmarkStart w:id="163" w:name="_Toc234513685"/>
      <w:r>
        <w:t>Champ « Commentaire »</w:t>
      </w:r>
      <w:bookmarkEnd w:id="163"/>
    </w:p>
    <w:p w14:paraId="0E4384F0" w14:textId="77777777" w:rsidR="00543075" w:rsidRPr="00FA7AF6" w:rsidRDefault="00543075" w:rsidP="00543075">
      <w:r>
        <w:t>Ce champ libre de saisie de 100 caractères permet d’apporter des informations complémentaires sur un Secret. Ce champ n’est  pas obligatoire.</w:t>
      </w:r>
    </w:p>
    <w:p w14:paraId="4F4FB0B8" w14:textId="77777777" w:rsidR="002123CA" w:rsidRDefault="002123CA" w:rsidP="002123CA">
      <w:pPr>
        <w:pStyle w:val="Titre3"/>
      </w:pPr>
      <w:bookmarkStart w:id="164" w:name="_Toc234513686"/>
      <w:r>
        <w:t>Champ « Alerte »</w:t>
      </w:r>
      <w:bookmarkEnd w:id="164"/>
    </w:p>
    <w:p w14:paraId="3F3B7243" w14:textId="77777777" w:rsidR="002123CA" w:rsidRDefault="00543075" w:rsidP="00543075">
      <w:r>
        <w:t>La boîte à cocher permet de remonter une alerte pour ce « Secret » quand il sera accédé par la suite. Les moyens de remonter des alertes sont paramétrables. Il faut se reporter au chapitre « Gestion des préférences ».</w:t>
      </w:r>
    </w:p>
    <w:p w14:paraId="669B5200" w14:textId="77777777" w:rsidR="00543075" w:rsidRDefault="00543075" w:rsidP="00ED63F9">
      <w:pPr>
        <w:pStyle w:val="Titre3"/>
      </w:pPr>
      <w:bookmarkStart w:id="165" w:name="_Toc234513687"/>
      <w:r>
        <w:t>Bouton « Modifier »</w:t>
      </w:r>
      <w:bookmarkEnd w:id="165"/>
    </w:p>
    <w:p w14:paraId="6FA5A5C9" w14:textId="77777777" w:rsidR="00ED63F9" w:rsidRPr="00ED63F9" w:rsidRDefault="00ED63F9" w:rsidP="00ED63F9">
      <w:r>
        <w:t>Ce bouton sauvegarde les modifications qui ont été effectuées dans les champs ci-dessus.</w:t>
      </w:r>
    </w:p>
    <w:p w14:paraId="40D5FD6A" w14:textId="77777777" w:rsidR="00543075" w:rsidRDefault="00ED63F9" w:rsidP="00ED63F9">
      <w:pPr>
        <w:pStyle w:val="Titre3"/>
      </w:pPr>
      <w:bookmarkStart w:id="166" w:name="_Toc234513688"/>
      <w:r>
        <w:t>Bouton « Annuler »</w:t>
      </w:r>
      <w:bookmarkEnd w:id="166"/>
    </w:p>
    <w:p w14:paraId="6C67ACD6" w14:textId="77777777" w:rsidR="00ED63F9" w:rsidRDefault="00ED63F9" w:rsidP="00ED63F9">
      <w:r>
        <w:t>Ce bouton abandonne toutes les modifications qui auraient pu être faites dans les champs ci-dessus et permet à l’utilisateur de revenir sur la liste des Secrets auxquels il a accès.</w:t>
      </w:r>
    </w:p>
    <w:p w14:paraId="605E8C12" w14:textId="77777777" w:rsidR="002407F4" w:rsidRDefault="009F1452" w:rsidP="009F1452">
      <w:pPr>
        <w:pStyle w:val="Titre2"/>
      </w:pPr>
      <w:bookmarkStart w:id="167" w:name="_Toc234513689"/>
      <w:r>
        <w:t>Suppression d’un Secret</w:t>
      </w:r>
      <w:bookmarkEnd w:id="167"/>
    </w:p>
    <w:p w14:paraId="263071F9" w14:textId="77777777" w:rsidR="009F1452" w:rsidRDefault="009F1452" w:rsidP="009F1452">
      <w:r>
        <w:t>Après avoir cliquer sur le bouton « </w:t>
      </w:r>
      <w:r w:rsidR="00E05E42">
        <w:rPr>
          <w:noProof/>
        </w:rPr>
        <w:drawing>
          <wp:inline distT="0" distB="0" distL="0" distR="0" wp14:anchorId="2DC17568" wp14:editId="71C1D4AB">
            <wp:extent cx="203200" cy="203200"/>
            <wp:effectExtent l="25400" t="25400" r="2540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2B91125C" w14:textId="77777777" w:rsidR="009F1452" w:rsidRPr="009F1452" w:rsidRDefault="00E05E42" w:rsidP="009F1452">
      <w:r>
        <w:rPr>
          <w:noProof/>
        </w:rPr>
        <w:lastRenderedPageBreak/>
        <w:drawing>
          <wp:inline distT="0" distB="0" distL="0" distR="0" wp14:anchorId="3408A5AC" wp14:editId="4AC89392">
            <wp:extent cx="5748655" cy="119380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8655" cy="1193800"/>
                    </a:xfrm>
                    <a:prstGeom prst="rect">
                      <a:avLst/>
                    </a:prstGeom>
                    <a:noFill/>
                    <a:ln>
                      <a:noFill/>
                    </a:ln>
                  </pic:spPr>
                </pic:pic>
              </a:graphicData>
            </a:graphic>
          </wp:inline>
        </w:drawing>
      </w:r>
    </w:p>
    <w:p w14:paraId="777A1009" w14:textId="77777777" w:rsidR="009F1452" w:rsidRDefault="009F1452" w:rsidP="009F1452">
      <w:pPr>
        <w:pStyle w:val="Remarque"/>
      </w:pPr>
      <w:r>
        <w:t xml:space="preserve">On notera que le mot </w:t>
      </w:r>
      <w:r w:rsidR="002D579F">
        <w:t>de passe est masqué dans ce cas.</w:t>
      </w:r>
    </w:p>
    <w:p w14:paraId="20C62773" w14:textId="77777777" w:rsidR="009F1452" w:rsidRDefault="009F1452" w:rsidP="009F1452">
      <w:pPr>
        <w:pStyle w:val="Titre3"/>
      </w:pPr>
      <w:bookmarkStart w:id="168" w:name="_Toc234513690"/>
      <w:r>
        <w:t>Bouton « Supprimer »</w:t>
      </w:r>
      <w:bookmarkEnd w:id="168"/>
    </w:p>
    <w:p w14:paraId="6CE43C1E" w14:textId="77777777" w:rsidR="009F1452" w:rsidRPr="00ED63F9" w:rsidRDefault="009F1452" w:rsidP="009F1452">
      <w:r>
        <w:t>Ce bouton valide la suppression du Secret affiché.</w:t>
      </w:r>
    </w:p>
    <w:p w14:paraId="0AE346D5" w14:textId="77777777" w:rsidR="009F1452" w:rsidRDefault="009F1452" w:rsidP="009F1452">
      <w:pPr>
        <w:pStyle w:val="Titre3"/>
      </w:pPr>
      <w:bookmarkStart w:id="169" w:name="_Toc234513691"/>
      <w:r>
        <w:t>Bouton « Annuler »</w:t>
      </w:r>
      <w:bookmarkEnd w:id="169"/>
    </w:p>
    <w:p w14:paraId="4C211DA3" w14:textId="77777777" w:rsidR="009F1452" w:rsidRDefault="009F1452" w:rsidP="009F1452">
      <w:r>
        <w:t>Ce bouton abandonne la suppression en cours et permet à l’utilisateur de revenir sur la liste des Secrets auxquels il a accès.</w:t>
      </w:r>
    </w:p>
    <w:p w14:paraId="2D7AE243" w14:textId="77777777" w:rsidR="009F1452" w:rsidRDefault="00C342A9" w:rsidP="00C342A9">
      <w:pPr>
        <w:pStyle w:val="Titre2"/>
      </w:pPr>
      <w:bookmarkStart w:id="170" w:name="_Toc234513692"/>
      <w:r>
        <w:t>Création d’un Secret</w:t>
      </w:r>
      <w:bookmarkEnd w:id="170"/>
    </w:p>
    <w:p w14:paraId="5E46FB54" w14:textId="77777777" w:rsidR="00C342A9" w:rsidRDefault="00C342A9" w:rsidP="00ED63F9">
      <w:r>
        <w:t>La création d’un Secret s’appuie sur le même fonctionnement qu’une modification au détail prêt que l’écran est vide au lieu de contenir de précédentes saisies.</w:t>
      </w:r>
    </w:p>
    <w:p w14:paraId="6424C14C" w14:textId="77777777" w:rsidR="00C342A9" w:rsidRDefault="00C342A9" w:rsidP="00ED63F9">
      <w:r>
        <w:t>Voir chapitre « </w:t>
      </w:r>
      <w:r w:rsidR="0093523E">
        <w:fldChar w:fldCharType="begin"/>
      </w:r>
      <w:r w:rsidR="0093523E">
        <w:instrText xml:space="preserve"> </w:instrText>
      </w:r>
      <w:r w:rsidR="007370EE">
        <w:instrText>REF</w:instrText>
      </w:r>
      <w:r w:rsidR="0093523E">
        <w:instrText xml:space="preserve"> _Ref226642653 \r \h </w:instrText>
      </w:r>
      <w:r w:rsidR="0093523E">
        <w:fldChar w:fldCharType="separate"/>
      </w:r>
      <w:r w:rsidR="00B9511F">
        <w:t>11.3</w:t>
      </w:r>
      <w:r w:rsidR="0093523E">
        <w:fldChar w:fldCharType="end"/>
      </w:r>
      <w:r w:rsidR="0093523E">
        <w:t> ».</w:t>
      </w:r>
    </w:p>
    <w:p w14:paraId="71185D25" w14:textId="77777777" w:rsidR="0093523E" w:rsidRDefault="00182557" w:rsidP="00182557">
      <w:pPr>
        <w:pStyle w:val="Titre1"/>
      </w:pPr>
      <w:bookmarkStart w:id="171" w:name="_Toc234513693"/>
      <w:r>
        <w:t>Gestion des préférences</w:t>
      </w:r>
      <w:bookmarkEnd w:id="171"/>
    </w:p>
    <w:p w14:paraId="4EBA3ACB" w14:textId="77777777" w:rsidR="00182557" w:rsidRDefault="00182557" w:rsidP="00ED63F9">
      <w:r>
        <w:t xml:space="preserve">Cet ensemble d’écrans est réservé aux Administrateurs. Ils permettent de gérer </w:t>
      </w:r>
      <w:r w:rsidR="00057C8A">
        <w:t>le paramétrage interne de l’outil</w:t>
      </w:r>
      <w:r w:rsidR="00EE46DF">
        <w:t xml:space="preserve"> </w:t>
      </w:r>
      <w:r w:rsidR="00EE46DF" w:rsidRPr="00B008E4">
        <w:rPr>
          <w:b/>
          <w:color w:val="9EC630"/>
        </w:rPr>
        <w:t>Secret</w:t>
      </w:r>
      <w:r w:rsidR="00EE46DF" w:rsidRPr="00B008E4">
        <w:rPr>
          <w:b/>
          <w:color w:val="568EB6"/>
          <w:szCs w:val="20"/>
        </w:rPr>
        <w:t>Manager</w:t>
      </w:r>
      <w:r w:rsidR="00057C8A">
        <w:t>.</w:t>
      </w:r>
    </w:p>
    <w:p w14:paraId="596E5C61" w14:textId="77777777" w:rsidR="00057C8A" w:rsidRDefault="009377F6" w:rsidP="00ED63F9">
      <w:r>
        <w:t>Pour accéder à ces écrans, l’administrateur doit utiliser le bouton suivant « </w:t>
      </w:r>
      <w:r w:rsidR="00E05E42">
        <w:rPr>
          <w:noProof/>
        </w:rPr>
        <w:drawing>
          <wp:inline distT="0" distB="0" distL="0" distR="0" wp14:anchorId="0BD22AF3" wp14:editId="18C656C4">
            <wp:extent cx="338455" cy="262255"/>
            <wp:effectExtent l="0" t="0" r="0" b="0"/>
            <wp:docPr id="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8455" cy="262255"/>
                    </a:xfrm>
                    <a:prstGeom prst="rect">
                      <a:avLst/>
                    </a:prstGeom>
                    <a:noFill/>
                    <a:ln>
                      <a:noFill/>
                    </a:ln>
                  </pic:spPr>
                </pic:pic>
              </a:graphicData>
            </a:graphic>
          </wp:inline>
        </w:drawing>
      </w:r>
      <w:r>
        <w:t> ».</w:t>
      </w:r>
    </w:p>
    <w:p w14:paraId="79DADEE2" w14:textId="77777777" w:rsidR="009377F6" w:rsidRDefault="00943C8F" w:rsidP="00ED63F9">
      <w:r>
        <w:t>Il arrive ensuite sur l’écran ci-dessous :</w:t>
      </w:r>
    </w:p>
    <w:p w14:paraId="5CA588A6" w14:textId="77777777" w:rsidR="00943C8F" w:rsidRDefault="00E05E42" w:rsidP="00ED63F9">
      <w:r>
        <w:rPr>
          <w:noProof/>
        </w:rPr>
        <w:drawing>
          <wp:inline distT="0" distB="0" distL="0" distR="0" wp14:anchorId="0BFB504F" wp14:editId="43449588">
            <wp:extent cx="5757545" cy="770255"/>
            <wp:effectExtent l="0" t="0" r="8255" b="0"/>
            <wp:docPr id="8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7545" cy="770255"/>
                    </a:xfrm>
                    <a:prstGeom prst="rect">
                      <a:avLst/>
                    </a:prstGeom>
                    <a:noFill/>
                    <a:ln>
                      <a:noFill/>
                    </a:ln>
                  </pic:spPr>
                </pic:pic>
              </a:graphicData>
            </a:graphic>
          </wp:inline>
        </w:drawing>
      </w:r>
    </w:p>
    <w:p w14:paraId="55782E95" w14:textId="77777777" w:rsidR="00943C8F" w:rsidRDefault="00943C8F" w:rsidP="00943C8F">
      <w:pPr>
        <w:pStyle w:val="Titre2"/>
      </w:pPr>
      <w:bookmarkStart w:id="172" w:name="_Ref226682320"/>
      <w:bookmarkStart w:id="173" w:name="_Toc234513694"/>
      <w:r>
        <w:t xml:space="preserve">Gestion des </w:t>
      </w:r>
      <w:r w:rsidR="00E012FB">
        <w:t>« A</w:t>
      </w:r>
      <w:r>
        <w:t>lertes</w:t>
      </w:r>
      <w:r w:rsidR="00E012FB">
        <w:t> »</w:t>
      </w:r>
      <w:bookmarkEnd w:id="172"/>
      <w:bookmarkEnd w:id="173"/>
    </w:p>
    <w:p w14:paraId="7E9FE1A4" w14:textId="77777777" w:rsidR="00164956" w:rsidRDefault="00164956" w:rsidP="00ED63F9">
      <w:r>
        <w:t>Pour tracer l’accès aux Secrets, il a été mis à la disposition de l’Administrateur une gestion des alertes. Les alertes peuvent être mises au niveau</w:t>
      </w:r>
      <w:r w:rsidR="003335C6">
        <w:t xml:space="preserve"> des « Groupes de Secrets », par conséquent tous les accès aux « Secrets » seront notifiés sous forme d’alerte, ou les alertes peuvent être gérées au niveau du « Secret », par conséquent, seul ce secret remontera une alerte.</w:t>
      </w:r>
    </w:p>
    <w:p w14:paraId="56A056C6" w14:textId="77777777" w:rsidR="00943C8F" w:rsidRDefault="00943C8F" w:rsidP="00ED63F9">
      <w:r>
        <w:t xml:space="preserve">Pour gérer les </w:t>
      </w:r>
      <w:r w:rsidR="003335C6">
        <w:t>remontées d’</w:t>
      </w:r>
      <w:r>
        <w:t>alertes</w:t>
      </w:r>
      <w:r w:rsidR="003335C6">
        <w:t xml:space="preserve"> externes à l’outil</w:t>
      </w:r>
      <w:r>
        <w:t>, l’Administrateur doit cliquer sur l’onglet « Alertes ». Il arrivera dans l’écran ci-dessous :</w:t>
      </w:r>
    </w:p>
    <w:p w14:paraId="602DD00E" w14:textId="77777777" w:rsidR="002D579F" w:rsidRDefault="00E05E42" w:rsidP="00ED63F9">
      <w:r>
        <w:rPr>
          <w:noProof/>
        </w:rPr>
        <w:lastRenderedPageBreak/>
        <w:drawing>
          <wp:inline distT="0" distB="0" distL="0" distR="0" wp14:anchorId="39294A0A" wp14:editId="000A2DFD">
            <wp:extent cx="5757545" cy="2514600"/>
            <wp:effectExtent l="0" t="0" r="825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7545" cy="2514600"/>
                    </a:xfrm>
                    <a:prstGeom prst="rect">
                      <a:avLst/>
                    </a:prstGeom>
                    <a:noFill/>
                    <a:ln>
                      <a:noFill/>
                    </a:ln>
                  </pic:spPr>
                </pic:pic>
              </a:graphicData>
            </a:graphic>
          </wp:inline>
        </w:drawing>
      </w:r>
    </w:p>
    <w:p w14:paraId="58939907" w14:textId="093607DC" w:rsidR="00FD2B3C" w:rsidRDefault="003335C6" w:rsidP="00FD2B3C">
      <w:pPr>
        <w:pStyle w:val="Remarque"/>
      </w:pPr>
      <w:r>
        <w:t xml:space="preserve">Remarque : toutes les actions majeures de l’outil sont notifiées dans le journal interne de </w:t>
      </w:r>
      <w:r w:rsidRPr="00B008E4">
        <w:rPr>
          <w:b/>
          <w:color w:val="9EC630"/>
        </w:rPr>
        <w:t>Secret</w:t>
      </w:r>
      <w:r w:rsidRPr="00B008E4">
        <w:rPr>
          <w:b/>
          <w:color w:val="568EB6"/>
          <w:szCs w:val="20"/>
        </w:rPr>
        <w:t>Manager</w:t>
      </w:r>
      <w:r w:rsidR="00FD2B3C">
        <w:t>.</w:t>
      </w:r>
      <w:r w:rsidR="00294DF6">
        <w:t xml:space="preserve"> Cet </w:t>
      </w:r>
      <w:r>
        <w:t>onglet permet de notifier des alertes en plus du journal interne.</w:t>
      </w:r>
    </w:p>
    <w:p w14:paraId="3162899F" w14:textId="77777777" w:rsidR="005C40DB" w:rsidRDefault="005C40DB" w:rsidP="005C40DB">
      <w:pPr>
        <w:pStyle w:val="Titre3"/>
      </w:pPr>
      <w:bookmarkStart w:id="174" w:name="_Toc234513695"/>
      <w:r>
        <w:t>Champ « Verbosité des alertes »</w:t>
      </w:r>
      <w:bookmarkEnd w:id="174"/>
    </w:p>
    <w:p w14:paraId="2C4657B4" w14:textId="77777777" w:rsidR="005C40DB" w:rsidRDefault="005C40DB" w:rsidP="00ED63F9">
      <w:r>
        <w:t>L’outil gère 2 types de verbosité d’alerte :</w:t>
      </w:r>
    </w:p>
    <w:p w14:paraId="219F5E0C" w14:textId="77777777" w:rsidR="005C40DB" w:rsidRDefault="005C40DB" w:rsidP="0038301D">
      <w:pPr>
        <w:pStyle w:val="NumroNiveau1"/>
        <w:numPr>
          <w:ilvl w:val="0"/>
          <w:numId w:val="22"/>
        </w:numPr>
      </w:pPr>
      <w:r>
        <w:t>Normale</w:t>
      </w:r>
      <w:r w:rsidR="00045480">
        <w:t xml:space="preserve"> (par défaut)</w:t>
      </w:r>
      <w:r>
        <w:t> ;</w:t>
      </w:r>
    </w:p>
    <w:p w14:paraId="79E7BB09" w14:textId="77777777" w:rsidR="005C40DB" w:rsidRDefault="005C40DB" w:rsidP="0038301D">
      <w:pPr>
        <w:pStyle w:val="NumroNiveau1"/>
        <w:numPr>
          <w:ilvl w:val="0"/>
          <w:numId w:val="22"/>
        </w:numPr>
      </w:pPr>
      <w:r>
        <w:t>Détaillée.</w:t>
      </w:r>
    </w:p>
    <w:p w14:paraId="49FF4FD1" w14:textId="77777777" w:rsidR="005C40DB" w:rsidRDefault="00045480" w:rsidP="00ED63F9">
      <w:r>
        <w:t>La verbosité « normale » remonte seulement l’information pertinente, alors que la verbosité « détaillée » donne des détails sur les fonctions internes utilisées.</w:t>
      </w:r>
    </w:p>
    <w:p w14:paraId="62A5CF07" w14:textId="77777777" w:rsidR="00045480" w:rsidRDefault="00F23F79" w:rsidP="00F23F79">
      <w:pPr>
        <w:pStyle w:val="Titre3"/>
      </w:pPr>
      <w:bookmarkStart w:id="175" w:name="_Toc234513696"/>
      <w:r>
        <w:t>Champ « Alerte remontée via Syslog »</w:t>
      </w:r>
      <w:bookmarkEnd w:id="175"/>
    </w:p>
    <w:p w14:paraId="0E043209" w14:textId="77777777" w:rsidR="00F23F79" w:rsidRDefault="00DC0F90" w:rsidP="00ED63F9">
      <w:r>
        <w:t xml:space="preserve">Si cette </w:t>
      </w:r>
      <w:r w:rsidR="006B6D23">
        <w:t xml:space="preserve">option </w:t>
      </w:r>
      <w:r>
        <w:t>est activée</w:t>
      </w:r>
      <w:r w:rsidR="006B6D23">
        <w:t>, les alertes émises s</w:t>
      </w:r>
      <w:r w:rsidR="00FD2B3C">
        <w:t>er</w:t>
      </w:r>
      <w:r w:rsidR="006B6D23">
        <w:t xml:space="preserve">ont remontées via le flux </w:t>
      </w:r>
      <w:r w:rsidR="00FD2B3C">
        <w:t>« </w:t>
      </w:r>
      <w:r w:rsidR="006B6D23">
        <w:t>Syslog</w:t>
      </w:r>
      <w:r w:rsidR="00FD2B3C">
        <w:t> »</w:t>
      </w:r>
      <w:r w:rsidR="003335C6">
        <w:t xml:space="preserve"> du serveur hébergeant </w:t>
      </w:r>
      <w:r w:rsidR="003335C6" w:rsidRPr="00B008E4">
        <w:rPr>
          <w:b/>
          <w:color w:val="9EC630"/>
        </w:rPr>
        <w:t>Secret</w:t>
      </w:r>
      <w:r w:rsidR="003335C6" w:rsidRPr="00B008E4">
        <w:rPr>
          <w:b/>
          <w:color w:val="568EB6"/>
          <w:szCs w:val="20"/>
        </w:rPr>
        <w:t>Manager</w:t>
      </w:r>
      <w:r w:rsidR="006B6D23">
        <w:t>.</w:t>
      </w:r>
    </w:p>
    <w:p w14:paraId="52004BB9" w14:textId="77777777" w:rsidR="00F23F79" w:rsidRDefault="00F23F79" w:rsidP="00F23F79">
      <w:pPr>
        <w:pStyle w:val="Titre3"/>
      </w:pPr>
      <w:bookmarkStart w:id="176" w:name="_Toc234513697"/>
      <w:r>
        <w:t>Champ « Alerte remontée via Courriel »</w:t>
      </w:r>
      <w:bookmarkEnd w:id="176"/>
    </w:p>
    <w:p w14:paraId="7065EAD8" w14:textId="77777777" w:rsidR="002D5256" w:rsidRDefault="00FD2B3C" w:rsidP="002D5256">
      <w:r>
        <w:t>Si cette option est activée, les alertes émises seront remontées via le flux « Courriel ».</w:t>
      </w:r>
      <w:r w:rsidR="003A0746">
        <w:t xml:space="preserve"> Pour cela, il faut </w:t>
      </w:r>
      <w:r w:rsidR="002D5256">
        <w:t>qu</w:t>
      </w:r>
      <w:r w:rsidR="003335C6">
        <w:t xml:space="preserve">’un </w:t>
      </w:r>
      <w:r w:rsidR="002D5256">
        <w:t xml:space="preserve">serveur de messagerie soit </w:t>
      </w:r>
      <w:r w:rsidR="003335C6">
        <w:t xml:space="preserve">installé </w:t>
      </w:r>
      <w:r w:rsidR="002D5256">
        <w:t xml:space="preserve">sur le même serveur que celui de </w:t>
      </w:r>
      <w:r w:rsidR="002D5256" w:rsidRPr="00B008E4">
        <w:rPr>
          <w:b/>
          <w:color w:val="9EC630"/>
        </w:rPr>
        <w:t>Secret</w:t>
      </w:r>
      <w:r w:rsidR="002D5256" w:rsidRPr="00B008E4">
        <w:rPr>
          <w:b/>
          <w:color w:val="568EB6"/>
          <w:szCs w:val="20"/>
        </w:rPr>
        <w:t>Manager</w:t>
      </w:r>
      <w:r w:rsidR="002D5256">
        <w:t>.</w:t>
      </w:r>
    </w:p>
    <w:p w14:paraId="10EF5D3A" w14:textId="77777777" w:rsidR="00F23F79" w:rsidRDefault="00521C90" w:rsidP="00F23F79">
      <w:pPr>
        <w:pStyle w:val="Titre4"/>
      </w:pPr>
      <w:bookmarkStart w:id="177" w:name="_Toc234513698"/>
      <w:r>
        <w:t xml:space="preserve">Le </w:t>
      </w:r>
      <w:r w:rsidR="00F23F79">
        <w:t>champ « De »</w:t>
      </w:r>
      <w:bookmarkEnd w:id="177"/>
    </w:p>
    <w:p w14:paraId="49D83E2E" w14:textId="77777777" w:rsidR="00F23F79" w:rsidRDefault="002D5256" w:rsidP="00ED63F9">
      <w:r>
        <w:t>Ce champ permet de préciser un nom d’émetteur pour les courriels d’alertes.</w:t>
      </w:r>
    </w:p>
    <w:p w14:paraId="07D648D3" w14:textId="77777777" w:rsidR="00F23F79" w:rsidRDefault="00521C90" w:rsidP="00F23F79">
      <w:pPr>
        <w:pStyle w:val="Titre4"/>
      </w:pPr>
      <w:bookmarkStart w:id="178" w:name="_Toc234513699"/>
      <w:r>
        <w:t xml:space="preserve">Le </w:t>
      </w:r>
      <w:r w:rsidR="00F23F79">
        <w:t>champ « A »</w:t>
      </w:r>
      <w:bookmarkEnd w:id="178"/>
    </w:p>
    <w:p w14:paraId="42B47F86" w14:textId="77777777" w:rsidR="002D5256" w:rsidRDefault="002D5256" w:rsidP="002D5256">
      <w:r>
        <w:t>Ce champ permet de préciser un ou plusieurs noms de destinataires pour les courriels d’alertes.</w:t>
      </w:r>
    </w:p>
    <w:p w14:paraId="218D0C5A" w14:textId="77777777" w:rsidR="00F23F79" w:rsidRDefault="00C87F68" w:rsidP="00C87F68">
      <w:pPr>
        <w:pStyle w:val="Titre3"/>
      </w:pPr>
      <w:bookmarkStart w:id="179" w:name="_Toc234513700"/>
      <w:r>
        <w:t>Bouton « Sauvegarder »</w:t>
      </w:r>
      <w:bookmarkEnd w:id="179"/>
    </w:p>
    <w:p w14:paraId="3B1F95EA" w14:textId="77777777" w:rsidR="00C87F68" w:rsidRDefault="00E425F3" w:rsidP="00ED63F9">
      <w:r>
        <w:t>Ce bouton permet de sauvegarder l’ensemble des modifications effectuées dans cet onglet.</w:t>
      </w:r>
    </w:p>
    <w:p w14:paraId="45C6F4D8" w14:textId="77777777" w:rsidR="00E425F3" w:rsidRDefault="00F81063" w:rsidP="00F81063">
      <w:pPr>
        <w:pStyle w:val="Miseenavant"/>
      </w:pPr>
      <w:r>
        <w:rPr>
          <w:b/>
        </w:rPr>
        <w:t>Important </w:t>
      </w:r>
      <w:r w:rsidR="00E425F3">
        <w:t xml:space="preserve">: si l’Administrateur change d’onglet sans avoir sauvegardé, il perd </w:t>
      </w:r>
      <w:r w:rsidR="00C243A6">
        <w:t>ses modifications.</w:t>
      </w:r>
    </w:p>
    <w:p w14:paraId="7CABDD34" w14:textId="77777777" w:rsidR="00E012FB" w:rsidRDefault="00E012FB" w:rsidP="00E012FB">
      <w:pPr>
        <w:pStyle w:val="Titre2"/>
      </w:pPr>
      <w:bookmarkStart w:id="180" w:name="_Toc234513701"/>
      <w:r>
        <w:lastRenderedPageBreak/>
        <w:t>Gestion des « Connexions »</w:t>
      </w:r>
      <w:bookmarkEnd w:id="180"/>
    </w:p>
    <w:p w14:paraId="685212D1" w14:textId="77777777" w:rsidR="00F81063" w:rsidRDefault="00F81063" w:rsidP="00E012FB">
      <w:pPr>
        <w:rPr>
          <w:szCs w:val="20"/>
        </w:rPr>
      </w:pPr>
      <w:r>
        <w:t xml:space="preserve">Par défaut, l’authentification des utilisateurs se fait par mot de passe et ces mots de passe sont stockés dans la base de </w:t>
      </w:r>
      <w:r w:rsidRPr="00B008E4">
        <w:rPr>
          <w:b/>
          <w:color w:val="9EC630"/>
        </w:rPr>
        <w:t>Secret</w:t>
      </w:r>
      <w:r w:rsidRPr="00B008E4">
        <w:rPr>
          <w:b/>
          <w:color w:val="568EB6"/>
          <w:szCs w:val="20"/>
        </w:rPr>
        <w:t>Manager</w:t>
      </w:r>
      <w:r w:rsidRPr="00F81063">
        <w:rPr>
          <w:szCs w:val="20"/>
        </w:rPr>
        <w:t>.</w:t>
      </w:r>
      <w:r>
        <w:rPr>
          <w:szCs w:val="20"/>
        </w:rPr>
        <w:t xml:space="preserve"> Toutefois, afin de faciliter l’intégration de </w:t>
      </w:r>
      <w:r w:rsidRPr="00B008E4">
        <w:rPr>
          <w:b/>
          <w:color w:val="9EC630"/>
        </w:rPr>
        <w:t>Secret</w:t>
      </w:r>
      <w:r w:rsidRPr="00B008E4">
        <w:rPr>
          <w:b/>
          <w:color w:val="568EB6"/>
          <w:szCs w:val="20"/>
        </w:rPr>
        <w:t>Manager</w:t>
      </w:r>
      <w:r>
        <w:rPr>
          <w:szCs w:val="20"/>
        </w:rPr>
        <w:t>, il est possible de décentraliser l’authentification</w:t>
      </w:r>
      <w:r w:rsidR="00D26CA1">
        <w:rPr>
          <w:szCs w:val="20"/>
        </w:rPr>
        <w:t> :</w:t>
      </w:r>
    </w:p>
    <w:p w14:paraId="2FA8D0BE" w14:textId="77777777" w:rsidR="00D26CA1" w:rsidRDefault="00D26CA1" w:rsidP="00D26CA1">
      <w:pPr>
        <w:pStyle w:val="PuceNiveau1"/>
      </w:pPr>
      <w:r>
        <w:t>Sur un serveur Radius ;</w:t>
      </w:r>
    </w:p>
    <w:p w14:paraId="7A5CC350" w14:textId="77777777" w:rsidR="00D26CA1" w:rsidRDefault="00D26CA1" w:rsidP="00D26CA1">
      <w:pPr>
        <w:pStyle w:val="PuceNiveau1"/>
      </w:pPr>
      <w:r>
        <w:t>Sur un serveur LDAP.</w:t>
      </w:r>
    </w:p>
    <w:p w14:paraId="53BDE067" w14:textId="77777777" w:rsidR="00E012FB" w:rsidRDefault="00E012FB" w:rsidP="00E012FB">
      <w:r>
        <w:t xml:space="preserve">Pour gérer les </w:t>
      </w:r>
      <w:r w:rsidR="0097499A">
        <w:t>authentificat</w:t>
      </w:r>
      <w:r w:rsidR="00522DD9">
        <w:t>ions</w:t>
      </w:r>
      <w:r w:rsidR="0097499A">
        <w:t xml:space="preserve"> des utilisateurs</w:t>
      </w:r>
      <w:r>
        <w:t>, l’Administrateur doit cliquer sur l’onglet « </w:t>
      </w:r>
      <w:r w:rsidR="00934CAA">
        <w:t>Connexion</w:t>
      </w:r>
      <w:r>
        <w:t> ». Il arrivera dans l’écran ci-dessous :</w:t>
      </w:r>
    </w:p>
    <w:p w14:paraId="3656B180" w14:textId="77777777" w:rsidR="00653E62" w:rsidRDefault="00E05E42" w:rsidP="00E012FB">
      <w:r>
        <w:rPr>
          <w:noProof/>
        </w:rPr>
        <w:drawing>
          <wp:inline distT="0" distB="0" distL="0" distR="0" wp14:anchorId="2192F9E9" wp14:editId="1E8A1F90">
            <wp:extent cx="5748655" cy="3928745"/>
            <wp:effectExtent l="0" t="0" r="0" b="825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8655" cy="3928745"/>
                    </a:xfrm>
                    <a:prstGeom prst="rect">
                      <a:avLst/>
                    </a:prstGeom>
                    <a:noFill/>
                    <a:ln>
                      <a:noFill/>
                    </a:ln>
                  </pic:spPr>
                </pic:pic>
              </a:graphicData>
            </a:graphic>
          </wp:inline>
        </w:drawing>
      </w:r>
    </w:p>
    <w:p w14:paraId="36E44C6C" w14:textId="77777777" w:rsidR="00E012FB" w:rsidRDefault="0097499A" w:rsidP="00ED63F9">
      <w:r>
        <w:t xml:space="preserve">L’outil gère </w:t>
      </w:r>
      <w:r w:rsidR="00BB19E2" w:rsidRPr="00BB19E2">
        <w:rPr>
          <w:b/>
        </w:rPr>
        <w:t>3</w:t>
      </w:r>
      <w:r>
        <w:t xml:space="preserve"> types d’authentification pour les utilisateurs :</w:t>
      </w:r>
    </w:p>
    <w:p w14:paraId="6F54ABAA" w14:textId="77777777" w:rsidR="0097499A" w:rsidRDefault="0097499A" w:rsidP="0038301D">
      <w:pPr>
        <w:pStyle w:val="NumroNiveau1"/>
        <w:numPr>
          <w:ilvl w:val="0"/>
          <w:numId w:val="23"/>
        </w:numPr>
      </w:pPr>
      <w:bookmarkStart w:id="181" w:name="_Ref234411542"/>
      <w:r>
        <w:t>Authentification par mots de passe ;</w:t>
      </w:r>
      <w:bookmarkEnd w:id="181"/>
    </w:p>
    <w:p w14:paraId="1E4A9032" w14:textId="77777777" w:rsidR="00BB19E2" w:rsidRDefault="0097499A" w:rsidP="0038301D">
      <w:pPr>
        <w:pStyle w:val="NumroNiveau1"/>
        <w:numPr>
          <w:ilvl w:val="0"/>
          <w:numId w:val="23"/>
        </w:numPr>
      </w:pPr>
      <w:r>
        <w:t xml:space="preserve">Authentification </w:t>
      </w:r>
      <w:r w:rsidR="00BB19E2">
        <w:t xml:space="preserve">par </w:t>
      </w:r>
      <w:r>
        <w:t>Radius</w:t>
      </w:r>
      <w:r w:rsidR="00BB19E2">
        <w:t> ;</w:t>
      </w:r>
    </w:p>
    <w:p w14:paraId="2D8A9652" w14:textId="77777777" w:rsidR="0097499A" w:rsidRDefault="00BB19E2" w:rsidP="0038301D">
      <w:pPr>
        <w:pStyle w:val="NumroNiveau1"/>
        <w:numPr>
          <w:ilvl w:val="0"/>
          <w:numId w:val="23"/>
        </w:numPr>
      </w:pPr>
      <w:r>
        <w:t>Authentification par LDAP</w:t>
      </w:r>
      <w:r w:rsidR="0097499A">
        <w:t>.</w:t>
      </w:r>
    </w:p>
    <w:p w14:paraId="38B59E8F" w14:textId="77777777" w:rsidR="00662380" w:rsidRDefault="00662380" w:rsidP="00662380">
      <w:r>
        <w:t>Pour passer d’un type d’authentification</w:t>
      </w:r>
      <w:r w:rsidR="00EB0D15">
        <w:t xml:space="preserve"> à l’autre</w:t>
      </w:r>
      <w:r>
        <w:t>, i</w:t>
      </w:r>
      <w:r w:rsidR="009355B7">
        <w:t>l faut utiliser le bouton radio en fasse du type choisi.</w:t>
      </w:r>
    </w:p>
    <w:p w14:paraId="2A909477" w14:textId="77777777" w:rsidR="009355B7" w:rsidRDefault="009355B7" w:rsidP="00662380">
      <w:r>
        <w:t>En sélectionnant un type d’authentification, les champs de</w:t>
      </w:r>
      <w:r w:rsidR="00C96091">
        <w:t xml:space="preserve">s </w:t>
      </w:r>
      <w:r>
        <w:t>autre</w:t>
      </w:r>
      <w:r w:rsidR="00C96091">
        <w:t>s</w:t>
      </w:r>
      <w:r>
        <w:t xml:space="preserve"> type</w:t>
      </w:r>
      <w:r w:rsidR="00C96091">
        <w:t>s</w:t>
      </w:r>
      <w:r>
        <w:t xml:space="preserve"> d’authentification se grisent.</w:t>
      </w:r>
    </w:p>
    <w:p w14:paraId="079C5BC5" w14:textId="77777777" w:rsidR="0097499A" w:rsidRDefault="0021608B" w:rsidP="0021608B">
      <w:pPr>
        <w:pStyle w:val="Titre3"/>
      </w:pPr>
      <w:bookmarkStart w:id="182" w:name="_Ref234411794"/>
      <w:bookmarkStart w:id="183" w:name="_Toc234513702"/>
      <w:r>
        <w:t>Authentification par mots de passe</w:t>
      </w:r>
      <w:bookmarkEnd w:id="182"/>
      <w:bookmarkEnd w:id="183"/>
    </w:p>
    <w:p w14:paraId="2E6AB35F" w14:textId="77777777" w:rsidR="00294DF6" w:rsidRDefault="00294DF6" w:rsidP="00294DF6">
      <w:pPr>
        <w:pStyle w:val="Miseenavant"/>
      </w:pPr>
      <w:r w:rsidRPr="00AF5C07">
        <w:rPr>
          <w:b/>
        </w:rPr>
        <w:t>Attention </w:t>
      </w:r>
      <w:r>
        <w:t>: ces paramètres seront stockés dans le fichier :</w:t>
      </w:r>
    </w:p>
    <w:p w14:paraId="78D840A9" w14:textId="4341B047" w:rsidR="00294DF6" w:rsidRDefault="00294DF6" w:rsidP="00294DF6">
      <w:pPr>
        <w:pStyle w:val="Miseenavant"/>
      </w:pPr>
      <w:r w:rsidRPr="00AF5C07">
        <w:rPr>
          <w:rFonts w:ascii="Courier New" w:hAnsi="Courier New" w:cs="Courier New"/>
        </w:rPr>
        <w:t>DIR_LIBRARIE/Config_Authentication.inc.php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w:t>
      </w:r>
      <w:r w:rsidR="00AF5C07">
        <w:t xml:space="preserve">). Assurez-vous que le serveur « Apache » exécutant </w:t>
      </w:r>
      <w:r w:rsidR="00AF5C07">
        <w:t>« </w:t>
      </w:r>
      <w:r w:rsidR="00AF5C07" w:rsidRPr="00B008E4">
        <w:rPr>
          <w:b/>
          <w:color w:val="9EC630"/>
        </w:rPr>
        <w:t>Secret</w:t>
      </w:r>
      <w:r w:rsidR="00AF5C07" w:rsidRPr="00B008E4">
        <w:rPr>
          <w:b/>
          <w:color w:val="568EB6"/>
          <w:szCs w:val="20"/>
        </w:rPr>
        <w:t>Manager</w:t>
      </w:r>
      <w:r w:rsidR="00AF5C07">
        <w:t> »</w:t>
      </w:r>
      <w:r w:rsidR="00AF5C07">
        <w:t xml:space="preserve"> est les droits d’écriture sur ce fichier.</w:t>
      </w:r>
    </w:p>
    <w:p w14:paraId="58237DCB" w14:textId="77777777" w:rsidR="00294DF6" w:rsidRPr="00294DF6" w:rsidRDefault="00294DF6" w:rsidP="00294DF6">
      <w:pPr>
        <w:pStyle w:val="Miseenavant"/>
      </w:pPr>
    </w:p>
    <w:p w14:paraId="1479536F" w14:textId="77777777" w:rsidR="0021608B" w:rsidRDefault="00252A9E" w:rsidP="00ED63F9">
      <w:r>
        <w:t>Les mots de passe sont stockés en local dans la base de « </w:t>
      </w:r>
      <w:r w:rsidRPr="00B008E4">
        <w:rPr>
          <w:b/>
          <w:color w:val="9EC630"/>
        </w:rPr>
        <w:t>Secret</w:t>
      </w:r>
      <w:r w:rsidRPr="00B008E4">
        <w:rPr>
          <w:b/>
          <w:color w:val="568EB6"/>
          <w:szCs w:val="20"/>
        </w:rPr>
        <w:t>Manager</w:t>
      </w:r>
      <w:r>
        <w:t> ».</w:t>
      </w:r>
    </w:p>
    <w:p w14:paraId="0D828C04" w14:textId="77777777" w:rsidR="00252A9E" w:rsidRDefault="00521C90" w:rsidP="00252A9E">
      <w:pPr>
        <w:pStyle w:val="Titre4"/>
      </w:pPr>
      <w:bookmarkStart w:id="184" w:name="_Toc234513703"/>
      <w:r>
        <w:t xml:space="preserve">Le </w:t>
      </w:r>
      <w:r w:rsidR="00252A9E">
        <w:t>champ « Taille minimum des mots de passe »</w:t>
      </w:r>
      <w:bookmarkEnd w:id="184"/>
    </w:p>
    <w:p w14:paraId="64421BE4" w14:textId="77777777" w:rsidR="00252A9E" w:rsidRDefault="00252A9E" w:rsidP="00ED63F9">
      <w:r>
        <w:t xml:space="preserve">Cette information fixe la taille minimum des mots de passe que les utilisateurs </w:t>
      </w:r>
      <w:r w:rsidR="00521C90">
        <w:t>devront saisir dans le système. Cette information n’est évaluée qu’au moment de la création ou de la modification d’un mot de passe. Elle n’a pas d’incidence sur un mot de passe qui a déjà été créé.</w:t>
      </w:r>
    </w:p>
    <w:p w14:paraId="5734DAA2" w14:textId="77777777" w:rsidR="00521C90" w:rsidRDefault="00521C90" w:rsidP="00521C90">
      <w:pPr>
        <w:pStyle w:val="Titre4"/>
      </w:pPr>
      <w:bookmarkStart w:id="185" w:name="_Toc234513704"/>
      <w:r>
        <w:t>Le champ « Complexité des mots de passe »</w:t>
      </w:r>
      <w:bookmarkEnd w:id="185"/>
    </w:p>
    <w:p w14:paraId="21B46CC5" w14:textId="77777777" w:rsidR="00521C90" w:rsidRPr="00521C90" w:rsidRDefault="009A56D9" w:rsidP="00521C90">
      <w:r>
        <w:t xml:space="preserve">Cette liste permet de choisir </w:t>
      </w:r>
      <w:r w:rsidR="00DA7E32">
        <w:t>le niveau de complexité des mots de passe. Une fois encore, cette valeur n’est prise en compte qu’au moment de la saisie du mot de passe et n’influence pas les mots de passe déjà saisies.</w:t>
      </w:r>
    </w:p>
    <w:p w14:paraId="21BD74F8" w14:textId="77777777" w:rsidR="00B472BE" w:rsidRDefault="00B472BE" w:rsidP="00B472BE">
      <w:pPr>
        <w:pStyle w:val="Titre4"/>
      </w:pPr>
      <w:bookmarkStart w:id="186" w:name="_Ref234412620"/>
      <w:bookmarkStart w:id="187" w:name="_Toc234513705"/>
      <w:bookmarkStart w:id="188" w:name="_Ref234412193"/>
      <w:r>
        <w:t xml:space="preserve">Le champ « Durée de vie d’un </w:t>
      </w:r>
      <w:r w:rsidR="00211F21">
        <w:t>utilisateur</w:t>
      </w:r>
      <w:r>
        <w:t xml:space="preserve"> (en mois) »</w:t>
      </w:r>
      <w:bookmarkEnd w:id="186"/>
      <w:bookmarkEnd w:id="187"/>
    </w:p>
    <w:p w14:paraId="7C3D18CB" w14:textId="77777777" w:rsidR="00B472BE" w:rsidRPr="00521C90" w:rsidRDefault="00B472BE" w:rsidP="00B472BE">
      <w:r>
        <w:t xml:space="preserve">Ce chiffre précise le nombre de mois </w:t>
      </w:r>
      <w:r w:rsidR="00211F21">
        <w:t>avant l’expiration d’un utilisateur après sa création</w:t>
      </w:r>
      <w:r>
        <w:t>.</w:t>
      </w:r>
    </w:p>
    <w:p w14:paraId="4EED279F" w14:textId="77777777" w:rsidR="00521C90" w:rsidRDefault="00521C90" w:rsidP="00521C90">
      <w:pPr>
        <w:pStyle w:val="Titre4"/>
      </w:pPr>
      <w:bookmarkStart w:id="189" w:name="_Ref234412619"/>
      <w:bookmarkStart w:id="190" w:name="_Toc234513706"/>
      <w:r>
        <w:t>Le champ « Nombre de tentative maximum »</w:t>
      </w:r>
      <w:bookmarkEnd w:id="188"/>
      <w:bookmarkEnd w:id="189"/>
      <w:bookmarkEnd w:id="190"/>
    </w:p>
    <w:p w14:paraId="7B15CC9C" w14:textId="77777777" w:rsidR="00521C90" w:rsidRPr="00521C90" w:rsidRDefault="000466FC" w:rsidP="00521C90">
      <w:r>
        <w:t>Cette information permet de désactiver un compte au delà de ce nombre de tentative. Effectivement, quand un utilisateur saisie un mauvais de passe, on incrémente en base son nombre de tentative. Ce nombre en base ne doit pas excéder ce nombre de tentative maximum, sinon le compte est désactivé.</w:t>
      </w:r>
    </w:p>
    <w:p w14:paraId="0E577250" w14:textId="77777777" w:rsidR="00521C90" w:rsidRDefault="00521C90" w:rsidP="00521C90">
      <w:pPr>
        <w:pStyle w:val="Titre4"/>
      </w:pPr>
      <w:bookmarkStart w:id="191" w:name="_Ref234412156"/>
      <w:bookmarkStart w:id="192" w:name="_Toc234513707"/>
      <w:r>
        <w:t>Le champ « Mot de passe par défaut »</w:t>
      </w:r>
      <w:bookmarkEnd w:id="191"/>
      <w:bookmarkEnd w:id="192"/>
    </w:p>
    <w:p w14:paraId="4BC9216E" w14:textId="77777777" w:rsidR="00521C90" w:rsidRPr="00521C90" w:rsidRDefault="000466FC" w:rsidP="00521C90">
      <w:r>
        <w:t>Quand l’administrateur créé un nouvel utilisateur se dernier se trouve créé avec ce mot de passe par défaut. Mot de passe qu’il sera obligé de changer à la première connexion.</w:t>
      </w:r>
    </w:p>
    <w:p w14:paraId="7E1465E7" w14:textId="77777777" w:rsidR="0021608B" w:rsidRDefault="0021608B" w:rsidP="0021608B">
      <w:pPr>
        <w:pStyle w:val="Titre3"/>
      </w:pPr>
      <w:bookmarkStart w:id="193" w:name="_Toc234513708"/>
      <w:r>
        <w:t xml:space="preserve">Authentification </w:t>
      </w:r>
      <w:r w:rsidR="001D4E25">
        <w:t xml:space="preserve">par </w:t>
      </w:r>
      <w:r>
        <w:t>Radius</w:t>
      </w:r>
      <w:bookmarkEnd w:id="193"/>
    </w:p>
    <w:p w14:paraId="7ED52ABF" w14:textId="77777777" w:rsidR="00AF5C07" w:rsidRDefault="00AF5C07" w:rsidP="00AF5C07">
      <w:pPr>
        <w:pStyle w:val="Miseenavant"/>
      </w:pPr>
      <w:r w:rsidRPr="00AF5C07">
        <w:rPr>
          <w:b/>
        </w:rPr>
        <w:t>Attention </w:t>
      </w:r>
      <w:r>
        <w:t>: ces paramètres seront stockés dans le fichier :</w:t>
      </w:r>
    </w:p>
    <w:p w14:paraId="52D5E7E2" w14:textId="6F665116" w:rsidR="00AF5C07" w:rsidRDefault="00AF5C07" w:rsidP="00AF5C07">
      <w:pPr>
        <w:pStyle w:val="Miseenavant"/>
      </w:pPr>
      <w:r w:rsidRPr="00AF5C07">
        <w:rPr>
          <w:rFonts w:ascii="Courier New" w:hAnsi="Courier New" w:cs="Courier New"/>
        </w:rPr>
        <w:t>DIR_LIBRARIE/Config_</w:t>
      </w:r>
      <w:r>
        <w:rPr>
          <w:rFonts w:ascii="Courier New" w:hAnsi="Courier New" w:cs="Courier New"/>
        </w:rPr>
        <w:t>Radius</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w:t>
      </w:r>
      <w:r>
        <w:t>)</w:t>
      </w:r>
      <w:r>
        <w:t>. Assurez-vous que le serveur « Apache » exécutant « </w:t>
      </w:r>
      <w:r w:rsidRPr="00B008E4">
        <w:rPr>
          <w:b/>
          <w:color w:val="9EC630"/>
        </w:rPr>
        <w:t>Secret</w:t>
      </w:r>
      <w:r w:rsidRPr="00B008E4">
        <w:rPr>
          <w:b/>
          <w:color w:val="568EB6"/>
          <w:szCs w:val="20"/>
        </w:rPr>
        <w:t>Manager</w:t>
      </w:r>
      <w:r>
        <w:t> » est les droits d’écriture sur ce fichier.</w:t>
      </w:r>
    </w:p>
    <w:p w14:paraId="6F96532A" w14:textId="77777777" w:rsidR="0021608B" w:rsidRDefault="000C35A2" w:rsidP="00ED63F9">
      <w:r>
        <w:t>Plutôt que d’utiliser un mot de passe statique, il est possible d’utiliser des authentifications Radius.</w:t>
      </w:r>
    </w:p>
    <w:p w14:paraId="75016306" w14:textId="77777777" w:rsidR="000C35A2" w:rsidRDefault="000C35A2" w:rsidP="00ED63F9">
      <w:r>
        <w:t>Pour ce faire, il faut renseigner les champs ci-dessous :</w:t>
      </w:r>
    </w:p>
    <w:p w14:paraId="5140C541" w14:textId="77777777" w:rsidR="000C35A2" w:rsidRDefault="000C35A2" w:rsidP="000C35A2">
      <w:pPr>
        <w:pStyle w:val="PuceNiveau1"/>
      </w:pPr>
      <w:r>
        <w:t>Adresse IP du serveur Radius</w:t>
      </w:r>
      <w:r w:rsidR="00BB19E2">
        <w:t> ;</w:t>
      </w:r>
    </w:p>
    <w:p w14:paraId="3CDC33FE" w14:textId="77777777" w:rsidR="00BB19E2" w:rsidRDefault="000E7E1A" w:rsidP="000C35A2">
      <w:pPr>
        <w:pStyle w:val="PuceNiveau1"/>
      </w:pPr>
      <w:r>
        <w:t>Port d'authentification du serveur Radius ;</w:t>
      </w:r>
    </w:p>
    <w:p w14:paraId="66C367E5" w14:textId="77777777" w:rsidR="000E7E1A" w:rsidRDefault="003E246A" w:rsidP="000C35A2">
      <w:pPr>
        <w:pStyle w:val="PuceNiveau1"/>
      </w:pPr>
      <w:r>
        <w:t>Port d'accounting du serveur Radius ;</w:t>
      </w:r>
    </w:p>
    <w:p w14:paraId="7175A71D" w14:textId="77777777" w:rsidR="000C35A2" w:rsidRDefault="000C35A2" w:rsidP="000C35A2">
      <w:pPr>
        <w:pStyle w:val="PuceNiveau1"/>
      </w:pPr>
      <w:r>
        <w:t>Secret partagé de Radius</w:t>
      </w:r>
    </w:p>
    <w:p w14:paraId="4998E517" w14:textId="77777777" w:rsidR="000C35A2" w:rsidRDefault="000C35A2" w:rsidP="00ED63F9">
      <w:r>
        <w:t xml:space="preserve">Un serveur Radius est particulièrement </w:t>
      </w:r>
      <w:r w:rsidR="003E246A">
        <w:t xml:space="preserve">intéressant </w:t>
      </w:r>
      <w:r>
        <w:t>pour gérer des mots de passe jetables.</w:t>
      </w:r>
    </w:p>
    <w:p w14:paraId="09999061" w14:textId="77777777" w:rsidR="000C35A2" w:rsidRDefault="000C35A2" w:rsidP="000C35A2">
      <w:pPr>
        <w:pStyle w:val="Titre4"/>
      </w:pPr>
      <w:bookmarkStart w:id="194" w:name="_Toc234513709"/>
      <w:r>
        <w:t>Adresse IP du serveur Radius</w:t>
      </w:r>
      <w:bookmarkEnd w:id="194"/>
    </w:p>
    <w:p w14:paraId="634497BA" w14:textId="77777777" w:rsidR="000C35A2" w:rsidRPr="000C35A2" w:rsidRDefault="000C35A2" w:rsidP="000C35A2">
      <w:r>
        <w:t>Ce champ permet d’indiquer l’adresse IP du serveur Radius afin de pouvoir lui envoyer le « challenge » de l’utilisateur.</w:t>
      </w:r>
    </w:p>
    <w:p w14:paraId="597DA724" w14:textId="77777777" w:rsidR="003E246A" w:rsidRDefault="003E246A" w:rsidP="003E246A">
      <w:pPr>
        <w:pStyle w:val="Titre4"/>
      </w:pPr>
      <w:bookmarkStart w:id="195" w:name="_Toc234513710"/>
      <w:r>
        <w:lastRenderedPageBreak/>
        <w:t>Port d'authentification du serveur Radius</w:t>
      </w:r>
      <w:bookmarkEnd w:id="195"/>
    </w:p>
    <w:p w14:paraId="4481F17C"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81A00FB" w14:textId="77777777" w:rsidR="003E246A" w:rsidRDefault="003E246A" w:rsidP="003E246A">
      <w:pPr>
        <w:pStyle w:val="Titre4"/>
      </w:pPr>
      <w:bookmarkStart w:id="196" w:name="_Toc234513711"/>
      <w:r>
        <w:t>Port d'accounting du serveur Radius</w:t>
      </w:r>
      <w:bookmarkEnd w:id="196"/>
    </w:p>
    <w:p w14:paraId="28A47C58"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94309AB" w14:textId="77777777" w:rsidR="000C35A2" w:rsidRDefault="000C35A2" w:rsidP="000C35A2">
      <w:pPr>
        <w:pStyle w:val="Titre4"/>
      </w:pPr>
      <w:bookmarkStart w:id="197" w:name="_Toc234513712"/>
      <w:r>
        <w:t>Secret partagé de Radius</w:t>
      </w:r>
      <w:bookmarkEnd w:id="197"/>
    </w:p>
    <w:p w14:paraId="2BD6CCD3" w14:textId="77777777" w:rsidR="000C35A2" w:rsidRDefault="000C35A2" w:rsidP="00ED63F9">
      <w:r>
        <w:t>Ce champ permet de définir le secret partagé entre « </w:t>
      </w:r>
      <w:r w:rsidRPr="00B008E4">
        <w:rPr>
          <w:b/>
          <w:color w:val="9EC630"/>
        </w:rPr>
        <w:t>Secret</w:t>
      </w:r>
      <w:r w:rsidRPr="00B008E4">
        <w:rPr>
          <w:b/>
          <w:color w:val="568EB6"/>
          <w:szCs w:val="20"/>
        </w:rPr>
        <w:t>Manager</w:t>
      </w:r>
      <w:r>
        <w:t xml:space="preserve"> » et le serveur Radius. Le secret est partagé est utilisé pour chiffrer </w:t>
      </w:r>
      <w:r w:rsidR="00034D76">
        <w:t>et déchiffré les challenges envoyés au serveur Radius.</w:t>
      </w:r>
    </w:p>
    <w:p w14:paraId="6A7C7D1D" w14:textId="77777777" w:rsidR="001D4E25" w:rsidRDefault="001D4E25" w:rsidP="001D4E25">
      <w:pPr>
        <w:pStyle w:val="Titre3"/>
      </w:pPr>
      <w:bookmarkStart w:id="198" w:name="_Toc234513713"/>
      <w:r>
        <w:t>Authentification par LDAP</w:t>
      </w:r>
      <w:bookmarkEnd w:id="198"/>
    </w:p>
    <w:p w14:paraId="0379A27A" w14:textId="77777777" w:rsidR="00AF5C07" w:rsidRDefault="00AF5C07" w:rsidP="00AF5C07">
      <w:pPr>
        <w:pStyle w:val="Miseenavant"/>
      </w:pPr>
      <w:r w:rsidRPr="00AF5C07">
        <w:rPr>
          <w:b/>
        </w:rPr>
        <w:t>Attention </w:t>
      </w:r>
      <w:r>
        <w:t>: ces paramètres seront stockés dans le fichier :</w:t>
      </w:r>
    </w:p>
    <w:p w14:paraId="6C5AC1F0" w14:textId="4A14743A" w:rsidR="00AF5C07" w:rsidRDefault="00AF5C07" w:rsidP="00AF5C07">
      <w:pPr>
        <w:pStyle w:val="Miseenavant"/>
      </w:pPr>
      <w:r w:rsidRPr="00AF5C07">
        <w:rPr>
          <w:rFonts w:ascii="Courier New" w:hAnsi="Courier New" w:cs="Courier New"/>
        </w:rPr>
        <w:t>DIR_LIBRARIE/Config_</w:t>
      </w:r>
      <w:r>
        <w:rPr>
          <w:rFonts w:ascii="Courier New" w:hAnsi="Courier New" w:cs="Courier New"/>
        </w:rPr>
        <w:t>LDAP</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w:t>
      </w:r>
      <w:r>
        <w:t>)</w:t>
      </w:r>
      <w:bookmarkStart w:id="199" w:name="_GoBack"/>
      <w:bookmarkEnd w:id="199"/>
      <w:r>
        <w:t>. Assurez-vous que le serveur « Apache » exécutant « </w:t>
      </w:r>
      <w:r w:rsidRPr="00B008E4">
        <w:rPr>
          <w:b/>
          <w:color w:val="9EC630"/>
        </w:rPr>
        <w:t>Secret</w:t>
      </w:r>
      <w:r w:rsidRPr="00B008E4">
        <w:rPr>
          <w:b/>
          <w:color w:val="568EB6"/>
          <w:szCs w:val="20"/>
        </w:rPr>
        <w:t>Manager</w:t>
      </w:r>
      <w:r>
        <w:t> » est les droits d’écriture sur ce fichier.</w:t>
      </w:r>
    </w:p>
    <w:p w14:paraId="44D89FCC" w14:textId="77777777" w:rsidR="001D4E25" w:rsidRDefault="001D4E25" w:rsidP="001D4E25">
      <w:r>
        <w:t>Plutôt que d’utiliser un mot de passe s</w:t>
      </w:r>
      <w:r w:rsidR="002D567A">
        <w:t>pécifi</w:t>
      </w:r>
      <w:r>
        <w:t xml:space="preserve">que, il est possible d’utiliser </w:t>
      </w:r>
      <w:r w:rsidR="002D567A">
        <w:t>son mot de passe d’Entreprise</w:t>
      </w:r>
      <w:r>
        <w:t>.</w:t>
      </w:r>
      <w:r w:rsidR="002D567A">
        <w:t xml:space="preserve"> Pour ce faire, « </w:t>
      </w:r>
      <w:r w:rsidR="002D567A" w:rsidRPr="00B008E4">
        <w:rPr>
          <w:b/>
          <w:color w:val="9EC630"/>
        </w:rPr>
        <w:t>Secret</w:t>
      </w:r>
      <w:r w:rsidR="002D567A" w:rsidRPr="00B008E4">
        <w:rPr>
          <w:b/>
          <w:color w:val="568EB6"/>
          <w:szCs w:val="20"/>
        </w:rPr>
        <w:t>Manager</w:t>
      </w:r>
      <w:r w:rsidR="002D567A">
        <w:t> » peut s’interface avec l’annuaire d’Entreprise.</w:t>
      </w:r>
    </w:p>
    <w:p w14:paraId="45771BEB" w14:textId="77777777" w:rsidR="001D4E25" w:rsidRDefault="001D4E25" w:rsidP="001D4E25">
      <w:r>
        <w:t>Pour ce faire, il faut renseigner les champs ci-dessous :</w:t>
      </w:r>
    </w:p>
    <w:p w14:paraId="0576D2CD" w14:textId="77777777" w:rsidR="001D4E25" w:rsidRDefault="001D4E25" w:rsidP="001D4E25">
      <w:pPr>
        <w:pStyle w:val="PuceNiveau1"/>
      </w:pPr>
      <w:r>
        <w:t xml:space="preserve">Adresse IP du serveur </w:t>
      </w:r>
      <w:r w:rsidR="00967ACC">
        <w:t>LDAP </w:t>
      </w:r>
      <w:r>
        <w:t>;</w:t>
      </w:r>
    </w:p>
    <w:p w14:paraId="3A81C070" w14:textId="77777777" w:rsidR="001D4E25" w:rsidRDefault="001D4E25" w:rsidP="001D4E25">
      <w:pPr>
        <w:pStyle w:val="PuceNiveau1"/>
      </w:pPr>
      <w:r>
        <w:t xml:space="preserve">Port du serveur </w:t>
      </w:r>
      <w:r w:rsidR="00967ACC">
        <w:t>LDAP </w:t>
      </w:r>
      <w:r>
        <w:t>;</w:t>
      </w:r>
    </w:p>
    <w:p w14:paraId="1EC06AD9" w14:textId="4705D25B" w:rsidR="001D4E25" w:rsidRDefault="005410B3" w:rsidP="001D4E25">
      <w:pPr>
        <w:pStyle w:val="PuceNiveau1"/>
      </w:pPr>
      <w:r>
        <w:t>Version du protocole LDAP</w:t>
      </w:r>
      <w:r w:rsidR="001D4E25">
        <w:t> ;</w:t>
      </w:r>
    </w:p>
    <w:p w14:paraId="56CFB85C" w14:textId="0A5D427E" w:rsidR="001D4E25" w:rsidRDefault="005410B3" w:rsidP="001D4E25">
      <w:pPr>
        <w:pStyle w:val="PuceNiveau1"/>
      </w:pPr>
      <w:r>
        <w:t>Organisation du LDAP ;</w:t>
      </w:r>
    </w:p>
    <w:p w14:paraId="36CC7FF7" w14:textId="7D5490B2" w:rsidR="005410B3" w:rsidRDefault="005410B3" w:rsidP="001D4E25">
      <w:pPr>
        <w:pStyle w:val="PuceNiveau1"/>
      </w:pPr>
      <w:r>
        <w:t>Préfixe RDN LDAP.</w:t>
      </w:r>
    </w:p>
    <w:p w14:paraId="79E07DBB" w14:textId="44D4DBE6" w:rsidR="001D4E25" w:rsidRDefault="00BB1BDB" w:rsidP="001D4E25">
      <w:r>
        <w:t>En utilisant un annuaire d’Entreprise, vous pouvez mettre en place une authentification centralisée de toutes vos applications.</w:t>
      </w:r>
    </w:p>
    <w:p w14:paraId="344466BF" w14:textId="77777777" w:rsidR="001D4E25" w:rsidRDefault="001D4E25" w:rsidP="001D4E25">
      <w:pPr>
        <w:pStyle w:val="Titre4"/>
      </w:pPr>
      <w:bookmarkStart w:id="200" w:name="_Toc234513714"/>
      <w:r>
        <w:t>Adresse IP du serveur Radius</w:t>
      </w:r>
      <w:bookmarkEnd w:id="200"/>
    </w:p>
    <w:p w14:paraId="3F2671F2" w14:textId="2652B7AF" w:rsidR="001D4E25" w:rsidRPr="000C35A2" w:rsidRDefault="001D4E25" w:rsidP="001D4E25">
      <w:r>
        <w:t xml:space="preserve">Ce champ permet d’indiquer l’adresse IP du serveur </w:t>
      </w:r>
      <w:r w:rsidR="0095270B">
        <w:t>LDAP</w:t>
      </w:r>
      <w:r>
        <w:t xml:space="preserve"> afin de pouvoir lui envoyer l</w:t>
      </w:r>
      <w:r w:rsidR="0095270B">
        <w:t xml:space="preserve">a </w:t>
      </w:r>
      <w:r>
        <w:t>« </w:t>
      </w:r>
      <w:r w:rsidR="0095270B">
        <w:t>demande d’authentification</w:t>
      </w:r>
      <w:r>
        <w:t> » de l’utilisateur.</w:t>
      </w:r>
    </w:p>
    <w:p w14:paraId="40EE3279" w14:textId="4E5D8353" w:rsidR="001D4E25" w:rsidRDefault="001D4E25" w:rsidP="001D4E25">
      <w:pPr>
        <w:pStyle w:val="Titre4"/>
      </w:pPr>
      <w:bookmarkStart w:id="201" w:name="_Toc234513715"/>
      <w:r>
        <w:t>Port du serveur Radius</w:t>
      </w:r>
      <w:bookmarkEnd w:id="201"/>
    </w:p>
    <w:p w14:paraId="0D131278" w14:textId="394E9E82" w:rsidR="001D4E25" w:rsidRPr="00957C37" w:rsidRDefault="0095270B" w:rsidP="001D4E25">
      <w:r>
        <w:t>Ce champ permet de préciser le port d’écoute du serveur LDAP</w:t>
      </w:r>
      <w:r w:rsidR="001D4E25">
        <w:t>.</w:t>
      </w:r>
    </w:p>
    <w:p w14:paraId="2FB83626" w14:textId="1823C69B" w:rsidR="001D4E25" w:rsidRDefault="0095270B" w:rsidP="001D4E25">
      <w:pPr>
        <w:pStyle w:val="Titre4"/>
      </w:pPr>
      <w:bookmarkStart w:id="202" w:name="_Toc234513716"/>
      <w:r>
        <w:t>Version du protocole LDAP</w:t>
      </w:r>
      <w:bookmarkEnd w:id="202"/>
    </w:p>
    <w:p w14:paraId="49021E41" w14:textId="35256D67" w:rsidR="001D4E25" w:rsidRPr="00957C37" w:rsidRDefault="0095270B" w:rsidP="001D4E25">
      <w:r>
        <w:t xml:space="preserve">Normalement, tous les derniers serveurs LDAP supportent la </w:t>
      </w:r>
      <w:r w:rsidRPr="0095270B">
        <w:rPr>
          <w:b/>
        </w:rPr>
        <w:t>version 3</w:t>
      </w:r>
      <w:r>
        <w:t xml:space="preserve"> du protocole LDAP. Toutefois, pour des raisons de compatibilité, il est possible de préciser une version inférieure.</w:t>
      </w:r>
    </w:p>
    <w:p w14:paraId="714F8445" w14:textId="5C7CF1C5" w:rsidR="001D4E25" w:rsidRDefault="001A6BA1" w:rsidP="001D4E25">
      <w:pPr>
        <w:pStyle w:val="Titre4"/>
      </w:pPr>
      <w:bookmarkStart w:id="203" w:name="_Toc234513717"/>
      <w:r>
        <w:t>Organisation du LDAP</w:t>
      </w:r>
      <w:bookmarkEnd w:id="203"/>
    </w:p>
    <w:p w14:paraId="1292310C" w14:textId="5B2B684D" w:rsidR="001D4E25" w:rsidRDefault="001D4E25" w:rsidP="001D4E25">
      <w:r>
        <w:t>Ce champ permet de définir l</w:t>
      </w:r>
      <w:r w:rsidR="001A6BA1">
        <w:t>’organisation (au sens « ou ») retenu dans l</w:t>
      </w:r>
      <w:r>
        <w:t xml:space="preserve">e </w:t>
      </w:r>
      <w:r w:rsidR="001A6BA1">
        <w:t>LDAP. Cette information doit être récupérée auprès de l’Administrateur du LDAP.</w:t>
      </w:r>
    </w:p>
    <w:p w14:paraId="2F06440C" w14:textId="600557EB" w:rsidR="001A6BA1" w:rsidRDefault="001A6BA1" w:rsidP="001A6BA1">
      <w:pPr>
        <w:pStyle w:val="Titre4"/>
      </w:pPr>
      <w:bookmarkStart w:id="204" w:name="_Toc234513718"/>
      <w:r>
        <w:lastRenderedPageBreak/>
        <w:t>Préfixe RDN LDAP</w:t>
      </w:r>
      <w:bookmarkEnd w:id="204"/>
    </w:p>
    <w:p w14:paraId="1E6D4A04" w14:textId="6208A0AD" w:rsidR="001A6BA1" w:rsidRDefault="001A6BA1" w:rsidP="001A6BA1">
      <w:r>
        <w:t>Ce champ permet de définir le préfixe des « RDN » retenu dans le LDAP. Cette information doit également être récupérée auprès de l’Administrateur du LDAP.</w:t>
      </w:r>
    </w:p>
    <w:p w14:paraId="0D705515" w14:textId="77777777" w:rsidR="00034D76" w:rsidRDefault="00034D76" w:rsidP="00034D76">
      <w:pPr>
        <w:pStyle w:val="Titre3"/>
      </w:pPr>
      <w:bookmarkStart w:id="205" w:name="_Toc234513719"/>
      <w:r w:rsidRPr="00034D76">
        <w:t>Temps</w:t>
      </w:r>
      <w:r>
        <w:t xml:space="preserve"> avant expiration de la session</w:t>
      </w:r>
      <w:bookmarkEnd w:id="205"/>
    </w:p>
    <w:p w14:paraId="297CB131" w14:textId="18801F03" w:rsidR="00034D76" w:rsidRDefault="00034D76" w:rsidP="00ED63F9">
      <w:r>
        <w:t>Le t</w:t>
      </w:r>
      <w:r w:rsidRPr="00034D76">
        <w:t>emps avant expiration d</w:t>
      </w:r>
      <w:r>
        <w:t>’un</w:t>
      </w:r>
      <w:r w:rsidRPr="00034D76">
        <w:t xml:space="preserve">e session </w:t>
      </w:r>
      <w:r>
        <w:t>s’exprime en minute. Ce temps correspond au temps d’inactivité de l’utilisateur</w:t>
      </w:r>
      <w:r w:rsidR="007370EE" w:rsidRPr="007370EE">
        <w:t xml:space="preserve"> </w:t>
      </w:r>
      <w:r w:rsidR="007370EE">
        <w:t>dans l’outil « </w:t>
      </w:r>
      <w:r w:rsidR="007370EE" w:rsidRPr="00B008E4">
        <w:rPr>
          <w:b/>
          <w:color w:val="9EC630"/>
        </w:rPr>
        <w:t>Secret</w:t>
      </w:r>
      <w:r w:rsidR="007370EE" w:rsidRPr="00B008E4">
        <w:rPr>
          <w:b/>
          <w:color w:val="568EB6"/>
          <w:szCs w:val="20"/>
        </w:rPr>
        <w:t>Manager</w:t>
      </w:r>
      <w:r w:rsidR="007370EE">
        <w:t> »</w:t>
      </w:r>
      <w:r>
        <w:t>. Par exemple, si le champ est valorisé à « 10 », l’utilisateur devra se reconnecter après 10 minutes d’inactivité.</w:t>
      </w:r>
    </w:p>
    <w:p w14:paraId="2FA65EDF" w14:textId="77777777" w:rsidR="00034D76" w:rsidRDefault="00CC3CF0" w:rsidP="00CC3CF0">
      <w:pPr>
        <w:pStyle w:val="Titre2"/>
      </w:pPr>
      <w:bookmarkStart w:id="206" w:name="_Toc234513720"/>
      <w:r>
        <w:t>Gestion de l’historique</w:t>
      </w:r>
      <w:bookmarkEnd w:id="206"/>
    </w:p>
    <w:p w14:paraId="1C926216" w14:textId="77777777" w:rsidR="00CC3CF0" w:rsidRDefault="00CC3CF0" w:rsidP="00ED63F9">
      <w:r>
        <w:t>Toutes les actions réalisées dans l’outil « </w:t>
      </w:r>
      <w:r w:rsidRPr="00B008E4">
        <w:rPr>
          <w:b/>
          <w:color w:val="9EC630"/>
        </w:rPr>
        <w:t>Secret</w:t>
      </w:r>
      <w:r w:rsidRPr="00B008E4">
        <w:rPr>
          <w:b/>
          <w:color w:val="568EB6"/>
          <w:szCs w:val="20"/>
        </w:rPr>
        <w:t>Manager</w:t>
      </w:r>
      <w:r>
        <w:t> » sont tracées dans l’historique. Une partie de ces actions peut être envoyée en plus sur d’autres canaux.</w:t>
      </w:r>
      <w:r w:rsidR="001D0721">
        <w:t xml:space="preserve"> </w:t>
      </w:r>
      <w:r>
        <w:t xml:space="preserve">Il s’agit des Secrets qui sont sous contrôle (voir les chapitres </w:t>
      </w:r>
      <w:r>
        <w:fldChar w:fldCharType="begin"/>
      </w:r>
      <w:r>
        <w:instrText xml:space="preserve"> </w:instrText>
      </w:r>
      <w:r w:rsidR="007370EE">
        <w:instrText>REF</w:instrText>
      </w:r>
      <w:r>
        <w:instrText xml:space="preserve"> _Ref226682244 \r \h </w:instrText>
      </w:r>
      <w:r>
        <w:fldChar w:fldCharType="separate"/>
      </w:r>
      <w:r w:rsidR="00B9511F">
        <w:t>10.3.2</w:t>
      </w:r>
      <w:r>
        <w:fldChar w:fldCharType="end"/>
      </w:r>
      <w:r>
        <w:t xml:space="preserve">, </w:t>
      </w:r>
      <w:r>
        <w:fldChar w:fldCharType="begin"/>
      </w:r>
      <w:r>
        <w:instrText xml:space="preserve"> </w:instrText>
      </w:r>
      <w:r w:rsidR="007370EE">
        <w:instrText>REF</w:instrText>
      </w:r>
      <w:r>
        <w:instrText xml:space="preserve"> _Ref226682262 \r \h </w:instrText>
      </w:r>
      <w:r>
        <w:fldChar w:fldCharType="separate"/>
      </w:r>
      <w:r w:rsidR="00B9511F">
        <w:t>10.6.6</w:t>
      </w:r>
      <w:r>
        <w:fldChar w:fldCharType="end"/>
      </w:r>
      <w:r>
        <w:t xml:space="preserve"> et </w:t>
      </w:r>
      <w:r>
        <w:fldChar w:fldCharType="begin"/>
      </w:r>
      <w:r>
        <w:instrText xml:space="preserve"> </w:instrText>
      </w:r>
      <w:r w:rsidR="007370EE">
        <w:instrText>REF</w:instrText>
      </w:r>
      <w:r>
        <w:instrText xml:space="preserve"> _Ref226682320 \r \h </w:instrText>
      </w:r>
      <w:r>
        <w:fldChar w:fldCharType="separate"/>
      </w:r>
      <w:r w:rsidR="00B9511F">
        <w:t>12.1</w:t>
      </w:r>
      <w:r>
        <w:fldChar w:fldCharType="end"/>
      </w:r>
      <w:r>
        <w:t>).</w:t>
      </w:r>
    </w:p>
    <w:p w14:paraId="36C9AE00" w14:textId="77777777" w:rsidR="00CC3CF0" w:rsidRDefault="001D0721" w:rsidP="00ED63F9">
      <w:r>
        <w:t xml:space="preserve">Les actions sont classées </w:t>
      </w:r>
      <w:r w:rsidR="00FD2F89">
        <w:t>par date décroissante</w:t>
      </w:r>
      <w:r w:rsidR="001D5A6C">
        <w:t xml:space="preserve"> et elles sont regroupées par groupe de 10 occurrences.</w:t>
      </w:r>
      <w:r w:rsidR="00F61E89">
        <w:t xml:space="preserve"> Comme dans l’exemple ci-dessous :</w:t>
      </w:r>
    </w:p>
    <w:p w14:paraId="5B52BFF2" w14:textId="153EEA9B" w:rsidR="007370EE" w:rsidRDefault="007370EE" w:rsidP="00ED63F9">
      <w:r>
        <w:rPr>
          <w:noProof/>
        </w:rPr>
        <w:drawing>
          <wp:inline distT="0" distB="0" distL="0" distR="0" wp14:anchorId="6E973408" wp14:editId="21E4B0E4">
            <wp:extent cx="5759450" cy="2911514"/>
            <wp:effectExtent l="0" t="0" r="6350" b="9525"/>
            <wp:docPr id="101"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2911514"/>
                    </a:xfrm>
                    <a:prstGeom prst="rect">
                      <a:avLst/>
                    </a:prstGeom>
                    <a:noFill/>
                    <a:ln>
                      <a:noFill/>
                    </a:ln>
                  </pic:spPr>
                </pic:pic>
              </a:graphicData>
            </a:graphic>
          </wp:inline>
        </w:drawing>
      </w:r>
    </w:p>
    <w:p w14:paraId="1050FA23" w14:textId="77777777" w:rsidR="001D5A6C" w:rsidRDefault="001D5A6C" w:rsidP="00ED63F9">
      <w:r>
        <w:t>Pour naviguer d’un groupe de 10 à un autre, il faut utiliser les boutons ci-dessous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1D5A6C" w14:paraId="55FD2F5A" w14:textId="77777777" w:rsidTr="00C218A4">
        <w:trPr>
          <w:tblHeader/>
        </w:trPr>
        <w:tc>
          <w:tcPr>
            <w:tcW w:w="4605" w:type="dxa"/>
            <w:shd w:val="clear" w:color="auto" w:fill="auto"/>
          </w:tcPr>
          <w:p w14:paraId="0D98D295" w14:textId="77777777" w:rsidR="001D5A6C" w:rsidRDefault="001D5A6C" w:rsidP="001D5A6C">
            <w:pPr>
              <w:pStyle w:val="Titrecolonne"/>
            </w:pPr>
            <w:r>
              <w:t>Bouton</w:t>
            </w:r>
          </w:p>
        </w:tc>
        <w:tc>
          <w:tcPr>
            <w:tcW w:w="4605" w:type="dxa"/>
            <w:shd w:val="clear" w:color="auto" w:fill="auto"/>
          </w:tcPr>
          <w:p w14:paraId="3AD344A5" w14:textId="77777777" w:rsidR="001D5A6C" w:rsidRDefault="001D5A6C" w:rsidP="001D5A6C">
            <w:pPr>
              <w:pStyle w:val="Titrecolonne"/>
            </w:pPr>
            <w:r>
              <w:t>Action</w:t>
            </w:r>
          </w:p>
        </w:tc>
      </w:tr>
      <w:tr w:rsidR="001D5A6C" w14:paraId="3ADDC07B" w14:textId="77777777" w:rsidTr="00C218A4">
        <w:tc>
          <w:tcPr>
            <w:tcW w:w="4605" w:type="dxa"/>
            <w:shd w:val="clear" w:color="auto" w:fill="auto"/>
          </w:tcPr>
          <w:p w14:paraId="6D0E7F7C" w14:textId="77777777" w:rsidR="001D5A6C" w:rsidRDefault="00E05E42" w:rsidP="001D5A6C">
            <w:pPr>
              <w:pStyle w:val="Textetableau"/>
            </w:pPr>
            <w:r>
              <w:rPr>
                <w:noProof/>
              </w:rPr>
              <w:drawing>
                <wp:inline distT="0" distB="0" distL="0" distR="0" wp14:anchorId="0DE81CF8" wp14:editId="1CAC102A">
                  <wp:extent cx="254000" cy="245745"/>
                  <wp:effectExtent l="0" t="0" r="0" b="8255"/>
                  <wp:docPr id="9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603DB88C" w14:textId="178FF22E" w:rsidR="001D5A6C" w:rsidRDefault="001D5A6C" w:rsidP="00B77DF4">
            <w:pPr>
              <w:pStyle w:val="Textetableau"/>
            </w:pPr>
            <w:r>
              <w:t>Se positionne sur le</w:t>
            </w:r>
            <w:r w:rsidR="00B77DF4">
              <w:t>s 10 premiè</w:t>
            </w:r>
            <w:r>
              <w:t>r</w:t>
            </w:r>
            <w:r w:rsidR="00B77DF4">
              <w:t>es occurrences de l’historique (soit les dernières actions recueillies)</w:t>
            </w:r>
          </w:p>
        </w:tc>
      </w:tr>
      <w:tr w:rsidR="001D5A6C" w14:paraId="4DA928A0" w14:textId="77777777" w:rsidTr="00C218A4">
        <w:tc>
          <w:tcPr>
            <w:tcW w:w="4605" w:type="dxa"/>
            <w:shd w:val="clear" w:color="auto" w:fill="auto"/>
          </w:tcPr>
          <w:p w14:paraId="682DFE8E" w14:textId="77777777" w:rsidR="001D5A6C" w:rsidRDefault="00E05E42" w:rsidP="001D5A6C">
            <w:pPr>
              <w:pStyle w:val="Textetableau"/>
            </w:pPr>
            <w:r>
              <w:rPr>
                <w:noProof/>
              </w:rPr>
              <w:drawing>
                <wp:inline distT="0" distB="0" distL="0" distR="0" wp14:anchorId="0FF4EC55" wp14:editId="421B40E3">
                  <wp:extent cx="254000" cy="245745"/>
                  <wp:effectExtent l="0" t="0" r="0" b="8255"/>
                  <wp:docPr id="91"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478B7F8D" w14:textId="2CB94563" w:rsidR="001D5A6C" w:rsidRDefault="001D5A6C" w:rsidP="00B77DF4">
            <w:pPr>
              <w:pStyle w:val="Textetableau"/>
            </w:pPr>
            <w:r>
              <w:t>Se positionne sur le</w:t>
            </w:r>
            <w:r w:rsidR="00B77DF4">
              <w:t>s 10 occurrences précédentes</w:t>
            </w:r>
          </w:p>
        </w:tc>
      </w:tr>
      <w:tr w:rsidR="001D5A6C" w14:paraId="522F7EA7" w14:textId="77777777" w:rsidTr="00C218A4">
        <w:tc>
          <w:tcPr>
            <w:tcW w:w="4605" w:type="dxa"/>
            <w:shd w:val="clear" w:color="auto" w:fill="auto"/>
          </w:tcPr>
          <w:p w14:paraId="6D886B3F" w14:textId="77777777" w:rsidR="001D5A6C" w:rsidRDefault="00E05E42" w:rsidP="001D5A6C">
            <w:pPr>
              <w:pStyle w:val="Textetableau"/>
            </w:pPr>
            <w:r>
              <w:rPr>
                <w:noProof/>
              </w:rPr>
              <w:drawing>
                <wp:inline distT="0" distB="0" distL="0" distR="0" wp14:anchorId="2A950D4C" wp14:editId="332BE55E">
                  <wp:extent cx="254000" cy="245745"/>
                  <wp:effectExtent l="0" t="0" r="0" b="8255"/>
                  <wp:docPr id="92"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25874A06" w14:textId="7894DA27" w:rsidR="001D5A6C" w:rsidRDefault="00B77DF4" w:rsidP="00B77DF4">
            <w:pPr>
              <w:pStyle w:val="Textetableau"/>
            </w:pPr>
            <w:r>
              <w:t>Se positionne sur les 10 occurrences suivantes</w:t>
            </w:r>
          </w:p>
        </w:tc>
      </w:tr>
      <w:tr w:rsidR="001D5A6C" w14:paraId="591A6DFE" w14:textId="77777777" w:rsidTr="00C218A4">
        <w:tc>
          <w:tcPr>
            <w:tcW w:w="4605" w:type="dxa"/>
            <w:shd w:val="clear" w:color="auto" w:fill="auto"/>
          </w:tcPr>
          <w:p w14:paraId="031AA889" w14:textId="77777777" w:rsidR="001D5A6C" w:rsidRDefault="00E05E42" w:rsidP="001D5A6C">
            <w:pPr>
              <w:pStyle w:val="Textetableau"/>
            </w:pPr>
            <w:r>
              <w:rPr>
                <w:noProof/>
              </w:rPr>
              <w:drawing>
                <wp:inline distT="0" distB="0" distL="0" distR="0" wp14:anchorId="360B08F0" wp14:editId="6062A518">
                  <wp:extent cx="254000" cy="245745"/>
                  <wp:effectExtent l="0" t="0" r="0" b="8255"/>
                  <wp:docPr id="93"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30C03768" w14:textId="22920CA7" w:rsidR="001D5A6C" w:rsidRDefault="00B77DF4" w:rsidP="00B77DF4">
            <w:pPr>
              <w:pStyle w:val="Textetableau"/>
            </w:pPr>
            <w:r>
              <w:t>Se positionne sur les 10 dernières occurrences de l’historique (soit les premières actions recueillies)</w:t>
            </w:r>
          </w:p>
        </w:tc>
      </w:tr>
    </w:tbl>
    <w:p w14:paraId="65FA989D" w14:textId="77777777" w:rsidR="001D5A6C" w:rsidRDefault="00F61E89" w:rsidP="00ED63F9">
      <w:r>
        <w:lastRenderedPageBreak/>
        <w:t>Il est possible de lancer des recherches dans cet historique. Pour cela, l’Administrateur clique sur le bouton « </w:t>
      </w:r>
      <w:r w:rsidR="00E05E42">
        <w:rPr>
          <w:noProof/>
        </w:rPr>
        <w:drawing>
          <wp:inline distT="0" distB="0" distL="0" distR="0" wp14:anchorId="4364759E" wp14:editId="0000F775">
            <wp:extent cx="203200" cy="203200"/>
            <wp:effectExtent l="25400" t="25400" r="25400" b="25400"/>
            <wp:docPr id="94"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Après ce clique, l’écran se transforme comme ci-dessous :</w:t>
      </w:r>
    </w:p>
    <w:p w14:paraId="659197C7" w14:textId="2E7ABA5E" w:rsidR="00056D5D" w:rsidRDefault="00056D5D" w:rsidP="00ED63F9">
      <w:r>
        <w:rPr>
          <w:noProof/>
        </w:rPr>
        <w:drawing>
          <wp:inline distT="0" distB="0" distL="0" distR="0" wp14:anchorId="14513E26" wp14:editId="4E4AD935">
            <wp:extent cx="5759450" cy="3081629"/>
            <wp:effectExtent l="0" t="0" r="6350" b="0"/>
            <wp:docPr id="102"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081629"/>
                    </a:xfrm>
                    <a:prstGeom prst="rect">
                      <a:avLst/>
                    </a:prstGeom>
                    <a:noFill/>
                    <a:ln>
                      <a:noFill/>
                    </a:ln>
                  </pic:spPr>
                </pic:pic>
              </a:graphicData>
            </a:graphic>
          </wp:inline>
        </w:drawing>
      </w:r>
    </w:p>
    <w:p w14:paraId="5EE59E43" w14:textId="77777777" w:rsidR="001D5A6C" w:rsidRDefault="00F61E89" w:rsidP="00ED63F9">
      <w:r>
        <w:t xml:space="preserve">L’Administrateur peut renseigner tout ou partie des champs mis à </w:t>
      </w:r>
      <w:r w:rsidR="003053D4">
        <w:t xml:space="preserve">sa </w:t>
      </w:r>
      <w:r>
        <w:t>disposition</w:t>
      </w:r>
      <w:r w:rsidR="003053D4">
        <w:t>. Pour lancer la recherche, il faut cliquer sur le bouton « Rechercher ».</w:t>
      </w:r>
    </w:p>
    <w:p w14:paraId="29F55D5D" w14:textId="77777777" w:rsidR="0064032C" w:rsidRDefault="0064032C" w:rsidP="00ED63F9">
      <w:r>
        <w:t>Au delà d’un certain temps, il peut être nécessaire de purger l’historique. Pour cela, il faut utiliser le bloc en fin de la page d’historique.</w:t>
      </w:r>
    </w:p>
    <w:p w14:paraId="4921520A" w14:textId="36EE81F1" w:rsidR="004F0C7D" w:rsidRDefault="004F0C7D" w:rsidP="00ED63F9">
      <w:r>
        <w:rPr>
          <w:noProof/>
        </w:rPr>
        <w:drawing>
          <wp:inline distT="0" distB="0" distL="0" distR="0" wp14:anchorId="545CF4EB" wp14:editId="5CE39D17">
            <wp:extent cx="5759450" cy="253944"/>
            <wp:effectExtent l="0" t="0" r="0" b="635"/>
            <wp:docPr id="103"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53944"/>
                    </a:xfrm>
                    <a:prstGeom prst="rect">
                      <a:avLst/>
                    </a:prstGeom>
                    <a:noFill/>
                    <a:ln>
                      <a:noFill/>
                    </a:ln>
                  </pic:spPr>
                </pic:pic>
              </a:graphicData>
            </a:graphic>
          </wp:inline>
        </w:drawing>
      </w:r>
    </w:p>
    <w:p w14:paraId="63EBA500" w14:textId="77777777" w:rsidR="0064032C" w:rsidRDefault="0064032C" w:rsidP="00ED63F9">
      <w:r>
        <w:t>Par défaut, il est proposé de conserver 6 mois d’historique en ligne (mais il ne s’agit que d’une proposition). Après avoir définit une date et après avoir cliquer sur le bouton « Purge », toutes les actions antérieures à cette date seront supprimées de la base de données.</w:t>
      </w:r>
    </w:p>
    <w:p w14:paraId="6225D268" w14:textId="77777777" w:rsidR="0064032C" w:rsidRDefault="0064032C" w:rsidP="0064032C">
      <w:pPr>
        <w:pStyle w:val="Titre2"/>
      </w:pPr>
      <w:bookmarkStart w:id="207" w:name="_Toc234513721"/>
      <w:r>
        <w:t>Gestion du « </w:t>
      </w:r>
      <w:r w:rsidRPr="00B008E4">
        <w:rPr>
          <w:b w:val="0"/>
          <w:color w:val="9EC630"/>
        </w:rPr>
        <w:t>Secret</w:t>
      </w:r>
      <w:r>
        <w:rPr>
          <w:b w:val="0"/>
          <w:color w:val="568EB6"/>
          <w:szCs w:val="20"/>
        </w:rPr>
        <w:t>Serv</w:t>
      </w:r>
      <w:r w:rsidRPr="00B008E4">
        <w:rPr>
          <w:b w:val="0"/>
          <w:color w:val="568EB6"/>
          <w:szCs w:val="20"/>
        </w:rPr>
        <w:t>er</w:t>
      </w:r>
      <w:r>
        <w:t> »</w:t>
      </w:r>
      <w:bookmarkEnd w:id="207"/>
    </w:p>
    <w:p w14:paraId="2188B127" w14:textId="659CB4F4" w:rsidR="006E73D2" w:rsidRDefault="006E73D2" w:rsidP="00087FF8">
      <w:r>
        <w:t>Le « </w:t>
      </w:r>
      <w:r w:rsidRPr="00B008E4">
        <w:rPr>
          <w:b/>
          <w:color w:val="9EC630"/>
        </w:rPr>
        <w:t>Secret</w:t>
      </w:r>
      <w:r>
        <w:rPr>
          <w:b/>
          <w:color w:val="568EB6"/>
          <w:szCs w:val="20"/>
        </w:rPr>
        <w:t>Serv</w:t>
      </w:r>
      <w:r w:rsidRPr="00B008E4">
        <w:rPr>
          <w:b/>
          <w:color w:val="568EB6"/>
          <w:szCs w:val="20"/>
        </w:rPr>
        <w:t>er</w:t>
      </w:r>
      <w:r>
        <w:t> » est un service qui doit tourner en tâche de fond sur le serveur hébergeant le « </w:t>
      </w:r>
      <w:r w:rsidRPr="00B008E4">
        <w:rPr>
          <w:b/>
          <w:color w:val="9EC630"/>
        </w:rPr>
        <w:t>Secret</w:t>
      </w:r>
      <w:r>
        <w:rPr>
          <w:b/>
          <w:color w:val="568EB6"/>
          <w:szCs w:val="20"/>
        </w:rPr>
        <w:t>Manag</w:t>
      </w:r>
      <w:r w:rsidRPr="00B008E4">
        <w:rPr>
          <w:b/>
          <w:color w:val="568EB6"/>
          <w:szCs w:val="20"/>
        </w:rPr>
        <w:t>er</w:t>
      </w:r>
      <w:r>
        <w:t xml:space="preserve"> ». </w:t>
      </w:r>
      <w:r w:rsidR="000215B8">
        <w:t xml:space="preserve">Ce service doit être démarrer automatiquement </w:t>
      </w:r>
      <w:r w:rsidR="00F066D0">
        <w:t xml:space="preserve">lors des étapes de démarrage du serveur. </w:t>
      </w:r>
      <w:r>
        <w:t>L</w:t>
      </w:r>
      <w:r w:rsidR="00F066D0">
        <w:t>’initialisation</w:t>
      </w:r>
      <w:r>
        <w:t xml:space="preserve"> du « </w:t>
      </w:r>
      <w:r w:rsidRPr="00B008E4">
        <w:rPr>
          <w:b/>
          <w:color w:val="9EC630"/>
        </w:rPr>
        <w:t>Secret</w:t>
      </w:r>
      <w:r>
        <w:rPr>
          <w:b/>
          <w:color w:val="568EB6"/>
          <w:szCs w:val="20"/>
        </w:rPr>
        <w:t>Serv</w:t>
      </w:r>
      <w:r w:rsidRPr="00B008E4">
        <w:rPr>
          <w:b/>
          <w:color w:val="568EB6"/>
          <w:szCs w:val="20"/>
        </w:rPr>
        <w:t>er</w:t>
      </w:r>
      <w:r>
        <w:t> » doit f</w:t>
      </w:r>
      <w:r w:rsidR="00F066D0">
        <w:t>aire l’objet d’une cérémonie d’initialisation</w:t>
      </w:r>
      <w:r>
        <w:t xml:space="preserve">. Effectivement, </w:t>
      </w:r>
      <w:r w:rsidR="001815AA">
        <w:t>l</w:t>
      </w:r>
      <w:r w:rsidR="00F066D0">
        <w:t>ors de la cérémonie d’initialisation</w:t>
      </w:r>
      <w:r w:rsidR="001815AA">
        <w:t>, il faut utiliser la « clé opérateur » utile au déchiffrement de la « clé mère »</w:t>
      </w:r>
      <w:r w:rsidR="00F066D0">
        <w:t xml:space="preserve">. La </w:t>
      </w:r>
      <w:r w:rsidR="001815AA">
        <w:t xml:space="preserve">clé </w:t>
      </w:r>
      <w:r w:rsidR="00F066D0">
        <w:t xml:space="preserve">mère, quant à elle est </w:t>
      </w:r>
      <w:r w:rsidR="001815AA">
        <w:t xml:space="preserve">utilisée pour chiffrer les </w:t>
      </w:r>
      <w:r w:rsidR="00F066D0">
        <w:t>S</w:t>
      </w:r>
      <w:r w:rsidR="001815AA">
        <w:t>ecrets à protég</w:t>
      </w:r>
      <w:r w:rsidR="00F066D0">
        <w:t>er dans la base de données du « </w:t>
      </w:r>
      <w:r w:rsidR="00F066D0" w:rsidRPr="00B008E4">
        <w:rPr>
          <w:b/>
          <w:color w:val="9EC630"/>
        </w:rPr>
        <w:t>Secret</w:t>
      </w:r>
      <w:r w:rsidR="00F066D0">
        <w:rPr>
          <w:b/>
          <w:color w:val="568EB6"/>
          <w:szCs w:val="20"/>
        </w:rPr>
        <w:t>Manag</w:t>
      </w:r>
      <w:r w:rsidR="00F066D0" w:rsidRPr="00B008E4">
        <w:rPr>
          <w:b/>
          <w:color w:val="568EB6"/>
          <w:szCs w:val="20"/>
        </w:rPr>
        <w:t>er</w:t>
      </w:r>
      <w:r w:rsidR="00F066D0">
        <w:t> »</w:t>
      </w:r>
      <w:r w:rsidR="001815AA">
        <w:t>.</w:t>
      </w:r>
    </w:p>
    <w:p w14:paraId="6005BEB7" w14:textId="77777777" w:rsidR="00087FF8" w:rsidRDefault="00087FF8" w:rsidP="00087FF8">
      <w:r>
        <w:t xml:space="preserve">Pour gérer le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xml:space="preserve">, l’Administrateur doit cliquer sur l’onglet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Il arrivera dans l’écran ci-dessous :</w:t>
      </w:r>
    </w:p>
    <w:p w14:paraId="577251A3" w14:textId="595689C5" w:rsidR="0064032C" w:rsidRDefault="00A96D61" w:rsidP="00ED63F9">
      <w:r>
        <w:rPr>
          <w:noProof/>
        </w:rPr>
        <w:lastRenderedPageBreak/>
        <w:drawing>
          <wp:inline distT="0" distB="0" distL="0" distR="0" wp14:anchorId="57591F29" wp14:editId="1ED52910">
            <wp:extent cx="5759450" cy="2881301"/>
            <wp:effectExtent l="0" t="0" r="6350" b="0"/>
            <wp:docPr id="104"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2881301"/>
                    </a:xfrm>
                    <a:prstGeom prst="rect">
                      <a:avLst/>
                    </a:prstGeom>
                    <a:noFill/>
                    <a:ln>
                      <a:noFill/>
                    </a:ln>
                  </pic:spPr>
                </pic:pic>
              </a:graphicData>
            </a:graphic>
          </wp:inline>
        </w:drawing>
      </w:r>
    </w:p>
    <w:p w14:paraId="57B2CE47" w14:textId="67F02501" w:rsidR="005E7611" w:rsidRDefault="005E7611" w:rsidP="00ED63F9">
      <w:r>
        <w:t>Le « </w:t>
      </w:r>
      <w:r w:rsidRPr="00B008E4">
        <w:rPr>
          <w:b/>
          <w:color w:val="9EC630"/>
        </w:rPr>
        <w:t>Secret</w:t>
      </w:r>
      <w:r>
        <w:rPr>
          <w:b/>
          <w:color w:val="568EB6"/>
          <w:szCs w:val="20"/>
        </w:rPr>
        <w:t>Serv</w:t>
      </w:r>
      <w:r w:rsidRPr="00B008E4">
        <w:rPr>
          <w:b/>
          <w:color w:val="568EB6"/>
          <w:szCs w:val="20"/>
        </w:rPr>
        <w:t>er</w:t>
      </w:r>
      <w:r>
        <w:t> » est un composant du « </w:t>
      </w:r>
      <w:r w:rsidRPr="00B008E4">
        <w:rPr>
          <w:b/>
          <w:color w:val="9EC630"/>
        </w:rPr>
        <w:t>Secret</w:t>
      </w:r>
      <w:r>
        <w:rPr>
          <w:b/>
          <w:color w:val="568EB6"/>
          <w:szCs w:val="20"/>
        </w:rPr>
        <w:t>Manag</w:t>
      </w:r>
      <w:r w:rsidRPr="00B008E4">
        <w:rPr>
          <w:b/>
          <w:color w:val="568EB6"/>
          <w:szCs w:val="20"/>
        </w:rPr>
        <w:t>er</w:t>
      </w:r>
      <w:r>
        <w:t xml:space="preserve"> ». Ce composant a pour rôle de protéger les clés </w:t>
      </w:r>
      <w:r w:rsidR="006F3E64">
        <w:t>et d’éviter qu’elles se retrouvent en clair</w:t>
      </w:r>
      <w:r w:rsidR="00A96D61">
        <w:t xml:space="preserve"> dans un simple fichier</w:t>
      </w:r>
      <w:r w:rsidR="006F3E64">
        <w:t>.</w:t>
      </w:r>
    </w:p>
    <w:p w14:paraId="01A0617F" w14:textId="77777777" w:rsidR="00F0150B" w:rsidRDefault="00F0150B" w:rsidP="00ED63F9">
      <w:r>
        <w:t>Le « </w:t>
      </w:r>
      <w:r w:rsidRPr="00B008E4">
        <w:rPr>
          <w:b/>
          <w:color w:val="9EC630"/>
        </w:rPr>
        <w:t>Secret</w:t>
      </w:r>
      <w:r>
        <w:rPr>
          <w:b/>
          <w:color w:val="568EB6"/>
          <w:szCs w:val="20"/>
        </w:rPr>
        <w:t>Serv</w:t>
      </w:r>
      <w:r w:rsidRPr="00B008E4">
        <w:rPr>
          <w:b/>
          <w:color w:val="568EB6"/>
          <w:szCs w:val="20"/>
        </w:rPr>
        <w:t>er</w:t>
      </w:r>
      <w:r>
        <w:t> » gère 3 clés</w:t>
      </w:r>
      <w:r w:rsidR="004609AF">
        <w:t> :</w:t>
      </w:r>
    </w:p>
    <w:p w14:paraId="00C9079A" w14:textId="500EB18F" w:rsidR="004609AF" w:rsidRDefault="004609AF" w:rsidP="0038301D">
      <w:pPr>
        <w:pStyle w:val="NumroNiveau1"/>
        <w:numPr>
          <w:ilvl w:val="0"/>
          <w:numId w:val="24"/>
        </w:numPr>
      </w:pPr>
      <w:r>
        <w:t>La clé mère : elle est utilisée pour chiffrer</w:t>
      </w:r>
      <w:r w:rsidR="00A96D61">
        <w:t xml:space="preserve"> et déchiffrer</w:t>
      </w:r>
      <w:r>
        <w:t xml:space="preserve"> les Secrets dans la base de données ;</w:t>
      </w:r>
    </w:p>
    <w:p w14:paraId="3B3556D8" w14:textId="5EBE98FC" w:rsidR="004609AF" w:rsidRDefault="004609AF" w:rsidP="0038301D">
      <w:pPr>
        <w:pStyle w:val="NumroNiveau1"/>
        <w:numPr>
          <w:ilvl w:val="0"/>
          <w:numId w:val="24"/>
        </w:numPr>
      </w:pPr>
      <w:r>
        <w:t>La clé opérateur : elle est utilisée pour chiffrer</w:t>
      </w:r>
      <w:r w:rsidR="00A96D61">
        <w:t xml:space="preserve"> et déchiffrer</w:t>
      </w:r>
      <w:r>
        <w:t xml:space="preserve"> la cl</w:t>
      </w:r>
      <w:r w:rsidR="00A96D61">
        <w:t>é mère quand cett</w:t>
      </w:r>
      <w:r>
        <w:t xml:space="preserve">e </w:t>
      </w:r>
      <w:r w:rsidR="00A96D61">
        <w:t xml:space="preserve">dernière </w:t>
      </w:r>
      <w:r>
        <w:t>est stockée ;</w:t>
      </w:r>
    </w:p>
    <w:p w14:paraId="08516EC7" w14:textId="77777777" w:rsidR="004609AF" w:rsidRDefault="004609AF" w:rsidP="0038301D">
      <w:pPr>
        <w:pStyle w:val="NumroNiveau1"/>
        <w:numPr>
          <w:ilvl w:val="0"/>
          <w:numId w:val="24"/>
        </w:numPr>
      </w:pPr>
      <w:r>
        <w:t>Les clés de transport : elles sont utilisées pour transporter les informations entre le « </w:t>
      </w:r>
      <w:r w:rsidRPr="00B008E4">
        <w:rPr>
          <w:b/>
          <w:color w:val="9EC630"/>
        </w:rPr>
        <w:t>Secret</w:t>
      </w:r>
      <w:r>
        <w:rPr>
          <w:b/>
          <w:color w:val="568EB6"/>
          <w:szCs w:val="20"/>
        </w:rPr>
        <w:t>Manag</w:t>
      </w:r>
      <w:r w:rsidRPr="00B008E4">
        <w:rPr>
          <w:b/>
          <w:color w:val="568EB6"/>
          <w:szCs w:val="20"/>
        </w:rPr>
        <w:t>er</w:t>
      </w:r>
      <w:r>
        <w:t> » et le « </w:t>
      </w:r>
      <w:r w:rsidRPr="00B008E4">
        <w:rPr>
          <w:b/>
          <w:color w:val="9EC630"/>
        </w:rPr>
        <w:t>Secret</w:t>
      </w:r>
      <w:r>
        <w:rPr>
          <w:b/>
          <w:color w:val="568EB6"/>
          <w:szCs w:val="20"/>
        </w:rPr>
        <w:t>Serv</w:t>
      </w:r>
      <w:r w:rsidRPr="00B008E4">
        <w:rPr>
          <w:b/>
          <w:color w:val="568EB6"/>
          <w:szCs w:val="20"/>
        </w:rPr>
        <w:t>er</w:t>
      </w:r>
      <w:r>
        <w:t> ».</w:t>
      </w:r>
    </w:p>
    <w:p w14:paraId="37138C67" w14:textId="77777777" w:rsidR="004609AF" w:rsidRDefault="00A911F7" w:rsidP="00A911F7">
      <w:pPr>
        <w:pStyle w:val="Miseenavant"/>
      </w:pPr>
      <w:r>
        <w:t>L’utilisation du « </w:t>
      </w:r>
      <w:r w:rsidRPr="00B008E4">
        <w:rPr>
          <w:b/>
          <w:color w:val="9EC630"/>
        </w:rPr>
        <w:t>Secret</w:t>
      </w:r>
      <w:r>
        <w:rPr>
          <w:b/>
          <w:color w:val="568EB6"/>
          <w:szCs w:val="20"/>
        </w:rPr>
        <w:t>Serv</w:t>
      </w:r>
      <w:r w:rsidRPr="00B008E4">
        <w:rPr>
          <w:b/>
          <w:color w:val="568EB6"/>
          <w:szCs w:val="20"/>
        </w:rPr>
        <w:t>er</w:t>
      </w:r>
      <w:r>
        <w:t> » n’est pas obligatoire, mais il est fortement conseillé.</w:t>
      </w:r>
    </w:p>
    <w:p w14:paraId="03FE2988" w14:textId="77777777" w:rsidR="0085624C" w:rsidRDefault="0085624C" w:rsidP="0085624C">
      <w:pPr>
        <w:pStyle w:val="Titre3"/>
      </w:pPr>
      <w:bookmarkStart w:id="208" w:name="_Toc234513722"/>
      <w:r>
        <w:t>Démarrer le « </w:t>
      </w:r>
      <w:r w:rsidRPr="00B008E4">
        <w:rPr>
          <w:color w:val="9EC630"/>
        </w:rPr>
        <w:t>Secret</w:t>
      </w:r>
      <w:r>
        <w:rPr>
          <w:color w:val="568EB6"/>
          <w:szCs w:val="20"/>
        </w:rPr>
        <w:t>Serv</w:t>
      </w:r>
      <w:r w:rsidRPr="00B008E4">
        <w:rPr>
          <w:color w:val="568EB6"/>
          <w:szCs w:val="20"/>
        </w:rPr>
        <w:t>er</w:t>
      </w:r>
      <w:r>
        <w:t> »</w:t>
      </w:r>
      <w:bookmarkEnd w:id="208"/>
    </w:p>
    <w:p w14:paraId="488BFF47" w14:textId="77777777" w:rsidR="0085624C" w:rsidRDefault="0085624C" w:rsidP="0085624C">
      <w:r>
        <w:t>Le « </w:t>
      </w:r>
      <w:r w:rsidRPr="00B008E4">
        <w:rPr>
          <w:b/>
          <w:color w:val="9EC630"/>
        </w:rPr>
        <w:t>Secret</w:t>
      </w:r>
      <w:r>
        <w:rPr>
          <w:b/>
          <w:color w:val="568EB6"/>
          <w:szCs w:val="20"/>
        </w:rPr>
        <w:t>Serv</w:t>
      </w:r>
      <w:r w:rsidRPr="00B008E4">
        <w:rPr>
          <w:b/>
          <w:color w:val="568EB6"/>
          <w:szCs w:val="20"/>
        </w:rPr>
        <w:t>er</w:t>
      </w:r>
      <w:r>
        <w:t> » ne peut pas être démarré par le « </w:t>
      </w:r>
      <w:r w:rsidRPr="00B008E4">
        <w:rPr>
          <w:b/>
          <w:color w:val="9EC630"/>
        </w:rPr>
        <w:t>Secret</w:t>
      </w:r>
      <w:r>
        <w:rPr>
          <w:b/>
          <w:color w:val="568EB6"/>
          <w:szCs w:val="20"/>
        </w:rPr>
        <w:t>Manage</w:t>
      </w:r>
      <w:r w:rsidRPr="00B008E4">
        <w:rPr>
          <w:b/>
          <w:color w:val="568EB6"/>
          <w:szCs w:val="20"/>
        </w:rPr>
        <w:t>r</w:t>
      </w:r>
      <w:r>
        <w:t> ». Le « </w:t>
      </w:r>
      <w:r w:rsidRPr="00B008E4">
        <w:rPr>
          <w:b/>
          <w:color w:val="9EC630"/>
        </w:rPr>
        <w:t>Secret</w:t>
      </w:r>
      <w:r>
        <w:rPr>
          <w:b/>
          <w:color w:val="568EB6"/>
          <w:szCs w:val="20"/>
        </w:rPr>
        <w:t>Serv</w:t>
      </w:r>
      <w:r w:rsidRPr="00B008E4">
        <w:rPr>
          <w:b/>
          <w:color w:val="568EB6"/>
          <w:szCs w:val="20"/>
        </w:rPr>
        <w:t>er</w:t>
      </w:r>
      <w:r>
        <w:t> » doit être démarré par l’Administrateur et sur le même serveur que le « </w:t>
      </w:r>
      <w:r w:rsidRPr="00B008E4">
        <w:rPr>
          <w:b/>
          <w:color w:val="9EC630"/>
        </w:rPr>
        <w:t>Secret</w:t>
      </w:r>
      <w:r>
        <w:rPr>
          <w:b/>
          <w:color w:val="568EB6"/>
          <w:szCs w:val="20"/>
        </w:rPr>
        <w:t>Manag</w:t>
      </w:r>
      <w:r w:rsidRPr="00B008E4">
        <w:rPr>
          <w:b/>
          <w:color w:val="568EB6"/>
          <w:szCs w:val="20"/>
        </w:rPr>
        <w:t>er</w:t>
      </w:r>
      <w:r>
        <w:t> »</w:t>
      </w:r>
      <w:r w:rsidR="004B7451">
        <w:t xml:space="preserve">. </w:t>
      </w:r>
      <w:r w:rsidR="0003694A">
        <w:t>Pour plus d’informati</w:t>
      </w:r>
      <w:r w:rsidR="000477DE">
        <w:t>on, il faut lire le document « </w:t>
      </w:r>
      <w:r w:rsidR="000477DE">
        <w:fldChar w:fldCharType="begin"/>
      </w:r>
      <w:r w:rsidR="000477DE">
        <w:instrText xml:space="preserve"> </w:instrText>
      </w:r>
      <w:r w:rsidR="007370EE">
        <w:instrText>REF</w:instrText>
      </w:r>
      <w:r w:rsidR="000477DE">
        <w:instrText xml:space="preserve"> DR01 \h </w:instrText>
      </w:r>
      <w:r w:rsidR="000477DE">
        <w:fldChar w:fldCharType="separate"/>
      </w:r>
      <w:r w:rsidR="00B9511F">
        <w:t>DR01</w:t>
      </w:r>
      <w:r w:rsidR="000477DE">
        <w:fldChar w:fldCharType="end"/>
      </w:r>
      <w:r w:rsidR="0003694A">
        <w:t> »</w:t>
      </w:r>
      <w:r w:rsidR="004B7451">
        <w:t>.</w:t>
      </w:r>
    </w:p>
    <w:p w14:paraId="3DCD1B76" w14:textId="77777777" w:rsidR="00EE0C85" w:rsidRDefault="007930B9" w:rsidP="007930B9">
      <w:pPr>
        <w:pStyle w:val="Titre3"/>
      </w:pPr>
      <w:bookmarkStart w:id="209" w:name="_Toc234513723"/>
      <w:r>
        <w:t>Champ « Utiliser le SecretServer »</w:t>
      </w:r>
      <w:bookmarkEnd w:id="209"/>
    </w:p>
    <w:p w14:paraId="00A36173" w14:textId="5DEB3D42" w:rsidR="00A911F7" w:rsidRDefault="00942854" w:rsidP="00A911F7">
      <w:r>
        <w:t xml:space="preserve">Ce champ permet à l’Administrateur de choisir s’il utilisera ou pas le </w:t>
      </w:r>
      <w:r w:rsidR="00FF016D">
        <w:t>« </w:t>
      </w:r>
      <w:r w:rsidR="00FF016D" w:rsidRPr="00B008E4">
        <w:rPr>
          <w:b/>
          <w:color w:val="9EC630"/>
        </w:rPr>
        <w:t>Secret</w:t>
      </w:r>
      <w:r w:rsidR="00FF016D">
        <w:rPr>
          <w:b/>
          <w:color w:val="568EB6"/>
          <w:szCs w:val="20"/>
        </w:rPr>
        <w:t>Serv</w:t>
      </w:r>
      <w:r w:rsidR="00FF016D" w:rsidRPr="00B008E4">
        <w:rPr>
          <w:b/>
          <w:color w:val="568EB6"/>
          <w:szCs w:val="20"/>
        </w:rPr>
        <w:t>er</w:t>
      </w:r>
      <w:r w:rsidR="00FF016D">
        <w:t> » (</w:t>
      </w:r>
      <w:r w:rsidR="004B7451">
        <w:t>la valeur par défaut sera à « Oui »</w:t>
      </w:r>
      <w:r w:rsidR="00FF016D">
        <w:t>)</w:t>
      </w:r>
      <w:r w:rsidR="004B7451">
        <w:t>.</w:t>
      </w:r>
    </w:p>
    <w:p w14:paraId="16DE3B9E" w14:textId="77777777" w:rsidR="004B7451" w:rsidRDefault="004B7451" w:rsidP="00A911F7">
      <w:r>
        <w:t xml:space="preserve">Quand la valeur est à « Non », la clé </w:t>
      </w:r>
      <w:r w:rsidR="005D1CB0">
        <w:t>« M</w:t>
      </w:r>
      <w:r>
        <w:t>ère</w:t>
      </w:r>
      <w:r w:rsidR="005D1CB0">
        <w:t> »</w:t>
      </w:r>
      <w:r>
        <w:t xml:space="preserve"> est stockée en clair dans le fichier « </w:t>
      </w:r>
      <w:r w:rsidR="005D1CB0" w:rsidRPr="005D1CB0">
        <w:t>Libraries/Config_Hash.inc.php</w:t>
      </w:r>
      <w:r w:rsidR="005D1CB0">
        <w:t> ».</w:t>
      </w:r>
    </w:p>
    <w:p w14:paraId="66A1D0C6" w14:textId="77777777" w:rsidR="005D1CB0" w:rsidRPr="00A911F7" w:rsidRDefault="005D1CB0" w:rsidP="00A911F7">
      <w:r>
        <w:t>En revanche, si la valeur est à « Oui », la clé « Mère » est stockée chiffrée par la clé « Opérateur » dans le fichier « </w:t>
      </w:r>
      <w:r w:rsidRPr="005D1CB0">
        <w:t>Libraries/secret.dat</w:t>
      </w:r>
      <w:r>
        <w:t> ».</w:t>
      </w:r>
    </w:p>
    <w:p w14:paraId="68D31FFF" w14:textId="77777777" w:rsidR="007930B9" w:rsidRDefault="007930B9" w:rsidP="007930B9">
      <w:pPr>
        <w:pStyle w:val="Titre3"/>
      </w:pPr>
      <w:bookmarkStart w:id="210" w:name="_Toc234513724"/>
      <w:r>
        <w:t>Champ « Statut »</w:t>
      </w:r>
      <w:bookmarkEnd w:id="210"/>
    </w:p>
    <w:p w14:paraId="067F568D" w14:textId="77777777" w:rsidR="00CB5FC3" w:rsidRDefault="00CB5FC3" w:rsidP="00CB5FC3">
      <w:r>
        <w:t>Ce champ informe l’Administrateur sur l’état du « </w:t>
      </w:r>
      <w:r w:rsidRPr="00B008E4">
        <w:rPr>
          <w:b/>
          <w:color w:val="9EC630"/>
        </w:rPr>
        <w:t>Secret</w:t>
      </w:r>
      <w:r>
        <w:rPr>
          <w:b/>
          <w:color w:val="568EB6"/>
          <w:szCs w:val="20"/>
        </w:rPr>
        <w:t>Serv</w:t>
      </w:r>
      <w:r w:rsidRPr="00B008E4">
        <w:rPr>
          <w:b/>
          <w:color w:val="568EB6"/>
          <w:szCs w:val="20"/>
        </w:rPr>
        <w:t>er</w:t>
      </w:r>
      <w:r>
        <w:t> ».</w:t>
      </w:r>
    </w:p>
    <w:p w14:paraId="5E281BB0" w14:textId="77777777" w:rsidR="00905C34" w:rsidRPr="00CB5FC3" w:rsidRDefault="00905C34" w:rsidP="00CB5FC3">
      <w:r>
        <w:t>Par exemple, si le « </w:t>
      </w:r>
      <w:r w:rsidRPr="00B008E4">
        <w:rPr>
          <w:b/>
          <w:color w:val="9EC630"/>
        </w:rPr>
        <w:t>Secret</w:t>
      </w:r>
      <w:r>
        <w:rPr>
          <w:b/>
          <w:color w:val="568EB6"/>
          <w:szCs w:val="20"/>
        </w:rPr>
        <w:t>Serv</w:t>
      </w:r>
      <w:r w:rsidRPr="00B008E4">
        <w:rPr>
          <w:b/>
          <w:color w:val="568EB6"/>
          <w:szCs w:val="20"/>
        </w:rPr>
        <w:t>er</w:t>
      </w:r>
      <w:r>
        <w:t xml:space="preserve"> » n’est pas encore démarré par l’Administrateur, le statut doit être à : </w:t>
      </w:r>
      <w:r w:rsidRPr="00C218A4">
        <w:rPr>
          <w:color w:val="FFFFFF"/>
          <w:shd w:val="clear" w:color="auto" w:fill="FF9900"/>
        </w:rPr>
        <w:t>SecretServer non démarré</w:t>
      </w:r>
    </w:p>
    <w:p w14:paraId="43BB1F2E" w14:textId="77777777" w:rsidR="007930B9" w:rsidRDefault="007930B9" w:rsidP="007930B9">
      <w:pPr>
        <w:pStyle w:val="Titre3"/>
      </w:pPr>
      <w:bookmarkStart w:id="211" w:name="_Toc234513725"/>
      <w:r>
        <w:lastRenderedPageBreak/>
        <w:t>Champ « Charger la clé mère »</w:t>
      </w:r>
      <w:bookmarkEnd w:id="211"/>
    </w:p>
    <w:p w14:paraId="7CA8054B" w14:textId="249A059D" w:rsidR="004A566F" w:rsidRDefault="004A566F" w:rsidP="004A566F">
      <w:r>
        <w:t xml:space="preserve">Pour charger une clé mère, il faut être en mesure de la déchiffrer. Pour cela, l’Administrateur doit disposer de la clé « Opérateur ». Seule cette clé permet de déchiffrer la clé </w:t>
      </w:r>
      <w:r w:rsidR="00FF016D">
        <w:t xml:space="preserve">mère </w:t>
      </w:r>
      <w:r>
        <w:t>et ainsi la charger dans la mémoire du « </w:t>
      </w:r>
      <w:r w:rsidRPr="00B008E4">
        <w:rPr>
          <w:b/>
          <w:color w:val="9EC630"/>
        </w:rPr>
        <w:t>Secret</w:t>
      </w:r>
      <w:r>
        <w:rPr>
          <w:b/>
          <w:color w:val="568EB6"/>
          <w:szCs w:val="20"/>
        </w:rPr>
        <w:t>Serv</w:t>
      </w:r>
      <w:r w:rsidRPr="00B008E4">
        <w:rPr>
          <w:b/>
          <w:color w:val="568EB6"/>
          <w:szCs w:val="20"/>
        </w:rPr>
        <w:t>er</w:t>
      </w:r>
      <w:r>
        <w:t> ».</w:t>
      </w:r>
    </w:p>
    <w:p w14:paraId="43D61C72" w14:textId="6B2BE871" w:rsidR="00FF016D" w:rsidRDefault="00FF016D" w:rsidP="00AB027F">
      <w:pPr>
        <w:pStyle w:val="Remarque"/>
      </w:pPr>
      <w:r w:rsidRPr="00AB027F">
        <w:rPr>
          <w:b/>
        </w:rPr>
        <w:t>Remarque :</w:t>
      </w:r>
      <w:r>
        <w:t xml:space="preserve"> il est préférable d</w:t>
      </w:r>
      <w:r w:rsidR="00AB027F">
        <w:t>e définir un rôle de porteur pour la clé opérateur afin d’éviter qu’un Administrateur est touts les pouvoirs.</w:t>
      </w:r>
    </w:p>
    <w:p w14:paraId="54E0096D" w14:textId="77777777" w:rsidR="00905C34" w:rsidRPr="00C218A4" w:rsidRDefault="004A566F" w:rsidP="004A566F">
      <w:pPr>
        <w:rPr>
          <w:color w:val="FFFFFF"/>
          <w:shd w:val="clear" w:color="auto" w:fill="FF9900"/>
        </w:rPr>
      </w:pPr>
      <w:r>
        <w:t>Si le « </w:t>
      </w:r>
      <w:r w:rsidRPr="00B008E4">
        <w:rPr>
          <w:b/>
          <w:color w:val="9EC630"/>
        </w:rPr>
        <w:t>Secret</w:t>
      </w:r>
      <w:r>
        <w:rPr>
          <w:b/>
          <w:color w:val="568EB6"/>
          <w:szCs w:val="20"/>
        </w:rPr>
        <w:t>Serv</w:t>
      </w:r>
      <w:r w:rsidRPr="00B008E4">
        <w:rPr>
          <w:b/>
          <w:color w:val="568EB6"/>
          <w:szCs w:val="20"/>
        </w:rPr>
        <w:t>er</w:t>
      </w:r>
      <w:r>
        <w:t> » est démarré et que la clé mère n’a pas été déchiffrée, le statut du « </w:t>
      </w:r>
      <w:r w:rsidRPr="00B008E4">
        <w:rPr>
          <w:b/>
          <w:color w:val="9EC630"/>
        </w:rPr>
        <w:t>Secret</w:t>
      </w:r>
      <w:r>
        <w:rPr>
          <w:b/>
          <w:color w:val="568EB6"/>
          <w:szCs w:val="20"/>
        </w:rPr>
        <w:t>Serv</w:t>
      </w:r>
      <w:r w:rsidRPr="00B008E4">
        <w:rPr>
          <w:b/>
          <w:color w:val="568EB6"/>
          <w:szCs w:val="20"/>
        </w:rPr>
        <w:t>er</w:t>
      </w:r>
      <w:r>
        <w:t xml:space="preserve"> » doit indiquer : </w:t>
      </w:r>
      <w:r w:rsidRPr="00C218A4">
        <w:rPr>
          <w:color w:val="FFFFFF"/>
          <w:shd w:val="clear" w:color="auto" w:fill="FF9900"/>
        </w:rPr>
        <w:t>Clé mère non chargé</w:t>
      </w:r>
      <w:r w:rsidR="00905C34" w:rsidRPr="00C218A4">
        <w:rPr>
          <w:color w:val="FFFFFF"/>
          <w:shd w:val="clear" w:color="auto" w:fill="FF9900"/>
        </w:rPr>
        <w:t>e</w:t>
      </w:r>
    </w:p>
    <w:p w14:paraId="31D68C1D" w14:textId="6DEE6A42" w:rsidR="00905C34" w:rsidRDefault="00905C34" w:rsidP="00905C34">
      <w:r>
        <w:t>Pour charger la clé « Mère », l’Administrateur doit insérer dans le champ « Insérer la clé opérateur » la valeur de la clé « Opérateur » et cliquer sur le bouton « Charger ».</w:t>
      </w:r>
      <w:r w:rsidR="007867D0">
        <w:t xml:space="preserve"> Dans certaine Entreprise, la notion « d’Opérateur de Sécurité »</w:t>
      </w:r>
      <w:r w:rsidR="00AB027F">
        <w:t xml:space="preserve"> ou « Porteur de Secret » existe, dès lors ces</w:t>
      </w:r>
      <w:r w:rsidR="007867D0">
        <w:t xml:space="preserve"> personne</w:t>
      </w:r>
      <w:r w:rsidR="00AB027F">
        <w:t>s</w:t>
      </w:r>
      <w:r w:rsidR="007867D0">
        <w:t xml:space="preserve"> </w:t>
      </w:r>
      <w:r w:rsidR="00AB027F">
        <w:t xml:space="preserve">pourraint être </w:t>
      </w:r>
      <w:r w:rsidR="007867D0">
        <w:t>sollicitée</w:t>
      </w:r>
      <w:r w:rsidR="00AB027F">
        <w:t>s</w:t>
      </w:r>
      <w:r w:rsidR="007867D0">
        <w:t xml:space="preserve"> lors des démarrage</w:t>
      </w:r>
      <w:r w:rsidR="00AB027F">
        <w:t>s</w:t>
      </w:r>
      <w:r w:rsidR="007867D0">
        <w:t xml:space="preserve"> du « </w:t>
      </w:r>
      <w:r w:rsidR="007867D0" w:rsidRPr="00B008E4">
        <w:rPr>
          <w:b/>
          <w:color w:val="9EC630"/>
        </w:rPr>
        <w:t>Secret</w:t>
      </w:r>
      <w:r w:rsidR="007867D0">
        <w:rPr>
          <w:b/>
          <w:color w:val="568EB6"/>
          <w:szCs w:val="20"/>
        </w:rPr>
        <w:t>Serv</w:t>
      </w:r>
      <w:r w:rsidR="007867D0" w:rsidRPr="00B008E4">
        <w:rPr>
          <w:b/>
          <w:color w:val="568EB6"/>
          <w:szCs w:val="20"/>
        </w:rPr>
        <w:t>er</w:t>
      </w:r>
      <w:r w:rsidR="007867D0">
        <w:t> ».</w:t>
      </w:r>
    </w:p>
    <w:p w14:paraId="0ECA157F" w14:textId="77777777" w:rsidR="00905C34" w:rsidRDefault="00905C34" w:rsidP="00905C34">
      <w:r>
        <w:t>Après avoir été chargée, le statut du « </w:t>
      </w:r>
      <w:r w:rsidRPr="00B008E4">
        <w:rPr>
          <w:b/>
          <w:color w:val="9EC630"/>
        </w:rPr>
        <w:t>Secret</w:t>
      </w:r>
      <w:r>
        <w:rPr>
          <w:b/>
          <w:color w:val="568EB6"/>
          <w:szCs w:val="20"/>
        </w:rPr>
        <w:t>Serv</w:t>
      </w:r>
      <w:r w:rsidRPr="00B008E4">
        <w:rPr>
          <w:b/>
          <w:color w:val="568EB6"/>
          <w:szCs w:val="20"/>
        </w:rPr>
        <w:t>er</w:t>
      </w:r>
      <w:r>
        <w:t> » doit passer à :</w:t>
      </w:r>
    </w:p>
    <w:p w14:paraId="79A75E42" w14:textId="77777777" w:rsidR="00EE722E" w:rsidRDefault="00E05E42" w:rsidP="00EE722E">
      <w:pPr>
        <w:rPr>
          <w:shd w:val="clear" w:color="auto" w:fill="FF9900"/>
        </w:rPr>
      </w:pPr>
      <w:r>
        <w:rPr>
          <w:noProof/>
          <w:shd w:val="clear" w:color="auto" w:fill="FF9900"/>
        </w:rPr>
        <w:drawing>
          <wp:inline distT="0" distB="0" distL="0" distR="0" wp14:anchorId="2EE1521A" wp14:editId="15178923">
            <wp:extent cx="5765800" cy="906145"/>
            <wp:effectExtent l="0" t="0" r="0" b="8255"/>
            <wp:docPr id="9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5800" cy="906145"/>
                    </a:xfrm>
                    <a:prstGeom prst="rect">
                      <a:avLst/>
                    </a:prstGeom>
                    <a:noFill/>
                    <a:ln>
                      <a:noFill/>
                    </a:ln>
                  </pic:spPr>
                </pic:pic>
              </a:graphicData>
            </a:graphic>
          </wp:inline>
        </w:drawing>
      </w:r>
    </w:p>
    <w:p w14:paraId="24D801DD" w14:textId="77777777" w:rsidR="00905C34" w:rsidRDefault="00905C34" w:rsidP="00905C34">
      <w:r w:rsidRPr="00905C34">
        <w:t>La notion</w:t>
      </w:r>
      <w:r>
        <w:t xml:space="preserve"> « d’Opérateur » est le nom de connexion de l’utilisateur qui a créé la clé mère.</w:t>
      </w:r>
    </w:p>
    <w:p w14:paraId="0DCC46BE" w14:textId="0271C6ED" w:rsidR="00905C34" w:rsidRPr="00905C34" w:rsidRDefault="00905C34" w:rsidP="00905C34">
      <w:pPr>
        <w:rPr>
          <w:shd w:val="clear" w:color="auto" w:fill="FF9900"/>
        </w:rPr>
      </w:pPr>
      <w:r>
        <w:t>La date de « Date de création » est la date à laquelle la clé mère a été créée.</w:t>
      </w:r>
      <w:r w:rsidR="00AB027F">
        <w:t xml:space="preserve"> Cela peut, par exemple, aider à gérer la crypto-période de la clé mère.</w:t>
      </w:r>
    </w:p>
    <w:p w14:paraId="70C29720" w14:textId="77777777" w:rsidR="007930B9" w:rsidRDefault="007930B9" w:rsidP="007930B9">
      <w:pPr>
        <w:pStyle w:val="Titre3"/>
      </w:pPr>
      <w:bookmarkStart w:id="212" w:name="_Toc234513726"/>
      <w:r>
        <w:t>Champ</w:t>
      </w:r>
      <w:r w:rsidR="00E65CAB">
        <w:t>s</w:t>
      </w:r>
      <w:r>
        <w:t xml:space="preserve"> « Créer de nouvelles clés »</w:t>
      </w:r>
      <w:bookmarkEnd w:id="212"/>
    </w:p>
    <w:p w14:paraId="742C97FD" w14:textId="61E92665" w:rsidR="00905C34" w:rsidRDefault="00DB17CE" w:rsidP="00905C34">
      <w:r>
        <w:t>Ce</w:t>
      </w:r>
      <w:r w:rsidR="00E65CAB">
        <w:t>s</w:t>
      </w:r>
      <w:r>
        <w:t xml:space="preserve"> champ</w:t>
      </w:r>
      <w:r w:rsidR="00E65CAB">
        <w:t>s</w:t>
      </w:r>
      <w:r>
        <w:t xml:space="preserve"> permet</w:t>
      </w:r>
      <w:r w:rsidR="00E65CAB">
        <w:t>tent</w:t>
      </w:r>
      <w:r>
        <w:t xml:space="preserve"> de créer de nouvelles clés (Mère et</w:t>
      </w:r>
      <w:r w:rsidR="00AB027F">
        <w:t>/ou</w:t>
      </w:r>
      <w:r>
        <w:t xml:space="preserve"> Opérateur).</w:t>
      </w:r>
    </w:p>
    <w:p w14:paraId="6DCFBE5E" w14:textId="77777777" w:rsidR="00893DE4" w:rsidRDefault="005249E3" w:rsidP="00905C34">
      <w:r>
        <w:t xml:space="preserve">Si les champs sont renseignés, leurs valeurs seront utilisées. Sinon, le </w:t>
      </w:r>
      <w:r w:rsidR="008F6EB5">
        <w:t>« </w:t>
      </w:r>
      <w:r w:rsidR="008F6EB5" w:rsidRPr="00B008E4">
        <w:rPr>
          <w:b/>
          <w:color w:val="9EC630"/>
        </w:rPr>
        <w:t>Secret</w:t>
      </w:r>
      <w:r w:rsidR="008F6EB5">
        <w:rPr>
          <w:b/>
          <w:color w:val="568EB6"/>
          <w:szCs w:val="20"/>
        </w:rPr>
        <w:t>Serv</w:t>
      </w:r>
      <w:r w:rsidR="008F6EB5" w:rsidRPr="00B008E4">
        <w:rPr>
          <w:b/>
          <w:color w:val="568EB6"/>
          <w:szCs w:val="20"/>
        </w:rPr>
        <w:t>er</w:t>
      </w:r>
      <w:r w:rsidR="008F6EB5">
        <w:t> » génèrera automatiqueme</w:t>
      </w:r>
      <w:r w:rsidR="00893DE4">
        <w:t>nt les valeurs non renseignées. On peut par exemple, rechiffrer la clé mère, sans la changer, en redonnant la même valeur à la clé mère et en changeant la clé opérateur.</w:t>
      </w:r>
    </w:p>
    <w:p w14:paraId="55C706EC" w14:textId="596BBF11" w:rsidR="008C2B56" w:rsidRDefault="0089522B" w:rsidP="00AB027F">
      <w:pPr>
        <w:pStyle w:val="Miseenavant"/>
      </w:pPr>
      <w:r w:rsidRPr="0089522B">
        <w:rPr>
          <w:b/>
        </w:rPr>
        <w:t>Important :</w:t>
      </w:r>
      <w:r>
        <w:t xml:space="preserve"> i</w:t>
      </w:r>
      <w:r w:rsidR="008C2B56">
        <w:t>l y aura un transchiffrement de la base de données si le « </w:t>
      </w:r>
      <w:r w:rsidR="008C2B56" w:rsidRPr="00B008E4">
        <w:rPr>
          <w:b/>
          <w:color w:val="9EC630"/>
        </w:rPr>
        <w:t>Secret</w:t>
      </w:r>
      <w:r w:rsidR="008C2B56">
        <w:rPr>
          <w:b/>
          <w:color w:val="568EB6"/>
          <w:szCs w:val="20"/>
        </w:rPr>
        <w:t>Serv</w:t>
      </w:r>
      <w:r w:rsidR="008C2B56" w:rsidRPr="00B008E4">
        <w:rPr>
          <w:b/>
          <w:color w:val="568EB6"/>
          <w:szCs w:val="20"/>
        </w:rPr>
        <w:t>er</w:t>
      </w:r>
      <w:r w:rsidR="008C2B56">
        <w:t> » détecte une modification de la clé mère.</w:t>
      </w:r>
    </w:p>
    <w:p w14:paraId="4F615F6E" w14:textId="77777777" w:rsidR="00DB17CE" w:rsidRDefault="008F6EB5" w:rsidP="00905C34">
      <w:r>
        <w:t>Après avoir cliqué sur le bouton créé, l’utilisateur arrivera sur l’écran récapitulatif ci-dessous :</w:t>
      </w:r>
    </w:p>
    <w:p w14:paraId="79B5A095" w14:textId="6AE0D748" w:rsidR="00C13CC2" w:rsidRDefault="00C13CC2" w:rsidP="00905C34">
      <w:r>
        <w:rPr>
          <w:noProof/>
        </w:rPr>
        <w:drawing>
          <wp:inline distT="0" distB="0" distL="0" distR="0" wp14:anchorId="2F4B848A" wp14:editId="6CA9AF2E">
            <wp:extent cx="5759450" cy="2079331"/>
            <wp:effectExtent l="0" t="0" r="6350" b="3810"/>
            <wp:docPr id="105"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2079331"/>
                    </a:xfrm>
                    <a:prstGeom prst="rect">
                      <a:avLst/>
                    </a:prstGeom>
                    <a:noFill/>
                    <a:ln>
                      <a:noFill/>
                    </a:ln>
                  </pic:spPr>
                </pic:pic>
              </a:graphicData>
            </a:graphic>
          </wp:inline>
        </w:drawing>
      </w:r>
    </w:p>
    <w:p w14:paraId="6596D4AD" w14:textId="44B25F69" w:rsidR="008F6EB5" w:rsidRDefault="008F6EB5" w:rsidP="00905C34"/>
    <w:p w14:paraId="6669E941" w14:textId="6FBF6BA9" w:rsidR="00FA3D6F" w:rsidRDefault="00C13CC2" w:rsidP="008C2B56">
      <w:pPr>
        <w:pStyle w:val="Miseenavant"/>
      </w:pPr>
      <w:r w:rsidRPr="00C13CC2">
        <w:rPr>
          <w:b/>
        </w:rPr>
        <w:lastRenderedPageBreak/>
        <w:t>Important :</w:t>
      </w:r>
      <w:r>
        <w:t xml:space="preserve"> </w:t>
      </w:r>
      <w:r w:rsidR="00FA3D6F">
        <w:t xml:space="preserve">Il vous appartient de sauvegarder ces informations, sachant qu’elles sont </w:t>
      </w:r>
      <w:r>
        <w:t>secrèt</w:t>
      </w:r>
      <w:r w:rsidR="00FA3D6F">
        <w:t>es et qu’elles ne seront jamais refournis par la suite.</w:t>
      </w:r>
    </w:p>
    <w:p w14:paraId="08265ED9" w14:textId="77777777" w:rsidR="00FA3D6F" w:rsidRDefault="00FA3D6F" w:rsidP="00905C34">
      <w:r>
        <w:t>La clé opérateur est la seule clé qui doit être rappelée à chaque démarrage du « </w:t>
      </w:r>
      <w:r w:rsidRPr="00B008E4">
        <w:rPr>
          <w:b/>
          <w:color w:val="9EC630"/>
        </w:rPr>
        <w:t>Secret</w:t>
      </w:r>
      <w:r>
        <w:rPr>
          <w:b/>
          <w:color w:val="568EB6"/>
          <w:szCs w:val="20"/>
        </w:rPr>
        <w:t>Serv</w:t>
      </w:r>
      <w:r w:rsidRPr="00B008E4">
        <w:rPr>
          <w:b/>
          <w:color w:val="568EB6"/>
          <w:szCs w:val="20"/>
        </w:rPr>
        <w:t>er</w:t>
      </w:r>
      <w:r>
        <w:t> ».</w:t>
      </w:r>
    </w:p>
    <w:p w14:paraId="43116474" w14:textId="5B256DB1" w:rsidR="008C2B56" w:rsidRDefault="006E73D2" w:rsidP="006E73D2">
      <w:pPr>
        <w:pStyle w:val="Remarque"/>
      </w:pPr>
      <w:r w:rsidRPr="006E73D2">
        <w:rPr>
          <w:b/>
        </w:rPr>
        <w:t xml:space="preserve">Rappel : </w:t>
      </w:r>
      <w:r>
        <w:t>la clé opérateur doit être confi</w:t>
      </w:r>
      <w:r w:rsidR="008C2B56">
        <w:t>ée à une personne de confiance.</w:t>
      </w:r>
    </w:p>
    <w:p w14:paraId="0D4783C5" w14:textId="70089105" w:rsidR="008C2B56" w:rsidRPr="00905C34" w:rsidRDefault="008C2B56" w:rsidP="00905C34">
      <w:r>
        <w:t>D’un point de vue sécuritaire</w:t>
      </w:r>
      <w:r w:rsidR="006E73D2">
        <w:t>,</w:t>
      </w:r>
      <w:r>
        <w:t xml:space="preserve"> le Porteur de la </w:t>
      </w:r>
      <w:r w:rsidR="006E73D2">
        <w:t>« </w:t>
      </w:r>
      <w:r>
        <w:t>clé opérateur</w:t>
      </w:r>
      <w:r w:rsidR="006E73D2">
        <w:t> »</w:t>
      </w:r>
      <w:r>
        <w:t xml:space="preserve"> ne devrait pas être un administrateur système ou réseau impacté par la gestion des secrets dans le « </w:t>
      </w:r>
      <w:r w:rsidRPr="00B008E4">
        <w:rPr>
          <w:b/>
          <w:color w:val="9EC630"/>
        </w:rPr>
        <w:t>Secret</w:t>
      </w:r>
      <w:r>
        <w:rPr>
          <w:b/>
          <w:color w:val="568EB6"/>
          <w:szCs w:val="20"/>
        </w:rPr>
        <w:t>Manag</w:t>
      </w:r>
      <w:r w:rsidRPr="00B008E4">
        <w:rPr>
          <w:b/>
          <w:color w:val="568EB6"/>
          <w:szCs w:val="20"/>
        </w:rPr>
        <w:t>er</w:t>
      </w:r>
      <w:r>
        <w:t> ».</w:t>
      </w:r>
    </w:p>
    <w:p w14:paraId="0B96D6F0" w14:textId="77777777" w:rsidR="007930B9" w:rsidRDefault="007930B9" w:rsidP="007930B9">
      <w:pPr>
        <w:pStyle w:val="Titre3"/>
      </w:pPr>
      <w:bookmarkStart w:id="213" w:name="_Toc234513727"/>
      <w:r>
        <w:t>Champ « Eteindre le SecretServer »</w:t>
      </w:r>
      <w:bookmarkEnd w:id="213"/>
    </w:p>
    <w:p w14:paraId="34C07BC5" w14:textId="5B7427FB" w:rsidR="007930B9" w:rsidRDefault="00253953" w:rsidP="00ED63F9">
      <w:r>
        <w:t>Autant, il n’est pas possible de démarrer le « </w:t>
      </w:r>
      <w:r w:rsidRPr="00B008E4">
        <w:rPr>
          <w:b/>
          <w:color w:val="9EC630"/>
        </w:rPr>
        <w:t>Secret</w:t>
      </w:r>
      <w:r>
        <w:rPr>
          <w:b/>
          <w:color w:val="568EB6"/>
          <w:szCs w:val="20"/>
        </w:rPr>
        <w:t>Serv</w:t>
      </w:r>
      <w:r w:rsidRPr="00B008E4">
        <w:rPr>
          <w:b/>
          <w:color w:val="568EB6"/>
          <w:szCs w:val="20"/>
        </w:rPr>
        <w:t>er</w:t>
      </w:r>
      <w:r>
        <w:t> »</w:t>
      </w:r>
      <w:r w:rsidR="00E90B76">
        <w:t>,</w:t>
      </w:r>
      <w:r>
        <w:t xml:space="preserve"> car il </w:t>
      </w:r>
      <w:r w:rsidR="00FC564C">
        <w:t>faut être Administrateur du serveur hébergeant le « </w:t>
      </w:r>
      <w:r w:rsidR="00FC564C" w:rsidRPr="00B008E4">
        <w:rPr>
          <w:b/>
          <w:color w:val="9EC630"/>
        </w:rPr>
        <w:t>Secret</w:t>
      </w:r>
      <w:r w:rsidR="00FC564C">
        <w:rPr>
          <w:b/>
          <w:color w:val="568EB6"/>
          <w:szCs w:val="20"/>
        </w:rPr>
        <w:t>Manag</w:t>
      </w:r>
      <w:r w:rsidR="00FC564C" w:rsidRPr="00B008E4">
        <w:rPr>
          <w:b/>
          <w:color w:val="568EB6"/>
          <w:szCs w:val="20"/>
        </w:rPr>
        <w:t>er</w:t>
      </w:r>
      <w:r w:rsidR="00FC564C">
        <w:t> », autant il est possible d’envoyer une information d’arrêt au « </w:t>
      </w:r>
      <w:r w:rsidR="00FC564C" w:rsidRPr="00B008E4">
        <w:rPr>
          <w:b/>
          <w:color w:val="9EC630"/>
        </w:rPr>
        <w:t>Secret</w:t>
      </w:r>
      <w:r w:rsidR="00FC564C">
        <w:rPr>
          <w:b/>
          <w:color w:val="568EB6"/>
          <w:szCs w:val="20"/>
        </w:rPr>
        <w:t>Manag</w:t>
      </w:r>
      <w:r w:rsidR="00FC564C" w:rsidRPr="00B008E4">
        <w:rPr>
          <w:b/>
          <w:color w:val="568EB6"/>
          <w:szCs w:val="20"/>
        </w:rPr>
        <w:t>er</w:t>
      </w:r>
      <w:r w:rsidR="00FC564C">
        <w:t xml:space="preserve"> ». </w:t>
      </w:r>
      <w:r w:rsidR="00E90B76">
        <w:t>Il est également possible d’arrêter le « </w:t>
      </w:r>
      <w:r w:rsidR="00E90B76" w:rsidRPr="00B008E4">
        <w:rPr>
          <w:b/>
          <w:color w:val="9EC630"/>
        </w:rPr>
        <w:t>Secret</w:t>
      </w:r>
      <w:r w:rsidR="00E90B76">
        <w:rPr>
          <w:b/>
          <w:color w:val="568EB6"/>
          <w:szCs w:val="20"/>
        </w:rPr>
        <w:t>Serv</w:t>
      </w:r>
      <w:r w:rsidR="00E90B76" w:rsidRPr="00B008E4">
        <w:rPr>
          <w:b/>
          <w:color w:val="568EB6"/>
          <w:szCs w:val="20"/>
        </w:rPr>
        <w:t>er</w:t>
      </w:r>
      <w:r w:rsidR="00E90B76">
        <w:t> » par des instructions systèmes, mais ce n’est pas la bonne façon.</w:t>
      </w:r>
    </w:p>
    <w:p w14:paraId="0F25B679" w14:textId="77777777" w:rsidR="002A2C59" w:rsidRPr="00ED63F9" w:rsidRDefault="002A2C59" w:rsidP="00ED63F9"/>
    <w:sectPr w:rsidR="002A2C59" w:rsidRPr="00ED63F9" w:rsidSect="005845AB">
      <w:headerReference w:type="even" r:id="rId83"/>
      <w:pgSz w:w="11906" w:h="16838" w:code="9"/>
      <w:pgMar w:top="1418" w:right="1418" w:bottom="1418" w:left="1418"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9C9DA0" w14:textId="77777777" w:rsidR="00294DF6" w:rsidRDefault="00294DF6">
      <w:r>
        <w:separator/>
      </w:r>
    </w:p>
  </w:endnote>
  <w:endnote w:type="continuationSeparator" w:id="0">
    <w:p w14:paraId="38918643" w14:textId="77777777" w:rsidR="00294DF6" w:rsidRDefault="00294D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40" w:type="pct"/>
      <w:tblCellSpacing w:w="28" w:type="dxa"/>
      <w:tblBorders>
        <w:top w:val="single" w:sz="4" w:space="0" w:color="3F4041"/>
      </w:tblBorders>
      <w:tblLook w:val="04A0" w:firstRow="1" w:lastRow="0" w:firstColumn="1" w:lastColumn="0" w:noHBand="0" w:noVBand="1"/>
    </w:tblPr>
    <w:tblGrid>
      <w:gridCol w:w="3100"/>
      <w:gridCol w:w="2919"/>
      <w:gridCol w:w="3266"/>
    </w:tblGrid>
    <w:tr w:rsidR="00294DF6" w:rsidRPr="004A2A53" w14:paraId="7ABF72D3" w14:textId="77777777" w:rsidTr="00D106E6">
      <w:trPr>
        <w:tblCellSpacing w:w="28" w:type="dxa"/>
      </w:trPr>
      <w:tc>
        <w:tcPr>
          <w:tcW w:w="1624" w:type="pct"/>
          <w:vAlign w:val="center"/>
        </w:tcPr>
        <w:p w14:paraId="48B3AD1B" w14:textId="77777777" w:rsidR="00294DF6" w:rsidRPr="004A2A53" w:rsidRDefault="00294DF6" w:rsidP="00EC2C5B">
          <w:pPr>
            <w:pStyle w:val="Pieddepage"/>
            <w:tabs>
              <w:tab w:val="clear" w:pos="4536"/>
              <w:tab w:val="clear" w:pos="9072"/>
            </w:tabs>
          </w:pPr>
          <w:r>
            <w:fldChar w:fldCharType="begin"/>
          </w:r>
          <w:r>
            <w:instrText xml:space="preserve"> SAVEDATE  \@ "dd/MM/yyyy"  \* MERGEFORMAT </w:instrText>
          </w:r>
          <w:r>
            <w:fldChar w:fldCharType="separate"/>
          </w:r>
          <w:r>
            <w:rPr>
              <w:noProof/>
            </w:rPr>
            <w:t>03/07/2013</w:t>
          </w:r>
          <w:r>
            <w:fldChar w:fldCharType="end"/>
          </w:r>
        </w:p>
      </w:tc>
      <w:tc>
        <w:tcPr>
          <w:tcW w:w="1542" w:type="pct"/>
          <w:vAlign w:val="center"/>
        </w:tcPr>
        <w:p w14:paraId="3004AE77" w14:textId="77777777" w:rsidR="00294DF6" w:rsidRPr="004A2A53" w:rsidRDefault="00294DF6" w:rsidP="00EC2C5B">
          <w:pPr>
            <w:pStyle w:val="Pieddepage"/>
            <w:tabs>
              <w:tab w:val="clear" w:pos="4536"/>
              <w:tab w:val="clear" w:pos="9072"/>
            </w:tabs>
            <w:jc w:val="center"/>
          </w:pPr>
          <w:r w:rsidRPr="004A2A53">
            <w:fldChar w:fldCharType="begin"/>
          </w:r>
          <w:r w:rsidRPr="004A2A53">
            <w:instrText xml:space="preserve"> </w:instrText>
          </w:r>
          <w:r>
            <w:instrText>PAGE</w:instrText>
          </w:r>
          <w:r w:rsidRPr="004A2A53">
            <w:instrText xml:space="preserve"> </w:instrText>
          </w:r>
          <w:r w:rsidRPr="004A2A53">
            <w:fldChar w:fldCharType="separate"/>
          </w:r>
          <w:r w:rsidR="00AF5C07">
            <w:rPr>
              <w:noProof/>
            </w:rPr>
            <w:t>41</w:t>
          </w:r>
          <w:r w:rsidRPr="004A2A53">
            <w:fldChar w:fldCharType="end"/>
          </w:r>
          <w:r w:rsidRPr="004A2A53">
            <w:t>/</w:t>
          </w:r>
          <w:r w:rsidRPr="004A2A53">
            <w:fldChar w:fldCharType="begin"/>
          </w:r>
          <w:r w:rsidRPr="004A2A53">
            <w:instrText xml:space="preserve"> </w:instrText>
          </w:r>
          <w:r>
            <w:instrText>NUMPAGES</w:instrText>
          </w:r>
          <w:r w:rsidRPr="004A2A53">
            <w:instrText xml:space="preserve">  </w:instrText>
          </w:r>
          <w:r w:rsidRPr="004A2A53">
            <w:fldChar w:fldCharType="separate"/>
          </w:r>
          <w:r w:rsidR="00AF5C07">
            <w:rPr>
              <w:noProof/>
            </w:rPr>
            <w:t>46</w:t>
          </w:r>
          <w:r w:rsidRPr="004A2A53">
            <w:fldChar w:fldCharType="end"/>
          </w:r>
        </w:p>
      </w:tc>
      <w:tc>
        <w:tcPr>
          <w:tcW w:w="1714" w:type="pct"/>
          <w:vAlign w:val="center"/>
        </w:tcPr>
        <w:p w14:paraId="3EA5D3E9" w14:textId="77777777" w:rsidR="00294DF6" w:rsidRPr="004A2A53" w:rsidRDefault="00294DF6" w:rsidP="00392ECB">
          <w:pPr>
            <w:pStyle w:val="Pieddepage"/>
            <w:tabs>
              <w:tab w:val="clear" w:pos="4536"/>
              <w:tab w:val="clear" w:pos="9072"/>
            </w:tabs>
            <w:jc w:val="right"/>
          </w:pPr>
        </w:p>
      </w:tc>
    </w:tr>
  </w:tbl>
  <w:p w14:paraId="1DA4F90C" w14:textId="77777777" w:rsidR="00294DF6" w:rsidRDefault="00294DF6" w:rsidP="001D63C8">
    <w:pPr>
      <w:pStyle w:val="Pieddepag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76519F" w14:textId="77777777" w:rsidR="00294DF6" w:rsidRDefault="00294DF6">
      <w:r>
        <w:separator/>
      </w:r>
    </w:p>
  </w:footnote>
  <w:footnote w:type="continuationSeparator" w:id="0">
    <w:p w14:paraId="74C923C5" w14:textId="77777777" w:rsidR="00294DF6" w:rsidRDefault="00294DF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38" w:type="dxa"/>
      <w:jc w:val="center"/>
      <w:tblLook w:val="04A0" w:firstRow="1" w:lastRow="0" w:firstColumn="1" w:lastColumn="0" w:noHBand="0" w:noVBand="1"/>
    </w:tblPr>
    <w:tblGrid>
      <w:gridCol w:w="3268"/>
      <w:gridCol w:w="4343"/>
      <w:gridCol w:w="1727"/>
    </w:tblGrid>
    <w:tr w:rsidR="00294DF6" w:rsidRPr="004A2A53" w14:paraId="0C450F8A" w14:textId="77777777" w:rsidTr="00D106E6">
      <w:trPr>
        <w:trHeight w:val="693"/>
        <w:jc w:val="center"/>
      </w:trPr>
      <w:tc>
        <w:tcPr>
          <w:tcW w:w="3268" w:type="dxa"/>
          <w:vAlign w:val="center"/>
        </w:tcPr>
        <w:p w14:paraId="2A281A82" w14:textId="77777777" w:rsidR="00294DF6" w:rsidRPr="004A2A53" w:rsidRDefault="00294DF6" w:rsidP="00545A85">
          <w:pPr>
            <w:pStyle w:val="En-tte"/>
            <w:rPr>
              <w:color w:val="3F4041"/>
            </w:rPr>
          </w:pPr>
          <w:r>
            <w:rPr>
              <w:noProof/>
            </w:rPr>
            <w:drawing>
              <wp:inline distT="0" distB="0" distL="0" distR="0" wp14:anchorId="7539B65C" wp14:editId="4215DEEF">
                <wp:extent cx="1905000" cy="931545"/>
                <wp:effectExtent l="0" t="0" r="0" b="8255"/>
                <wp:docPr id="1" name="Image 1" descr="Description : LogoOrasy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LogoOrasys-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000" cy="931545"/>
                        </a:xfrm>
                        <a:prstGeom prst="rect">
                          <a:avLst/>
                        </a:prstGeom>
                        <a:noFill/>
                        <a:ln>
                          <a:noFill/>
                        </a:ln>
                      </pic:spPr>
                    </pic:pic>
                  </a:graphicData>
                </a:graphic>
              </wp:inline>
            </w:drawing>
          </w:r>
        </w:p>
      </w:tc>
      <w:tc>
        <w:tcPr>
          <w:tcW w:w="4343" w:type="dxa"/>
          <w:vAlign w:val="center"/>
        </w:tcPr>
        <w:p w14:paraId="5F8DBB13" w14:textId="77777777" w:rsidR="00294DF6" w:rsidRPr="00545A85" w:rsidRDefault="00294DF6" w:rsidP="000A2321">
          <w:pPr>
            <w:pStyle w:val="En-tte"/>
            <w:rPr>
              <w:b/>
              <w:sz w:val="20"/>
              <w:szCs w:val="20"/>
            </w:rPr>
          </w:pPr>
          <w:r w:rsidRPr="00545A85">
            <w:rPr>
              <w:b/>
              <w:sz w:val="20"/>
              <w:szCs w:val="20"/>
            </w:rPr>
            <w:fldChar w:fldCharType="begin"/>
          </w:r>
          <w:r w:rsidRPr="00545A85">
            <w:rPr>
              <w:b/>
              <w:sz w:val="20"/>
              <w:szCs w:val="20"/>
            </w:rPr>
            <w:instrText xml:space="preserve"> </w:instrText>
          </w:r>
          <w:r>
            <w:rPr>
              <w:b/>
              <w:sz w:val="20"/>
              <w:szCs w:val="20"/>
            </w:rPr>
            <w:instrText>TITLE</w:instrText>
          </w:r>
          <w:r w:rsidRPr="00545A85">
            <w:rPr>
              <w:b/>
              <w:sz w:val="20"/>
              <w:szCs w:val="20"/>
            </w:rPr>
            <w:instrText xml:space="preserve">  \* MERGEFORMAT </w:instrText>
          </w:r>
          <w:r w:rsidRPr="00545A85">
            <w:rPr>
              <w:b/>
              <w:sz w:val="20"/>
              <w:szCs w:val="20"/>
            </w:rPr>
            <w:fldChar w:fldCharType="separate"/>
          </w:r>
          <w:r>
            <w:rPr>
              <w:b/>
              <w:sz w:val="20"/>
              <w:szCs w:val="20"/>
            </w:rPr>
            <w:t>Guide d'Administration</w:t>
          </w:r>
          <w:r w:rsidRPr="00545A85">
            <w:rPr>
              <w:b/>
              <w:sz w:val="20"/>
              <w:szCs w:val="20"/>
            </w:rPr>
            <w:fldChar w:fldCharType="end"/>
          </w:r>
        </w:p>
        <w:p w14:paraId="5B4EBD8A" w14:textId="4645CAEE" w:rsidR="00294DF6" w:rsidRPr="00D106E6" w:rsidRDefault="00294DF6" w:rsidP="006D4061">
          <w:pPr>
            <w:pStyle w:val="En-tte"/>
            <w:rPr>
              <w:rFonts w:cs="Arial"/>
              <w:b/>
              <w:color w:val="3F4041"/>
              <w:szCs w:val="28"/>
            </w:rPr>
          </w:pPr>
          <w:r w:rsidRPr="009F61EE">
            <w:rPr>
              <w:smallCaps/>
            </w:rPr>
            <w:fldChar w:fldCharType="begin"/>
          </w:r>
          <w:r w:rsidRPr="009F61EE">
            <w:rPr>
              <w:smallCaps/>
            </w:rPr>
            <w:instrText xml:space="preserve"> </w:instrText>
          </w:r>
          <w:r>
            <w:rPr>
              <w:smallCaps/>
            </w:rPr>
            <w:instrText>SUBJECT</w:instrText>
          </w:r>
          <w:r w:rsidRPr="009F61EE">
            <w:rPr>
              <w:smallCaps/>
            </w:rPr>
            <w:instrText xml:space="preserve">  \* MERGEFORMAT </w:instrText>
          </w:r>
          <w:r w:rsidRPr="009F61EE">
            <w:rPr>
              <w:smallCaps/>
            </w:rPr>
            <w:fldChar w:fldCharType="separate"/>
          </w:r>
          <w:r w:rsidRPr="00796A9A">
            <w:rPr>
              <w:rFonts w:cs="Arial"/>
              <w:smallCaps/>
              <w:color w:val="9BBB59"/>
              <w:szCs w:val="40"/>
            </w:rPr>
            <w:t>Secret</w:t>
          </w:r>
          <w:r w:rsidRPr="00796A9A">
            <w:rPr>
              <w:rFonts w:cs="Arial"/>
              <w:smallCaps/>
              <w:color w:val="4F81BD"/>
              <w:szCs w:val="40"/>
            </w:rPr>
            <w:t>Manager</w:t>
          </w:r>
          <w:r w:rsidRPr="00796A9A">
            <w:rPr>
              <w:rFonts w:cs="Arial"/>
              <w:smallCaps/>
              <w:color w:val="9BBB59"/>
              <w:szCs w:val="40"/>
            </w:rPr>
            <w:t xml:space="preserve"> </w:t>
          </w:r>
          <w:r w:rsidRPr="00796A9A">
            <w:rPr>
              <w:rFonts w:cs="Arial"/>
              <w:smallCaps/>
              <w:color w:val="A6A6A6"/>
              <w:szCs w:val="40"/>
            </w:rPr>
            <w:t>v0.</w:t>
          </w:r>
          <w:r>
            <w:rPr>
              <w:smallCaps/>
              <w:color w:val="A6A6A6"/>
            </w:rPr>
            <w:t>5</w:t>
          </w:r>
          <w:r w:rsidRPr="00796A9A">
            <w:rPr>
              <w:smallCaps/>
              <w:color w:val="A6A6A6"/>
            </w:rPr>
            <w:t>-x</w:t>
          </w:r>
          <w:r w:rsidRPr="009F61EE">
            <w:rPr>
              <w:smallCaps/>
            </w:rPr>
            <w:fldChar w:fldCharType="end"/>
          </w:r>
        </w:p>
      </w:tc>
      <w:tc>
        <w:tcPr>
          <w:tcW w:w="1727" w:type="dxa"/>
          <w:vAlign w:val="center"/>
        </w:tcPr>
        <w:p w14:paraId="76CA37B6" w14:textId="77777777" w:rsidR="00294DF6" w:rsidRDefault="00294DF6" w:rsidP="000A2321">
          <w:pPr>
            <w:pStyle w:val="En-tte"/>
          </w:pPr>
          <w:fldSimple w:instr=" AUTHOR  \* MERGEFORMAT ">
            <w:r>
              <w:rPr>
                <w:noProof/>
              </w:rPr>
              <w:t>Pierre-Luc MARY</w:t>
            </w:r>
          </w:fldSimple>
        </w:p>
        <w:p w14:paraId="46C8467D" w14:textId="77777777" w:rsidR="00294DF6" w:rsidRPr="00440438" w:rsidRDefault="00294DF6" w:rsidP="000A2321">
          <w:pPr>
            <w:pStyle w:val="En-tte"/>
            <w:rPr>
              <w:sz w:val="16"/>
              <w:szCs w:val="16"/>
            </w:rPr>
          </w:pPr>
          <w:r w:rsidRPr="00440438">
            <w:rPr>
              <w:sz w:val="16"/>
              <w:szCs w:val="16"/>
            </w:rPr>
            <w:t>Version</w:t>
          </w:r>
          <w:r w:rsidRPr="00440438">
            <w:rPr>
              <w:b/>
              <w:sz w:val="16"/>
              <w:szCs w:val="16"/>
            </w:rPr>
            <w:t xml:space="preserve"> </w:t>
          </w:r>
          <w:r w:rsidRPr="00440438">
            <w:rPr>
              <w:b/>
              <w:sz w:val="16"/>
              <w:szCs w:val="16"/>
            </w:rPr>
            <w:fldChar w:fldCharType="begin"/>
          </w:r>
          <w:r w:rsidRPr="00440438">
            <w:rPr>
              <w:b/>
              <w:sz w:val="16"/>
              <w:szCs w:val="16"/>
            </w:rPr>
            <w:instrText xml:space="preserve"> </w:instrText>
          </w:r>
          <w:r>
            <w:rPr>
              <w:b/>
              <w:sz w:val="16"/>
              <w:szCs w:val="16"/>
            </w:rPr>
            <w:instrText>DOCPROPERTY</w:instrText>
          </w:r>
          <w:r w:rsidRPr="00440438">
            <w:rPr>
              <w:b/>
              <w:sz w:val="16"/>
              <w:szCs w:val="16"/>
            </w:rPr>
            <w:instrText xml:space="preserve"> "_Version"  \* MERGEFORMAT </w:instrText>
          </w:r>
          <w:r w:rsidRPr="00440438">
            <w:rPr>
              <w:b/>
              <w:sz w:val="16"/>
              <w:szCs w:val="16"/>
            </w:rPr>
            <w:fldChar w:fldCharType="separate"/>
          </w:r>
          <w:r>
            <w:rPr>
              <w:b/>
              <w:sz w:val="16"/>
              <w:szCs w:val="16"/>
            </w:rPr>
            <w:t>1.1-0</w:t>
          </w:r>
          <w:r w:rsidRPr="00440438">
            <w:rPr>
              <w:b/>
              <w:sz w:val="16"/>
              <w:szCs w:val="16"/>
            </w:rPr>
            <w:fldChar w:fldCharType="end"/>
          </w:r>
          <w:r w:rsidRPr="00440438">
            <w:rPr>
              <w:sz w:val="16"/>
              <w:szCs w:val="16"/>
            </w:rPr>
            <w:fldChar w:fldCharType="begin"/>
          </w:r>
          <w:r w:rsidRPr="00440438">
            <w:rPr>
              <w:sz w:val="16"/>
              <w:szCs w:val="16"/>
            </w:rPr>
            <w:instrText xml:space="preserve"> </w:instrText>
          </w:r>
          <w:r>
            <w:rPr>
              <w:sz w:val="16"/>
              <w:szCs w:val="16"/>
            </w:rPr>
            <w:instrText>KEYWORDS</w:instrText>
          </w:r>
          <w:r w:rsidRPr="00440438">
            <w:rPr>
              <w:sz w:val="16"/>
              <w:szCs w:val="16"/>
            </w:rPr>
            <w:instrText xml:space="preserve">  \* MERGEFORMAT </w:instrText>
          </w:r>
          <w:r w:rsidRPr="00440438">
            <w:rPr>
              <w:sz w:val="16"/>
              <w:szCs w:val="16"/>
            </w:rPr>
            <w:fldChar w:fldCharType="end"/>
          </w:r>
        </w:p>
      </w:tc>
    </w:tr>
  </w:tbl>
  <w:p w14:paraId="5071EAB6" w14:textId="77777777" w:rsidR="00294DF6" w:rsidRPr="00092573" w:rsidRDefault="00294DF6" w:rsidP="00545A85">
    <w:r>
      <w:rPr>
        <w:noProof/>
      </w:rPr>
      <mc:AlternateContent>
        <mc:Choice Requires="wps">
          <w:drawing>
            <wp:anchor distT="0" distB="0" distL="114300" distR="114300" simplePos="0" relativeHeight="251657728" behindDoc="0" locked="0" layoutInCell="1" allowOverlap="1" wp14:anchorId="5C1645DF" wp14:editId="5D836E0D">
              <wp:simplePos x="0" y="0"/>
              <wp:positionH relativeFrom="column">
                <wp:posOffset>-64770</wp:posOffset>
              </wp:positionH>
              <wp:positionV relativeFrom="paragraph">
                <wp:posOffset>2540</wp:posOffset>
              </wp:positionV>
              <wp:extent cx="5854700" cy="45085"/>
              <wp:effectExtent l="0" t="0" r="12700" b="5715"/>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45085"/>
                      </a:xfrm>
                      <a:prstGeom prst="rect">
                        <a:avLst/>
                      </a:prstGeom>
                      <a:gradFill rotWithShape="1">
                        <a:gsLst>
                          <a:gs pos="0">
                            <a:srgbClr val="FFFFFF"/>
                          </a:gs>
                          <a:gs pos="100000">
                            <a:srgbClr val="FF6600"/>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5.05pt;margin-top:.2pt;width:461pt;height:3.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" stroked="f">
              <v:fill color2="#f60" rotate="t" angle="-90" focus="100%" type="gradient"/>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DE8E4" w14:textId="77777777" w:rsidR="00294DF6" w:rsidRDefault="00294DF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D712E"/>
    <w:multiLevelType w:val="multilevel"/>
    <w:tmpl w:val="F55A41A2"/>
    <w:styleLink w:val="StyleListePuc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4"/>
      </w:rPr>
    </w:lvl>
    <w:lvl w:ilvl="2">
      <w:start w:val="1"/>
      <w:numFmt w:val="bullet"/>
      <w:lvlText w:val="̵"/>
      <w:lvlJc w:val="left"/>
      <w:pPr>
        <w:ind w:left="2160" w:hanging="360"/>
      </w:pPr>
      <w:rPr>
        <w:rFonts w:ascii="Arial" w:hAnsi="Arial" w:hint="default"/>
        <w:b/>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1">
    <w:nsid w:val="17F2598E"/>
    <w:multiLevelType w:val="multilevel"/>
    <w:tmpl w:val="891EE6B2"/>
    <w:lvl w:ilvl="0">
      <w:start w:val="1"/>
      <w:numFmt w:val="decimal"/>
      <w:pStyle w:val="NumroNiveau1"/>
      <w:lvlText w:val="%1."/>
      <w:lvlJc w:val="left"/>
      <w:pPr>
        <w:tabs>
          <w:tab w:val="num" w:pos="720"/>
        </w:tabs>
        <w:ind w:left="720" w:hanging="436"/>
      </w:pPr>
      <w:rPr>
        <w:rFonts w:hint="default"/>
        <w:b/>
        <w:i w:val="0"/>
      </w:rPr>
    </w:lvl>
    <w:lvl w:ilvl="1">
      <w:start w:val="1"/>
      <w:numFmt w:val="lowerLetter"/>
      <w:pStyle w:val="NumroNiveau2"/>
      <w:lvlText w:val="%2."/>
      <w:lvlJc w:val="left"/>
      <w:pPr>
        <w:tabs>
          <w:tab w:val="num" w:pos="1440"/>
        </w:tabs>
        <w:ind w:left="1152" w:hanging="585"/>
      </w:pPr>
      <w:rPr>
        <w:rFonts w:hint="default"/>
        <w:b/>
        <w:i w:val="0"/>
      </w:rPr>
    </w:lvl>
    <w:lvl w:ilvl="2">
      <w:start w:val="1"/>
      <w:numFmt w:val="decimal"/>
      <w:pStyle w:val="NumroNiveau3"/>
      <w:lvlText w:val="%3."/>
      <w:lvlJc w:val="left"/>
      <w:pPr>
        <w:tabs>
          <w:tab w:val="num" w:pos="2160"/>
        </w:tabs>
        <w:ind w:left="1584" w:hanging="733"/>
      </w:pPr>
      <w:rPr>
        <w:rFonts w:hint="default"/>
        <w:b/>
        <w:i w:val="0"/>
      </w:rPr>
    </w:lvl>
    <w:lvl w:ilvl="3">
      <w:start w:val="1"/>
      <w:numFmt w:val="lowerRoman"/>
      <w:pStyle w:val="NumroNiveau4"/>
      <w:lvlText w:val="%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2">
    <w:nsid w:val="28FA28A9"/>
    <w:multiLevelType w:val="multilevel"/>
    <w:tmpl w:val="62ACC5D6"/>
    <w:lvl w:ilvl="0">
      <w:start w:val="1"/>
      <w:numFmt w:val="bullet"/>
      <w:pStyle w:val="PuceNiveau1"/>
      <w:lvlText w:val="»"/>
      <w:lvlJc w:val="left"/>
      <w:pPr>
        <w:tabs>
          <w:tab w:val="num" w:pos="-3"/>
        </w:tabs>
        <w:ind w:left="717" w:hanging="360"/>
      </w:pPr>
      <w:rPr>
        <w:rFonts w:ascii="Arial" w:hAnsi="Arial" w:hint="default"/>
        <w:b/>
        <w:i w:val="0"/>
        <w:color w:val="auto"/>
        <w:sz w:val="20"/>
      </w:rPr>
    </w:lvl>
    <w:lvl w:ilvl="1">
      <w:start w:val="1"/>
      <w:numFmt w:val="bullet"/>
      <w:lvlText w:val=""/>
      <w:lvlJc w:val="left"/>
      <w:pPr>
        <w:tabs>
          <w:tab w:val="num" w:pos="-3"/>
        </w:tabs>
        <w:ind w:left="1437" w:hanging="360"/>
      </w:pPr>
      <w:rPr>
        <w:rFonts w:ascii="Wingdings" w:hAnsi="Wingdings" w:hint="default"/>
        <w:b/>
        <w:i w:val="0"/>
        <w:sz w:val="20"/>
      </w:rPr>
    </w:lvl>
    <w:lvl w:ilvl="2">
      <w:start w:val="1"/>
      <w:numFmt w:val="bullet"/>
      <w:lvlText w:val="̵"/>
      <w:lvlJc w:val="left"/>
      <w:pPr>
        <w:tabs>
          <w:tab w:val="num" w:pos="-3"/>
        </w:tabs>
        <w:ind w:left="2157" w:hanging="360"/>
      </w:pPr>
      <w:rPr>
        <w:rFonts w:ascii="Arial" w:hAnsi="Arial" w:hint="default"/>
        <w:b w:val="0"/>
        <w:i w:val="0"/>
        <w:sz w:val="24"/>
      </w:rPr>
    </w:lvl>
    <w:lvl w:ilvl="3">
      <w:start w:val="1"/>
      <w:numFmt w:val="bullet"/>
      <w:pStyle w:val="PuceNiveau4"/>
      <w:lvlText w:val=""/>
      <w:lvlJc w:val="left"/>
      <w:pPr>
        <w:tabs>
          <w:tab w:val="num" w:pos="-3"/>
        </w:tabs>
        <w:ind w:left="2877" w:hanging="360"/>
      </w:pPr>
      <w:rPr>
        <w:rFonts w:ascii="Symbol" w:hAnsi="Symbol" w:hint="default"/>
      </w:rPr>
    </w:lvl>
    <w:lvl w:ilvl="4">
      <w:start w:val="1"/>
      <w:numFmt w:val="bullet"/>
      <w:lvlText w:val="o"/>
      <w:lvlJc w:val="left"/>
      <w:pPr>
        <w:tabs>
          <w:tab w:val="num" w:pos="-3"/>
        </w:tabs>
        <w:ind w:left="3597" w:hanging="360"/>
      </w:pPr>
      <w:rPr>
        <w:rFonts w:ascii="Courier New" w:hAnsi="Courier New" w:hint="default"/>
      </w:rPr>
    </w:lvl>
    <w:lvl w:ilvl="5">
      <w:start w:val="1"/>
      <w:numFmt w:val="bullet"/>
      <w:lvlText w:val=""/>
      <w:lvlJc w:val="left"/>
      <w:pPr>
        <w:tabs>
          <w:tab w:val="num" w:pos="-3"/>
        </w:tabs>
        <w:ind w:left="4317" w:hanging="360"/>
      </w:pPr>
      <w:rPr>
        <w:rFonts w:ascii="Wingdings" w:hAnsi="Wingdings" w:hint="default"/>
      </w:rPr>
    </w:lvl>
    <w:lvl w:ilvl="6">
      <w:start w:val="1"/>
      <w:numFmt w:val="bullet"/>
      <w:lvlText w:val=""/>
      <w:lvlJc w:val="left"/>
      <w:pPr>
        <w:tabs>
          <w:tab w:val="num" w:pos="-3"/>
        </w:tabs>
        <w:ind w:left="5037" w:hanging="360"/>
      </w:pPr>
      <w:rPr>
        <w:rFonts w:ascii="Symbol" w:hAnsi="Symbol" w:hint="default"/>
      </w:rPr>
    </w:lvl>
    <w:lvl w:ilvl="7">
      <w:start w:val="1"/>
      <w:numFmt w:val="bullet"/>
      <w:lvlText w:val="o"/>
      <w:lvlJc w:val="left"/>
      <w:pPr>
        <w:tabs>
          <w:tab w:val="num" w:pos="-3"/>
        </w:tabs>
        <w:ind w:left="5757" w:hanging="360"/>
      </w:pPr>
      <w:rPr>
        <w:rFonts w:ascii="Courier New" w:hAnsi="Courier New" w:cs="Calibri" w:hint="default"/>
      </w:rPr>
    </w:lvl>
    <w:lvl w:ilvl="8">
      <w:start w:val="1"/>
      <w:numFmt w:val="bullet"/>
      <w:lvlText w:val=""/>
      <w:lvlJc w:val="left"/>
      <w:pPr>
        <w:tabs>
          <w:tab w:val="num" w:pos="-3"/>
        </w:tabs>
        <w:ind w:left="6477" w:hanging="360"/>
      </w:pPr>
      <w:rPr>
        <w:rFonts w:ascii="Wingdings" w:hAnsi="Wingdings" w:hint="default"/>
      </w:rPr>
    </w:lvl>
  </w:abstractNum>
  <w:abstractNum w:abstractNumId="3">
    <w:nsid w:val="5A552C3C"/>
    <w:multiLevelType w:val="multilevel"/>
    <w:tmpl w:val="8B3C1B14"/>
    <w:lvl w:ilvl="0">
      <w:start w:val="1"/>
      <w:numFmt w:val="bullet"/>
      <w:pStyle w:val="PuceNiveau2"/>
      <w:lvlText w:val=""/>
      <w:lvlJc w:val="left"/>
      <w:pPr>
        <w:tabs>
          <w:tab w:val="num" w:pos="720"/>
        </w:tabs>
        <w:ind w:left="720" w:hanging="360"/>
      </w:pPr>
      <w:rPr>
        <w:rFonts w:ascii="Wingdings" w:hAnsi="Wingdings" w:hint="default"/>
        <w:b/>
        <w:i w:val="0"/>
        <w:color w:val="auto"/>
        <w:sz w:val="20"/>
      </w:rPr>
    </w:lvl>
    <w:lvl w:ilvl="1">
      <w:start w:val="1"/>
      <w:numFmt w:val="bullet"/>
      <w:pStyle w:val="PuceNiveau2"/>
      <w:lvlText w:val=""/>
      <w:lvlJc w:val="left"/>
      <w:pPr>
        <w:tabs>
          <w:tab w:val="num" w:pos="1440"/>
        </w:tabs>
        <w:ind w:left="1440" w:hanging="360"/>
      </w:pPr>
      <w:rPr>
        <w:rFonts w:ascii="Wingdings" w:hAnsi="Wingdings" w:hint="default"/>
        <w:b/>
        <w:i w:val="0"/>
        <w:color w:val="auto"/>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4">
    <w:nsid w:val="624A701C"/>
    <w:multiLevelType w:val="multilevel"/>
    <w:tmpl w:val="DA5EF2B8"/>
    <w:lvl w:ilvl="0">
      <w:start w:val="1"/>
      <w:numFmt w:val="bullet"/>
      <w:pStyle w:val="PuceNiveau3"/>
      <w:lvlText w:val="−"/>
      <w:lvlJc w:val="left"/>
      <w:pPr>
        <w:tabs>
          <w:tab w:val="num" w:pos="1080"/>
        </w:tabs>
        <w:ind w:left="1080" w:hanging="360"/>
      </w:pPr>
      <w:rPr>
        <w:rFonts w:ascii="Arial" w:hAnsi="Arial" w:hint="default"/>
        <w:b w:val="0"/>
        <w:i w:val="0"/>
        <w:color w:val="auto"/>
        <w:sz w:val="18"/>
      </w:rPr>
    </w:lvl>
    <w:lvl w:ilvl="1">
      <w:start w:val="1"/>
      <w:numFmt w:val="bullet"/>
      <w:lvlText w:val=""/>
      <w:lvlJc w:val="left"/>
      <w:pPr>
        <w:ind w:left="1440" w:hanging="360"/>
      </w:pPr>
      <w:rPr>
        <w:rFonts w:ascii="Wingdings" w:hAnsi="Wingdings" w:hint="default"/>
        <w:b/>
        <w:i w:val="0"/>
        <w:sz w:val="20"/>
      </w:rPr>
    </w:lvl>
    <w:lvl w:ilvl="2">
      <w:start w:val="1"/>
      <w:numFmt w:val="bullet"/>
      <w:pStyle w:val="PuceNiveau3"/>
      <w:lvlText w:val="−"/>
      <w:lvlJc w:val="left"/>
      <w:pPr>
        <w:tabs>
          <w:tab w:val="num" w:pos="2160"/>
        </w:tabs>
        <w:ind w:left="2160" w:hanging="360"/>
      </w:pPr>
      <w:rPr>
        <w:rFonts w:ascii="Arial Black" w:hAnsi="Arial Black" w:hint="default"/>
        <w:b/>
        <w:i w:val="0"/>
        <w:color w:val="auto"/>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5">
    <w:nsid w:val="652C0E27"/>
    <w:multiLevelType w:val="multilevel"/>
    <w:tmpl w:val="F356C84A"/>
    <w:lvl w:ilvl="0">
      <w:start w:val="1"/>
      <w:numFmt w:val="decimal"/>
      <w:pStyle w:val="Titre1"/>
      <w:suff w:val="space"/>
      <w:lvlText w:val="%1."/>
      <w:lvlJc w:val="left"/>
      <w:pPr>
        <w:ind w:left="1416" w:firstLine="0"/>
      </w:pPr>
      <w:rPr>
        <w:rFonts w:hint="default"/>
      </w:rPr>
    </w:lvl>
    <w:lvl w:ilvl="1">
      <w:start w:val="1"/>
      <w:numFmt w:val="decimal"/>
      <w:pStyle w:val="Titre2"/>
      <w:suff w:val="space"/>
      <w:lvlText w:val="%1.%2."/>
      <w:lvlJc w:val="left"/>
      <w:pPr>
        <w:ind w:left="1416" w:firstLine="0"/>
      </w:pPr>
      <w:rPr>
        <w:rFonts w:hint="default"/>
      </w:rPr>
    </w:lvl>
    <w:lvl w:ilvl="2">
      <w:start w:val="1"/>
      <w:numFmt w:val="decimal"/>
      <w:pStyle w:val="Titre3"/>
      <w:suff w:val="space"/>
      <w:lvlText w:val="%1.%2.%3."/>
      <w:lvlJc w:val="left"/>
      <w:pPr>
        <w:ind w:left="1416" w:firstLine="0"/>
      </w:pPr>
      <w:rPr>
        <w:rFonts w:hint="default"/>
      </w:rPr>
    </w:lvl>
    <w:lvl w:ilvl="3">
      <w:start w:val="1"/>
      <w:numFmt w:val="decimal"/>
      <w:pStyle w:val="Titre4"/>
      <w:suff w:val="space"/>
      <w:lvlText w:val="%1.%2.%3.%4."/>
      <w:lvlJc w:val="left"/>
      <w:pPr>
        <w:ind w:left="1416" w:firstLine="0"/>
      </w:pPr>
      <w:rPr>
        <w:rFonts w:hint="default"/>
      </w:rPr>
    </w:lvl>
    <w:lvl w:ilvl="4">
      <w:start w:val="1"/>
      <w:numFmt w:val="decimal"/>
      <w:pStyle w:val="Titre5"/>
      <w:lvlText w:val="%1.%2.%3.%4.%5"/>
      <w:lvlJc w:val="left"/>
      <w:pPr>
        <w:tabs>
          <w:tab w:val="num" w:pos="2424"/>
        </w:tabs>
        <w:ind w:left="2424" w:hanging="1008"/>
      </w:pPr>
      <w:rPr>
        <w:rFonts w:hint="default"/>
      </w:rPr>
    </w:lvl>
    <w:lvl w:ilvl="5">
      <w:start w:val="1"/>
      <w:numFmt w:val="decimal"/>
      <w:pStyle w:val="Titre6"/>
      <w:lvlText w:val="%1.%2.%3.%4.%5.%6"/>
      <w:lvlJc w:val="left"/>
      <w:pPr>
        <w:tabs>
          <w:tab w:val="num" w:pos="2568"/>
        </w:tabs>
        <w:ind w:left="2568" w:hanging="1152"/>
      </w:pPr>
      <w:rPr>
        <w:rFonts w:hint="default"/>
      </w:rPr>
    </w:lvl>
    <w:lvl w:ilvl="6">
      <w:start w:val="1"/>
      <w:numFmt w:val="decimal"/>
      <w:pStyle w:val="Titre7"/>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6">
    <w:nsid w:val="692155C8"/>
    <w:multiLevelType w:val="multilevel"/>
    <w:tmpl w:val="B27CF6EA"/>
    <w:lvl w:ilvl="0">
      <w:start w:val="1"/>
      <w:numFmt w:val="upperRoman"/>
      <w:pStyle w:val="NumroRNiveau1"/>
      <w:lvlText w:val="%1."/>
      <w:lvlJc w:val="left"/>
      <w:pPr>
        <w:tabs>
          <w:tab w:val="num" w:pos="851"/>
        </w:tabs>
        <w:ind w:left="851" w:hanging="567"/>
      </w:pPr>
      <w:rPr>
        <w:rFonts w:hint="default"/>
        <w:b/>
        <w:i w:val="0"/>
      </w:rPr>
    </w:lvl>
    <w:lvl w:ilvl="1">
      <w:start w:val="1"/>
      <w:numFmt w:val="lowerRoman"/>
      <w:pStyle w:val="NumroRNiveau2"/>
      <w:lvlText w:val="%2."/>
      <w:lvlJc w:val="left"/>
      <w:pPr>
        <w:tabs>
          <w:tab w:val="num" w:pos="1304"/>
        </w:tabs>
        <w:ind w:left="1304" w:hanging="737"/>
      </w:pPr>
      <w:rPr>
        <w:rFonts w:hint="default"/>
        <w:b/>
        <w:i w:val="0"/>
      </w:rPr>
    </w:lvl>
    <w:lvl w:ilvl="2">
      <w:start w:val="1"/>
      <w:numFmt w:val="decimal"/>
      <w:pStyle w:val="NumroRNiveau3"/>
      <w:lvlText w:val="%3."/>
      <w:lvlJc w:val="left"/>
      <w:pPr>
        <w:tabs>
          <w:tab w:val="num" w:pos="1814"/>
        </w:tabs>
        <w:ind w:left="1814" w:hanging="963"/>
      </w:pPr>
      <w:rPr>
        <w:rFonts w:hint="default"/>
        <w:b/>
        <w:i w:val="0"/>
      </w:rPr>
    </w:lvl>
    <w:lvl w:ilvl="3">
      <w:start w:val="1"/>
      <w:numFmt w:val="lowerLetter"/>
      <w:pStyle w:val="NumroRNiveau4"/>
      <w:lvlText w:val="%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num w:numId="1">
    <w:abstractNumId w:val="5"/>
  </w:num>
  <w:num w:numId="2">
    <w:abstractNumId w:val="0"/>
  </w:num>
  <w:num w:numId="3">
    <w:abstractNumId w:val="2"/>
  </w:num>
  <w:num w:numId="4">
    <w:abstractNumId w:val="4"/>
  </w:num>
  <w:num w:numId="5">
    <w:abstractNumId w:val="3"/>
  </w:num>
  <w:num w:numId="6">
    <w:abstractNumId w:val="1"/>
  </w:num>
  <w:num w:numId="7">
    <w:abstractNumId w:val="6"/>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fr-FR" w:vendorID="64" w:dllVersion="131078" w:nlCheck="1" w:checkStyle="1"/>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941"/>
    <w:rsid w:val="00000B18"/>
    <w:rsid w:val="000039D4"/>
    <w:rsid w:val="00004967"/>
    <w:rsid w:val="00007D50"/>
    <w:rsid w:val="00017335"/>
    <w:rsid w:val="000215B8"/>
    <w:rsid w:val="00022383"/>
    <w:rsid w:val="00026AA6"/>
    <w:rsid w:val="0003042D"/>
    <w:rsid w:val="00034D76"/>
    <w:rsid w:val="0003694A"/>
    <w:rsid w:val="00036FEA"/>
    <w:rsid w:val="00043494"/>
    <w:rsid w:val="00045480"/>
    <w:rsid w:val="000466FC"/>
    <w:rsid w:val="000477DE"/>
    <w:rsid w:val="00056D5D"/>
    <w:rsid w:val="0005765A"/>
    <w:rsid w:val="00057892"/>
    <w:rsid w:val="00057C8A"/>
    <w:rsid w:val="00073C6C"/>
    <w:rsid w:val="00080521"/>
    <w:rsid w:val="00081673"/>
    <w:rsid w:val="00087FF8"/>
    <w:rsid w:val="00090B65"/>
    <w:rsid w:val="0009685A"/>
    <w:rsid w:val="000A2321"/>
    <w:rsid w:val="000A34EA"/>
    <w:rsid w:val="000B0AD8"/>
    <w:rsid w:val="000B0D28"/>
    <w:rsid w:val="000B2857"/>
    <w:rsid w:val="000C35A2"/>
    <w:rsid w:val="000D1C18"/>
    <w:rsid w:val="000E2289"/>
    <w:rsid w:val="000E61FB"/>
    <w:rsid w:val="000E7E1A"/>
    <w:rsid w:val="000F2EBC"/>
    <w:rsid w:val="000F3961"/>
    <w:rsid w:val="000F6212"/>
    <w:rsid w:val="001016A6"/>
    <w:rsid w:val="00113F6B"/>
    <w:rsid w:val="00124801"/>
    <w:rsid w:val="00125242"/>
    <w:rsid w:val="00127329"/>
    <w:rsid w:val="0012798D"/>
    <w:rsid w:val="00132B80"/>
    <w:rsid w:val="00134E3D"/>
    <w:rsid w:val="00143E7D"/>
    <w:rsid w:val="00146184"/>
    <w:rsid w:val="00147577"/>
    <w:rsid w:val="00164956"/>
    <w:rsid w:val="00167E1B"/>
    <w:rsid w:val="001815AA"/>
    <w:rsid w:val="0018161F"/>
    <w:rsid w:val="00182557"/>
    <w:rsid w:val="001922B7"/>
    <w:rsid w:val="00194A56"/>
    <w:rsid w:val="00195DE9"/>
    <w:rsid w:val="001A6BA1"/>
    <w:rsid w:val="001A744C"/>
    <w:rsid w:val="001B2ADE"/>
    <w:rsid w:val="001B2E95"/>
    <w:rsid w:val="001B6931"/>
    <w:rsid w:val="001C245B"/>
    <w:rsid w:val="001C5807"/>
    <w:rsid w:val="001C75B1"/>
    <w:rsid w:val="001D0721"/>
    <w:rsid w:val="001D3D67"/>
    <w:rsid w:val="001D4E1F"/>
    <w:rsid w:val="001D4E25"/>
    <w:rsid w:val="001D5A6C"/>
    <w:rsid w:val="001D63C8"/>
    <w:rsid w:val="001E5866"/>
    <w:rsid w:val="001F40B4"/>
    <w:rsid w:val="001F4A9E"/>
    <w:rsid w:val="001F7257"/>
    <w:rsid w:val="0020373F"/>
    <w:rsid w:val="002049E0"/>
    <w:rsid w:val="00205392"/>
    <w:rsid w:val="00207641"/>
    <w:rsid w:val="00211F21"/>
    <w:rsid w:val="002123CA"/>
    <w:rsid w:val="00213B70"/>
    <w:rsid w:val="0021608B"/>
    <w:rsid w:val="00221641"/>
    <w:rsid w:val="002319BC"/>
    <w:rsid w:val="00235016"/>
    <w:rsid w:val="002407F4"/>
    <w:rsid w:val="00242187"/>
    <w:rsid w:val="002443BA"/>
    <w:rsid w:val="00252A9E"/>
    <w:rsid w:val="00253953"/>
    <w:rsid w:val="00265DD2"/>
    <w:rsid w:val="002662FF"/>
    <w:rsid w:val="0027060E"/>
    <w:rsid w:val="002834E8"/>
    <w:rsid w:val="00284D5D"/>
    <w:rsid w:val="00286B8D"/>
    <w:rsid w:val="00294DF6"/>
    <w:rsid w:val="002A2C59"/>
    <w:rsid w:val="002A4E52"/>
    <w:rsid w:val="002A50C6"/>
    <w:rsid w:val="002A555D"/>
    <w:rsid w:val="002A5795"/>
    <w:rsid w:val="002B076A"/>
    <w:rsid w:val="002B30CB"/>
    <w:rsid w:val="002C1655"/>
    <w:rsid w:val="002C4B53"/>
    <w:rsid w:val="002C62AC"/>
    <w:rsid w:val="002D44CE"/>
    <w:rsid w:val="002D5256"/>
    <w:rsid w:val="002D567A"/>
    <w:rsid w:val="002D579F"/>
    <w:rsid w:val="002D7534"/>
    <w:rsid w:val="002E1CC9"/>
    <w:rsid w:val="002E7153"/>
    <w:rsid w:val="002F33B3"/>
    <w:rsid w:val="00301445"/>
    <w:rsid w:val="00301E14"/>
    <w:rsid w:val="003053D4"/>
    <w:rsid w:val="00312A3D"/>
    <w:rsid w:val="0031349D"/>
    <w:rsid w:val="00315844"/>
    <w:rsid w:val="0031689A"/>
    <w:rsid w:val="00316D97"/>
    <w:rsid w:val="00324D74"/>
    <w:rsid w:val="00327BDA"/>
    <w:rsid w:val="003335C6"/>
    <w:rsid w:val="00340F80"/>
    <w:rsid w:val="0034477E"/>
    <w:rsid w:val="00344E68"/>
    <w:rsid w:val="00345F3C"/>
    <w:rsid w:val="0034606E"/>
    <w:rsid w:val="0035007C"/>
    <w:rsid w:val="003507AE"/>
    <w:rsid w:val="003531E1"/>
    <w:rsid w:val="00354540"/>
    <w:rsid w:val="003546B6"/>
    <w:rsid w:val="0037091F"/>
    <w:rsid w:val="00372C0C"/>
    <w:rsid w:val="00375DDA"/>
    <w:rsid w:val="00376837"/>
    <w:rsid w:val="00377F61"/>
    <w:rsid w:val="00380AAC"/>
    <w:rsid w:val="0038301D"/>
    <w:rsid w:val="00390E49"/>
    <w:rsid w:val="00392ECB"/>
    <w:rsid w:val="003A0746"/>
    <w:rsid w:val="003B211C"/>
    <w:rsid w:val="003B22A7"/>
    <w:rsid w:val="003B4E54"/>
    <w:rsid w:val="003C184D"/>
    <w:rsid w:val="003C2D24"/>
    <w:rsid w:val="003C571E"/>
    <w:rsid w:val="003C6D1E"/>
    <w:rsid w:val="003D4964"/>
    <w:rsid w:val="003E1044"/>
    <w:rsid w:val="003E246A"/>
    <w:rsid w:val="003E4D23"/>
    <w:rsid w:val="003F02A3"/>
    <w:rsid w:val="0041003E"/>
    <w:rsid w:val="00411750"/>
    <w:rsid w:val="0041381C"/>
    <w:rsid w:val="0041565B"/>
    <w:rsid w:val="00427FCB"/>
    <w:rsid w:val="0043157E"/>
    <w:rsid w:val="004325C4"/>
    <w:rsid w:val="00436298"/>
    <w:rsid w:val="00440438"/>
    <w:rsid w:val="00440B5A"/>
    <w:rsid w:val="004558D6"/>
    <w:rsid w:val="00460789"/>
    <w:rsid w:val="004609AF"/>
    <w:rsid w:val="00467125"/>
    <w:rsid w:val="00467D8D"/>
    <w:rsid w:val="0047142D"/>
    <w:rsid w:val="00471CD5"/>
    <w:rsid w:val="004724C2"/>
    <w:rsid w:val="0047579E"/>
    <w:rsid w:val="004A2FAF"/>
    <w:rsid w:val="004A475E"/>
    <w:rsid w:val="004A566F"/>
    <w:rsid w:val="004A5B05"/>
    <w:rsid w:val="004A7D25"/>
    <w:rsid w:val="004B39E5"/>
    <w:rsid w:val="004B6169"/>
    <w:rsid w:val="004B7451"/>
    <w:rsid w:val="004D26D3"/>
    <w:rsid w:val="004E198A"/>
    <w:rsid w:val="004E46C5"/>
    <w:rsid w:val="004F01FA"/>
    <w:rsid w:val="004F0C7D"/>
    <w:rsid w:val="004F485C"/>
    <w:rsid w:val="004F6155"/>
    <w:rsid w:val="00500606"/>
    <w:rsid w:val="00502573"/>
    <w:rsid w:val="0050513F"/>
    <w:rsid w:val="005054E4"/>
    <w:rsid w:val="005058E8"/>
    <w:rsid w:val="00512541"/>
    <w:rsid w:val="00521C90"/>
    <w:rsid w:val="00522DD9"/>
    <w:rsid w:val="005249E3"/>
    <w:rsid w:val="005273F4"/>
    <w:rsid w:val="00534151"/>
    <w:rsid w:val="00536194"/>
    <w:rsid w:val="00537EFF"/>
    <w:rsid w:val="005410B3"/>
    <w:rsid w:val="00543075"/>
    <w:rsid w:val="0054323F"/>
    <w:rsid w:val="00544DC1"/>
    <w:rsid w:val="00545A85"/>
    <w:rsid w:val="00553AE4"/>
    <w:rsid w:val="005566D7"/>
    <w:rsid w:val="00557812"/>
    <w:rsid w:val="005661DE"/>
    <w:rsid w:val="005668AE"/>
    <w:rsid w:val="00575C38"/>
    <w:rsid w:val="00576AFC"/>
    <w:rsid w:val="00577AF6"/>
    <w:rsid w:val="005811BF"/>
    <w:rsid w:val="005845AB"/>
    <w:rsid w:val="0059247D"/>
    <w:rsid w:val="005C28C3"/>
    <w:rsid w:val="005C40DB"/>
    <w:rsid w:val="005C61D1"/>
    <w:rsid w:val="005C7506"/>
    <w:rsid w:val="005D1CB0"/>
    <w:rsid w:val="005E7611"/>
    <w:rsid w:val="005E77EC"/>
    <w:rsid w:val="005F16BA"/>
    <w:rsid w:val="00601C33"/>
    <w:rsid w:val="00611CA6"/>
    <w:rsid w:val="00617EB0"/>
    <w:rsid w:val="00620A5F"/>
    <w:rsid w:val="00621DD7"/>
    <w:rsid w:val="0062212C"/>
    <w:rsid w:val="0063136D"/>
    <w:rsid w:val="00631988"/>
    <w:rsid w:val="0063285A"/>
    <w:rsid w:val="00632990"/>
    <w:rsid w:val="00632B74"/>
    <w:rsid w:val="00632D95"/>
    <w:rsid w:val="0064032C"/>
    <w:rsid w:val="00652176"/>
    <w:rsid w:val="00652246"/>
    <w:rsid w:val="00653E62"/>
    <w:rsid w:val="00657085"/>
    <w:rsid w:val="00662380"/>
    <w:rsid w:val="00662E52"/>
    <w:rsid w:val="00664031"/>
    <w:rsid w:val="0068395B"/>
    <w:rsid w:val="00684C9A"/>
    <w:rsid w:val="00685921"/>
    <w:rsid w:val="00691527"/>
    <w:rsid w:val="006A065A"/>
    <w:rsid w:val="006A3B49"/>
    <w:rsid w:val="006B6D23"/>
    <w:rsid w:val="006C25AF"/>
    <w:rsid w:val="006D2ED6"/>
    <w:rsid w:val="006D4061"/>
    <w:rsid w:val="006E03A3"/>
    <w:rsid w:val="006E2F3E"/>
    <w:rsid w:val="006E73D2"/>
    <w:rsid w:val="006F249C"/>
    <w:rsid w:val="006F263B"/>
    <w:rsid w:val="006F3CD9"/>
    <w:rsid w:val="006F3E64"/>
    <w:rsid w:val="006F45B7"/>
    <w:rsid w:val="007049F9"/>
    <w:rsid w:val="00711D2C"/>
    <w:rsid w:val="0073311E"/>
    <w:rsid w:val="007365A7"/>
    <w:rsid w:val="007370EE"/>
    <w:rsid w:val="00746B75"/>
    <w:rsid w:val="00753707"/>
    <w:rsid w:val="00754D16"/>
    <w:rsid w:val="00756941"/>
    <w:rsid w:val="00763EE6"/>
    <w:rsid w:val="007641FD"/>
    <w:rsid w:val="00767843"/>
    <w:rsid w:val="007832B1"/>
    <w:rsid w:val="007867D0"/>
    <w:rsid w:val="0079229C"/>
    <w:rsid w:val="007930B9"/>
    <w:rsid w:val="00796A9A"/>
    <w:rsid w:val="007B3027"/>
    <w:rsid w:val="007B7995"/>
    <w:rsid w:val="007C120C"/>
    <w:rsid w:val="007C6C2F"/>
    <w:rsid w:val="007D7869"/>
    <w:rsid w:val="007E373B"/>
    <w:rsid w:val="00813F7E"/>
    <w:rsid w:val="008173A3"/>
    <w:rsid w:val="008368A0"/>
    <w:rsid w:val="00844D1B"/>
    <w:rsid w:val="00850238"/>
    <w:rsid w:val="0085624C"/>
    <w:rsid w:val="00861AA3"/>
    <w:rsid w:val="00861E0A"/>
    <w:rsid w:val="00867CCB"/>
    <w:rsid w:val="00872515"/>
    <w:rsid w:val="00884D7D"/>
    <w:rsid w:val="00892B3A"/>
    <w:rsid w:val="00893DE4"/>
    <w:rsid w:val="0089522B"/>
    <w:rsid w:val="00895CCC"/>
    <w:rsid w:val="008A096D"/>
    <w:rsid w:val="008A4854"/>
    <w:rsid w:val="008B082F"/>
    <w:rsid w:val="008B0A8B"/>
    <w:rsid w:val="008B5FBD"/>
    <w:rsid w:val="008B6276"/>
    <w:rsid w:val="008C2B56"/>
    <w:rsid w:val="008D2C36"/>
    <w:rsid w:val="008D5462"/>
    <w:rsid w:val="008F6EB5"/>
    <w:rsid w:val="00900EAA"/>
    <w:rsid w:val="009032A2"/>
    <w:rsid w:val="009034BD"/>
    <w:rsid w:val="00905C34"/>
    <w:rsid w:val="00911AF1"/>
    <w:rsid w:val="0093337D"/>
    <w:rsid w:val="00934CAA"/>
    <w:rsid w:val="00934FDE"/>
    <w:rsid w:val="0093523E"/>
    <w:rsid w:val="009355B7"/>
    <w:rsid w:val="009377F6"/>
    <w:rsid w:val="00941062"/>
    <w:rsid w:val="00942854"/>
    <w:rsid w:val="00943C8F"/>
    <w:rsid w:val="00946541"/>
    <w:rsid w:val="00946678"/>
    <w:rsid w:val="0095270B"/>
    <w:rsid w:val="00952D53"/>
    <w:rsid w:val="00954120"/>
    <w:rsid w:val="00957C37"/>
    <w:rsid w:val="00967ACC"/>
    <w:rsid w:val="00970DDE"/>
    <w:rsid w:val="0097499A"/>
    <w:rsid w:val="00983965"/>
    <w:rsid w:val="00991A4B"/>
    <w:rsid w:val="00991B87"/>
    <w:rsid w:val="00992D75"/>
    <w:rsid w:val="009931C4"/>
    <w:rsid w:val="0099448B"/>
    <w:rsid w:val="00997E95"/>
    <w:rsid w:val="009A55D8"/>
    <w:rsid w:val="009A56D9"/>
    <w:rsid w:val="009C5166"/>
    <w:rsid w:val="009D4B13"/>
    <w:rsid w:val="009D7C1C"/>
    <w:rsid w:val="009E13F7"/>
    <w:rsid w:val="009F0F67"/>
    <w:rsid w:val="009F1452"/>
    <w:rsid w:val="00A12F1F"/>
    <w:rsid w:val="00A207E1"/>
    <w:rsid w:val="00A21138"/>
    <w:rsid w:val="00A31F8C"/>
    <w:rsid w:val="00A361EF"/>
    <w:rsid w:val="00A51379"/>
    <w:rsid w:val="00A70D3F"/>
    <w:rsid w:val="00A71353"/>
    <w:rsid w:val="00A90BF1"/>
    <w:rsid w:val="00A911F7"/>
    <w:rsid w:val="00A941EE"/>
    <w:rsid w:val="00A96D61"/>
    <w:rsid w:val="00AB027F"/>
    <w:rsid w:val="00AC55B5"/>
    <w:rsid w:val="00AC59D4"/>
    <w:rsid w:val="00AD1A08"/>
    <w:rsid w:val="00AD33EB"/>
    <w:rsid w:val="00AF5C07"/>
    <w:rsid w:val="00B008E4"/>
    <w:rsid w:val="00B042A3"/>
    <w:rsid w:val="00B04779"/>
    <w:rsid w:val="00B04C04"/>
    <w:rsid w:val="00B143C1"/>
    <w:rsid w:val="00B30284"/>
    <w:rsid w:val="00B374CF"/>
    <w:rsid w:val="00B42243"/>
    <w:rsid w:val="00B47210"/>
    <w:rsid w:val="00B472BE"/>
    <w:rsid w:val="00B5595D"/>
    <w:rsid w:val="00B57582"/>
    <w:rsid w:val="00B706F9"/>
    <w:rsid w:val="00B70E1F"/>
    <w:rsid w:val="00B73222"/>
    <w:rsid w:val="00B768A9"/>
    <w:rsid w:val="00B77DF4"/>
    <w:rsid w:val="00B85C2F"/>
    <w:rsid w:val="00B90376"/>
    <w:rsid w:val="00B93A85"/>
    <w:rsid w:val="00B9511F"/>
    <w:rsid w:val="00BA5CD7"/>
    <w:rsid w:val="00BB19E2"/>
    <w:rsid w:val="00BB1BDB"/>
    <w:rsid w:val="00BB5CBC"/>
    <w:rsid w:val="00BD0E9E"/>
    <w:rsid w:val="00BD364A"/>
    <w:rsid w:val="00BE56BF"/>
    <w:rsid w:val="00BF580D"/>
    <w:rsid w:val="00BF5E8D"/>
    <w:rsid w:val="00C00B1C"/>
    <w:rsid w:val="00C02253"/>
    <w:rsid w:val="00C06B94"/>
    <w:rsid w:val="00C13CC2"/>
    <w:rsid w:val="00C1722F"/>
    <w:rsid w:val="00C1785B"/>
    <w:rsid w:val="00C218A4"/>
    <w:rsid w:val="00C243A6"/>
    <w:rsid w:val="00C342A9"/>
    <w:rsid w:val="00C42E6D"/>
    <w:rsid w:val="00C44526"/>
    <w:rsid w:val="00C53819"/>
    <w:rsid w:val="00C572B7"/>
    <w:rsid w:val="00C62A69"/>
    <w:rsid w:val="00C677B6"/>
    <w:rsid w:val="00C70802"/>
    <w:rsid w:val="00C727B9"/>
    <w:rsid w:val="00C84FC0"/>
    <w:rsid w:val="00C87F68"/>
    <w:rsid w:val="00C91BC5"/>
    <w:rsid w:val="00C94E3A"/>
    <w:rsid w:val="00C96091"/>
    <w:rsid w:val="00C96741"/>
    <w:rsid w:val="00C96A93"/>
    <w:rsid w:val="00C96DFE"/>
    <w:rsid w:val="00C972DC"/>
    <w:rsid w:val="00CA13DB"/>
    <w:rsid w:val="00CA33B1"/>
    <w:rsid w:val="00CA6BDD"/>
    <w:rsid w:val="00CB43ED"/>
    <w:rsid w:val="00CB5FC3"/>
    <w:rsid w:val="00CC3CF0"/>
    <w:rsid w:val="00CC3EC5"/>
    <w:rsid w:val="00CC5A62"/>
    <w:rsid w:val="00CC6352"/>
    <w:rsid w:val="00CC7EF0"/>
    <w:rsid w:val="00CD17DF"/>
    <w:rsid w:val="00CD5656"/>
    <w:rsid w:val="00CE66A8"/>
    <w:rsid w:val="00CF3A56"/>
    <w:rsid w:val="00CF4C9D"/>
    <w:rsid w:val="00CF6F17"/>
    <w:rsid w:val="00CF7EA1"/>
    <w:rsid w:val="00D1005D"/>
    <w:rsid w:val="00D106E6"/>
    <w:rsid w:val="00D174BA"/>
    <w:rsid w:val="00D176BC"/>
    <w:rsid w:val="00D17F06"/>
    <w:rsid w:val="00D251C5"/>
    <w:rsid w:val="00D25394"/>
    <w:rsid w:val="00D255AA"/>
    <w:rsid w:val="00D26CA1"/>
    <w:rsid w:val="00D31136"/>
    <w:rsid w:val="00D347D7"/>
    <w:rsid w:val="00D3486E"/>
    <w:rsid w:val="00D46236"/>
    <w:rsid w:val="00D4647C"/>
    <w:rsid w:val="00D51B8A"/>
    <w:rsid w:val="00D60049"/>
    <w:rsid w:val="00D77934"/>
    <w:rsid w:val="00D81DE9"/>
    <w:rsid w:val="00D97B92"/>
    <w:rsid w:val="00DA7E32"/>
    <w:rsid w:val="00DB128A"/>
    <w:rsid w:val="00DB17CE"/>
    <w:rsid w:val="00DB2B5E"/>
    <w:rsid w:val="00DC0F90"/>
    <w:rsid w:val="00DC4734"/>
    <w:rsid w:val="00DD209F"/>
    <w:rsid w:val="00DD6739"/>
    <w:rsid w:val="00DE48D2"/>
    <w:rsid w:val="00DF0310"/>
    <w:rsid w:val="00E012FB"/>
    <w:rsid w:val="00E05E42"/>
    <w:rsid w:val="00E07CE1"/>
    <w:rsid w:val="00E11C67"/>
    <w:rsid w:val="00E25159"/>
    <w:rsid w:val="00E279B7"/>
    <w:rsid w:val="00E36572"/>
    <w:rsid w:val="00E425F3"/>
    <w:rsid w:val="00E45FBA"/>
    <w:rsid w:val="00E60372"/>
    <w:rsid w:val="00E64625"/>
    <w:rsid w:val="00E65CAB"/>
    <w:rsid w:val="00E90B76"/>
    <w:rsid w:val="00E973DD"/>
    <w:rsid w:val="00EA2F5A"/>
    <w:rsid w:val="00EB0326"/>
    <w:rsid w:val="00EB0D15"/>
    <w:rsid w:val="00EB6A5E"/>
    <w:rsid w:val="00EC29BA"/>
    <w:rsid w:val="00EC2C5B"/>
    <w:rsid w:val="00ED00E4"/>
    <w:rsid w:val="00ED5841"/>
    <w:rsid w:val="00ED63F9"/>
    <w:rsid w:val="00EE0C85"/>
    <w:rsid w:val="00EE3F86"/>
    <w:rsid w:val="00EE46DF"/>
    <w:rsid w:val="00EE722E"/>
    <w:rsid w:val="00EF104E"/>
    <w:rsid w:val="00EF7143"/>
    <w:rsid w:val="00EF7DE9"/>
    <w:rsid w:val="00F0150B"/>
    <w:rsid w:val="00F03381"/>
    <w:rsid w:val="00F066D0"/>
    <w:rsid w:val="00F07AD2"/>
    <w:rsid w:val="00F13180"/>
    <w:rsid w:val="00F16292"/>
    <w:rsid w:val="00F163F4"/>
    <w:rsid w:val="00F23F79"/>
    <w:rsid w:val="00F36C39"/>
    <w:rsid w:val="00F41872"/>
    <w:rsid w:val="00F41C6A"/>
    <w:rsid w:val="00F44E5F"/>
    <w:rsid w:val="00F4526B"/>
    <w:rsid w:val="00F4591D"/>
    <w:rsid w:val="00F45B78"/>
    <w:rsid w:val="00F5194B"/>
    <w:rsid w:val="00F53468"/>
    <w:rsid w:val="00F55A22"/>
    <w:rsid w:val="00F61E89"/>
    <w:rsid w:val="00F71DA8"/>
    <w:rsid w:val="00F81063"/>
    <w:rsid w:val="00F82BC4"/>
    <w:rsid w:val="00F82C32"/>
    <w:rsid w:val="00F84C3C"/>
    <w:rsid w:val="00F97D86"/>
    <w:rsid w:val="00FA3D6F"/>
    <w:rsid w:val="00FA7428"/>
    <w:rsid w:val="00FA7AF6"/>
    <w:rsid w:val="00FB5E0E"/>
    <w:rsid w:val="00FC190D"/>
    <w:rsid w:val="00FC564C"/>
    <w:rsid w:val="00FD2B3C"/>
    <w:rsid w:val="00FD2F89"/>
    <w:rsid w:val="00FD607B"/>
    <w:rsid w:val="00FE147F"/>
    <w:rsid w:val="00FE1C98"/>
    <w:rsid w:val="00FE3CC0"/>
    <w:rsid w:val="00FF016D"/>
    <w:rsid w:val="00FF08EA"/>
    <w:rsid w:val="00FF14C3"/>
    <w:rsid w:val="00FF6AAC"/>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D28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9443">
      <w:bodyDiv w:val="1"/>
      <w:marLeft w:val="0"/>
      <w:marRight w:val="0"/>
      <w:marTop w:val="0"/>
      <w:marBottom w:val="0"/>
      <w:divBdr>
        <w:top w:val="none" w:sz="0" w:space="0" w:color="auto"/>
        <w:left w:val="none" w:sz="0" w:space="0" w:color="auto"/>
        <w:bottom w:val="none" w:sz="0" w:space="0" w:color="auto"/>
        <w:right w:val="none" w:sz="0" w:space="0" w:color="auto"/>
      </w:divBdr>
    </w:div>
    <w:div w:id="185063250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header" Target="head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hyperlink" Target="http://www.orasys.fr"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1.xml"/><Relationship Id="rId11" Type="http://schemas.openxmlformats.org/officeDocument/2006/relationships/image" Target="media/image2.png"/><Relationship Id="rId12"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XAMPP:xamppfiles:htdocs:SecretManager:Documentations:Orasys%20-%20Mode&#768;le%20Technique%20-%20v1.0-0.do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76A646-2097-A34B-A31C-61533B9E1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Orasys - Modèle Technique - v1.0-0.dot</Template>
  <TotalTime>134</TotalTime>
  <Pages>46</Pages>
  <Words>11403</Words>
  <Characters>54398</Characters>
  <Application>Microsoft Macintosh Word</Application>
  <DocSecurity>0</DocSecurity>
  <Lines>1326</Lines>
  <Paragraphs>1134</Paragraphs>
  <ScaleCrop>false</ScaleCrop>
  <HeadingPairs>
    <vt:vector size="2" baseType="variant">
      <vt:variant>
        <vt:lpstr>Titre</vt:lpstr>
      </vt:variant>
      <vt:variant>
        <vt:i4>1</vt:i4>
      </vt:variant>
    </vt:vector>
  </HeadingPairs>
  <TitlesOfParts>
    <vt:vector size="1" baseType="lpstr">
      <vt:lpstr>Guide d'Administration</vt:lpstr>
    </vt:vector>
  </TitlesOfParts>
  <Manager/>
  <Company>Orasys</Company>
  <LinksUpToDate>false</LinksUpToDate>
  <CharactersWithSpaces>64667</CharactersWithSpaces>
  <SharedDoc>false</SharedDoc>
  <HyperlinkBase/>
  <HLinks>
    <vt:vector size="12" baseType="variant">
      <vt:variant>
        <vt:i4>68</vt:i4>
      </vt:variant>
      <vt:variant>
        <vt:i4>579</vt:i4>
      </vt:variant>
      <vt:variant>
        <vt:i4>0</vt:i4>
      </vt:variant>
      <vt:variant>
        <vt:i4>5</vt:i4>
      </vt:variant>
      <vt:variant>
        <vt:lpwstr>http://www.orasys.fr</vt:lpwstr>
      </vt:variant>
      <vt:variant>
        <vt:lpwstr/>
      </vt:variant>
      <vt:variant>
        <vt:i4>2031705</vt:i4>
      </vt:variant>
      <vt:variant>
        <vt:i4>28285</vt:i4>
      </vt:variant>
      <vt:variant>
        <vt:i4>1053</vt:i4>
      </vt:variant>
      <vt:variant>
        <vt:i4>1</vt:i4>
      </vt:variant>
      <vt:variant>
        <vt:lpwstr>b_usrscr_2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d'Administration</dc:title>
  <dc:subject>SecretManager v0.5-x</dc:subject>
  <dc:creator>Pierre-Luc MARY</dc:creator>
  <cp:keywords/>
  <dc:description/>
  <cp:lastModifiedBy>Pierre-Luc MARY</cp:lastModifiedBy>
  <cp:revision>24</cp:revision>
  <cp:lastPrinted>2013-06-18T07:29:00Z</cp:lastPrinted>
  <dcterms:created xsi:type="dcterms:W3CDTF">2013-07-03T09:34:00Z</dcterms:created>
  <dcterms:modified xsi:type="dcterms:W3CDTF">2013-08-18T21:09:00Z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Version">
    <vt:lpwstr>1.1-0</vt:lpwstr>
  </property>
</Properties>
</file>